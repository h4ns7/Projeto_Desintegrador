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E333D8" w:rsidR="00AC607A" w:rsidRDefault="009C4C6F" w14:paraId="33A8677D" w14:textId="77777777">
      <w:pPr>
        <w:pStyle w:val="Ttulo"/>
        <w:jc w:val="right"/>
        <w:rPr>
          <w:lang w:val="pt-BR"/>
        </w:rPr>
      </w:pPr>
      <w:r w:rsidRPr="0DE8486F">
        <w:rPr>
          <w:lang w:val="pt-BR"/>
        </w:rPr>
        <w:fldChar w:fldCharType="begin"/>
      </w:r>
      <w:r w:rsidRPr="0DE8486F">
        <w:rPr>
          <w:lang w:val="pt-BR"/>
        </w:rPr>
        <w:instrText xml:space="preserve"> SUBJECT  \* MERGEFORMAT </w:instrText>
      </w:r>
      <w:r w:rsidRPr="0DE8486F">
        <w:rPr>
          <w:lang w:val="pt-BR"/>
        </w:rPr>
        <w:fldChar w:fldCharType="separate"/>
      </w:r>
      <w:r w:rsidR="005B5695">
        <w:rPr/>
        <w:t>&lt;Nome do Projeto&gt;</w:t>
      </w:r>
      <w:r w:rsidRPr="0DE8486F">
        <w:rPr>
          <w:lang w:val="pt-BR"/>
        </w:rPr>
        <w:fldChar w:fldCharType="end"/>
      </w:r>
    </w:p>
    <w:p w:rsidRPr="00E333D8" w:rsidR="00AC607A" w:rsidRDefault="00F50CBF" w14:paraId="5E96F2E9" w14:textId="4E4F3D11">
      <w:pPr>
        <w:pStyle w:val="Ttulo"/>
        <w:jc w:val="right"/>
        <w:rPr>
          <w:lang w:val="pt-BR"/>
        </w:rPr>
      </w:pPr>
      <w:r w:rsidR="00F50CBF">
        <w:rPr/>
        <w:t>Projeto Integrador I</w:t>
      </w:r>
    </w:p>
    <w:p w:rsidRPr="00E333D8" w:rsidR="00AC607A" w:rsidRDefault="00AC607A" w14:paraId="5FF1BFF1" w14:textId="77777777">
      <w:pPr>
        <w:pStyle w:val="Ttulo"/>
        <w:jc w:val="right"/>
        <w:rPr>
          <w:lang w:val="pt-BR"/>
        </w:rPr>
      </w:pPr>
    </w:p>
    <w:p w:rsidRPr="00E333D8" w:rsidR="00AC607A" w:rsidRDefault="009C4C6F" w14:paraId="585D5E96" w14:textId="11BF16A7">
      <w:pPr>
        <w:pStyle w:val="Ttulo"/>
        <w:jc w:val="right"/>
        <w:rPr>
          <w:sz w:val="28"/>
          <w:szCs w:val="28"/>
          <w:lang w:val="pt-BR"/>
        </w:rPr>
      </w:pPr>
      <w:r w:rsidRPr="0DE8486F" w:rsidR="009C4C6F">
        <w:rPr>
          <w:sz w:val="28"/>
          <w:szCs w:val="28"/>
        </w:rPr>
        <w:t>Versão &lt;1.</w:t>
      </w:r>
      <w:r w:rsidRPr="0DE8486F" w:rsidR="6F9D0986">
        <w:rPr>
          <w:sz w:val="28"/>
          <w:szCs w:val="28"/>
        </w:rPr>
        <w:t>8</w:t>
      </w:r>
      <w:r w:rsidRPr="0DE8486F" w:rsidR="009C4C6F">
        <w:rPr>
          <w:sz w:val="28"/>
          <w:szCs w:val="28"/>
        </w:rPr>
        <w:t>&gt;</w:t>
      </w:r>
    </w:p>
    <w:p w:rsidRPr="00E333D8" w:rsidR="00AC607A" w:rsidRDefault="00AC607A" w14:paraId="110278C3" w14:textId="77777777">
      <w:pPr>
        <w:pStyle w:val="Ttulo"/>
        <w:rPr>
          <w:sz w:val="28"/>
          <w:szCs w:val="28"/>
          <w:lang w:val="pt-BR"/>
        </w:rPr>
      </w:pPr>
    </w:p>
    <w:p w:rsidRPr="00E333D8" w:rsidR="00AC607A" w:rsidRDefault="00AC607A" w14:paraId="26DF8345" w14:textId="77777777">
      <w:pPr>
        <w:rPr>
          <w:lang w:val="pt-BR"/>
        </w:rPr>
      </w:pPr>
    </w:p>
    <w:p w:rsidRPr="00E333D8" w:rsidR="00AC607A" w:rsidRDefault="009C4C6F" w14:paraId="67BBAAE8" w14:textId="17B49A4E">
      <w:pPr>
        <w:pStyle w:val="InfoBlue"/>
        <w:rPr>
          <w:lang w:val="pt-BR"/>
        </w:rPr>
      </w:pPr>
      <w:r w:rsidR="009C4C6F">
        <w:rPr/>
        <w:t xml:space="preserve">[Observação: O </w:t>
      </w:r>
      <w:r w:rsidR="009C4C6F">
        <w:rPr/>
        <w:t>template</w:t>
      </w:r>
      <w:r w:rsidR="009C4C6F">
        <w:rPr/>
        <w:t xml:space="preserve"> a seguir é fornecido para uso com o </w:t>
      </w:r>
      <w:r w:rsidR="009C4C6F">
        <w:rPr/>
        <w:t>Rational</w:t>
      </w:r>
      <w:r w:rsidR="009C4C6F">
        <w:rPr/>
        <w:t xml:space="preserve"> </w:t>
      </w:r>
      <w:r w:rsidR="009C4C6F">
        <w:rPr/>
        <w:t>Unified</w:t>
      </w:r>
      <w:r w:rsidR="009C4C6F">
        <w:rPr/>
        <w:t xml:space="preserve"> </w:t>
      </w:r>
      <w:r w:rsidR="009C4C6F">
        <w:rPr/>
        <w:t>Process</w:t>
      </w:r>
      <w:r w:rsidR="009C4C6F">
        <w:rPr/>
        <w:t xml:space="preserve"> (RUP). O texto em azul exibido entre colchetes e em itálico (</w:t>
      </w:r>
      <w:r w:rsidR="009C4C6F">
        <w:rPr/>
        <w:t>style</w:t>
      </w:r>
      <w:r w:rsidR="009C4C6F">
        <w:rPr/>
        <w:t>=</w:t>
      </w:r>
      <w:r w:rsidR="009C4C6F">
        <w:rPr/>
        <w:t>InfoBlue</w:t>
      </w:r>
      <w:r w:rsidR="009C4C6F">
        <w:rPr/>
        <w:t xml:space="preserve">) foi incluído para orientar o autor e deve ser excluído antes da publicação do documento. </w:t>
      </w:r>
      <w:r w:rsidR="009C4C6F">
        <w:rPr/>
        <w:t>Ue</w:t>
      </w:r>
      <w:r w:rsidR="5B01B36D">
        <w:rPr/>
        <w:t xml:space="preserve"> m parágrafo digitado após </w:t>
      </w:r>
      <w:r w:rsidR="5B01B36D">
        <w:rPr/>
        <w:t>ess</w:t>
      </w:r>
      <w:r w:rsidR="009C4C6F">
        <w:rPr/>
        <w:t xml:space="preserve"> estilo será automaticamente definido como normal (</w:t>
      </w:r>
      <w:r w:rsidR="009C4C6F">
        <w:rPr/>
        <w:t>style</w:t>
      </w:r>
      <w:r w:rsidR="009C4C6F">
        <w:rPr/>
        <w:t xml:space="preserve">=Body </w:t>
      </w:r>
      <w:r w:rsidR="009C4C6F">
        <w:rPr/>
        <w:t>Text</w:t>
      </w:r>
      <w:r w:rsidR="009C4C6F">
        <w:rPr/>
        <w:t>).]</w:t>
      </w:r>
    </w:p>
    <w:p w:rsidRPr="00E333D8" w:rsidR="00AC607A" w:rsidRDefault="009C4C6F" w14:paraId="25987301" w14:textId="77777777">
      <w:pPr>
        <w:pStyle w:val="InfoBlue"/>
        <w:rPr>
          <w:lang w:val="pt-BR"/>
        </w:rPr>
      </w:pPr>
      <w:r w:rsidR="009C4C6F">
        <w:rPr/>
        <w:t xml:space="preserve">[Para personalizar campos automáticos no Microsoft Word (que exibem um fundo cinza quando selecionados), </w:t>
      </w:r>
      <w:r w:rsidR="009C4C6F">
        <w:rPr/>
        <w:t>escolha File</w:t>
      </w:r>
      <w:r w:rsidR="009C4C6F">
        <w:rPr/>
        <w:t>&gt;</w:t>
      </w:r>
      <w:r w:rsidR="009C4C6F">
        <w:rPr/>
        <w:t>Properties</w:t>
      </w:r>
      <w:r w:rsidR="009C4C6F">
        <w:rPr/>
        <w:t xml:space="preserve"> e substitua os campos </w:t>
      </w:r>
      <w:r w:rsidR="009C4C6F">
        <w:rPr/>
        <w:t>Title</w:t>
      </w:r>
      <w:r w:rsidR="009C4C6F">
        <w:rPr/>
        <w:t xml:space="preserve">, </w:t>
      </w:r>
      <w:r w:rsidR="009C4C6F">
        <w:rPr/>
        <w:t>Subject</w:t>
      </w:r>
      <w:r w:rsidR="009C4C6F">
        <w:rPr/>
        <w:t xml:space="preserve"> e </w:t>
      </w:r>
      <w:r w:rsidR="009C4C6F">
        <w:rPr/>
        <w:t>Company</w:t>
      </w:r>
      <w:r w:rsidR="009C4C6F">
        <w:rPr/>
        <w:t xml:space="preserve"> pelas informações apropriadas para este documento. Depois de fechar a caixa de diálogo, para atualizar os campos automáticos no documento inteiro, selecione </w:t>
      </w:r>
      <w:r w:rsidR="009C4C6F">
        <w:rPr/>
        <w:t>Edit</w:t>
      </w:r>
      <w:r w:rsidR="009C4C6F">
        <w:rPr/>
        <w:t>&gt;</w:t>
      </w:r>
      <w:r w:rsidR="009C4C6F">
        <w:rPr/>
        <w:t>Select</w:t>
      </w:r>
      <w:r w:rsidR="009C4C6F">
        <w:rPr/>
        <w:t xml:space="preserve"> </w:t>
      </w:r>
      <w:r w:rsidR="009C4C6F">
        <w:rPr/>
        <w:t>All</w:t>
      </w:r>
      <w:r w:rsidR="009C4C6F">
        <w:rPr/>
        <w:t xml:space="preserve"> (ou </w:t>
      </w:r>
      <w:r w:rsidR="009C4C6F">
        <w:rPr/>
        <w:t>Ctrl-A</w:t>
      </w:r>
      <w:r w:rsidR="009C4C6F">
        <w:rPr/>
        <w:t xml:space="preserve">) e pressione F9 ou simplesmente clique no campo e pressione F9. Isso deve ser feito separadamente para Cabeçalhos e Rodapés. Alt-F9 alterna entre a exibição de nomes de campos e do conteúdo dos campos. Consulte a ajuda do Word para obter mais informações sobre como trabalhar com campos.] </w:t>
      </w:r>
    </w:p>
    <w:p w:rsidRPr="00E333D8" w:rsidR="00AC607A" w:rsidRDefault="00AC607A" w14:paraId="6480B657" w14:textId="77777777">
      <w:pPr>
        <w:rPr>
          <w:lang w:val="pt-BR"/>
        </w:rPr>
        <w:sectPr w:rsidRPr="00E333D8" w:rsidR="00AC607A">
          <w:headerReference w:type="default" r:id="rId7"/>
          <w:pgSz w:w="12240" w:h="15840" w:orient="portrait" w:code="1"/>
          <w:pgMar w:top="1417" w:right="1440" w:bottom="1417" w:left="1440" w:header="720" w:footer="720" w:gutter="0"/>
          <w:cols w:space="720"/>
          <w:vAlign w:val="center"/>
        </w:sectPr>
      </w:pPr>
    </w:p>
    <w:p w:rsidRPr="00E333D8" w:rsidR="00AC607A" w:rsidRDefault="009C4C6F" w14:paraId="38E024A9" w14:textId="77777777">
      <w:pPr>
        <w:pStyle w:val="Ttulo"/>
        <w:rPr>
          <w:lang w:val="pt-BR"/>
        </w:rPr>
      </w:pPr>
      <w:r w:rsidR="009C4C6F">
        <w:rPr/>
        <w:t>Histórico da Revisão</w:t>
      </w:r>
    </w:p>
    <w:tbl>
      <w:tblPr>
        <w:tblW w:w="0" w:type="auto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Pr="00E333D8" w:rsidR="00AC607A" w:rsidTr="0DE8486F" w14:paraId="5F07D992" w14:textId="77777777">
        <w:tc>
          <w:tcPr>
            <w:tcW w:w="230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Pr="00E333D8" w:rsidR="00AC607A" w:rsidRDefault="009C4C6F" w14:paraId="09EB474E" w14:textId="77777777">
            <w:pPr>
              <w:pStyle w:val="Tabletext"/>
              <w:jc w:val="center"/>
              <w:rPr>
                <w:b w:val="1"/>
                <w:bCs w:val="1"/>
                <w:lang w:val="pt-BR"/>
              </w:rPr>
            </w:pPr>
            <w:r w:rsidRPr="0DE8486F" w:rsidR="009C4C6F">
              <w:rPr>
                <w:b w:val="1"/>
                <w:bCs w:val="1"/>
              </w:rPr>
              <w:t>Data</w:t>
            </w:r>
          </w:p>
        </w:tc>
        <w:tc>
          <w:tcPr>
            <w:tcW w:w="115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Pr="00E333D8" w:rsidR="00AC607A" w:rsidRDefault="009C4C6F" w14:paraId="221B41FF" w14:textId="77777777">
            <w:pPr>
              <w:pStyle w:val="Tabletext"/>
              <w:jc w:val="center"/>
              <w:rPr>
                <w:b w:val="1"/>
                <w:bCs w:val="1"/>
                <w:lang w:val="pt-BR"/>
              </w:rPr>
            </w:pPr>
            <w:r w:rsidRPr="0DE8486F" w:rsidR="009C4C6F">
              <w:rPr>
                <w:b w:val="1"/>
                <w:bCs w:val="1"/>
              </w:rPr>
              <w:t>Versão</w:t>
            </w:r>
          </w:p>
        </w:tc>
        <w:tc>
          <w:tcPr>
            <w:tcW w:w="374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Pr="00E333D8" w:rsidR="00AC607A" w:rsidRDefault="009C4C6F" w14:paraId="0ABF9221" w14:textId="77777777">
            <w:pPr>
              <w:pStyle w:val="Tabletext"/>
              <w:jc w:val="center"/>
              <w:rPr>
                <w:b w:val="1"/>
                <w:bCs w:val="1"/>
                <w:lang w:val="pt-BR"/>
              </w:rPr>
            </w:pPr>
            <w:r w:rsidRPr="0DE8486F" w:rsidR="009C4C6F">
              <w:rPr>
                <w:b w:val="1"/>
                <w:bCs w:val="1"/>
              </w:rPr>
              <w:t>Descrição</w:t>
            </w:r>
          </w:p>
        </w:tc>
        <w:tc>
          <w:tcPr>
            <w:tcW w:w="230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Pr="00E333D8" w:rsidR="00AC607A" w:rsidRDefault="009C4C6F" w14:paraId="7255C231" w14:textId="77777777">
            <w:pPr>
              <w:pStyle w:val="Tabletext"/>
              <w:jc w:val="center"/>
              <w:rPr>
                <w:b w:val="1"/>
                <w:bCs w:val="1"/>
                <w:lang w:val="pt-BR"/>
              </w:rPr>
            </w:pPr>
            <w:r w:rsidRPr="0DE8486F" w:rsidR="009C4C6F">
              <w:rPr>
                <w:b w:val="1"/>
                <w:bCs w:val="1"/>
              </w:rPr>
              <w:t>Autor</w:t>
            </w:r>
          </w:p>
        </w:tc>
      </w:tr>
      <w:tr w:rsidRPr="00E333D8" w:rsidR="00AC607A" w:rsidTr="0DE8486F" w14:paraId="23DB615B" w14:textId="77777777">
        <w:tc>
          <w:tcPr>
            <w:tcW w:w="230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Pr="00E333D8" w:rsidR="00AC607A" w:rsidRDefault="009C4C6F" w14:paraId="4B3294F9" w14:textId="04FF6E5D">
            <w:pPr>
              <w:pStyle w:val="Tabletext"/>
              <w:rPr>
                <w:lang w:val="pt-BR"/>
              </w:rPr>
            </w:pPr>
            <w:r w:rsidR="009C4C6F">
              <w:rPr/>
              <w:t>&lt;</w:t>
            </w:r>
            <w:r w:rsidR="0AA7E6D6">
              <w:rPr/>
              <w:t>30</w:t>
            </w:r>
            <w:r w:rsidR="009C4C6F">
              <w:rPr/>
              <w:t>/</w:t>
            </w:r>
            <w:r w:rsidR="25CD11CB">
              <w:rPr/>
              <w:t>08/2022</w:t>
            </w:r>
            <w:r w:rsidR="009C4C6F">
              <w:rPr/>
              <w:t>&gt;</w:t>
            </w:r>
          </w:p>
        </w:tc>
        <w:tc>
          <w:tcPr>
            <w:tcW w:w="115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Pr="00E333D8" w:rsidR="00AC607A" w:rsidRDefault="009C4C6F" w14:paraId="6E89F39D" w14:textId="6DB37311">
            <w:pPr>
              <w:pStyle w:val="Tabletext"/>
              <w:rPr>
                <w:lang w:val="pt-BR"/>
              </w:rPr>
            </w:pPr>
            <w:r w:rsidR="009C4C6F">
              <w:rPr/>
              <w:t>&lt;</w:t>
            </w:r>
            <w:r w:rsidR="1354A8E4">
              <w:rPr/>
              <w:t>1.1</w:t>
            </w:r>
            <w:r w:rsidR="009C4C6F">
              <w:rPr/>
              <w:t>&gt;</w:t>
            </w:r>
          </w:p>
        </w:tc>
        <w:tc>
          <w:tcPr>
            <w:tcW w:w="374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Pr="00E333D8" w:rsidR="00AC607A" w:rsidRDefault="009C4C6F" w14:paraId="3D53C219" w14:textId="6167BE2D">
            <w:pPr>
              <w:pStyle w:val="Tabletext"/>
              <w:rPr>
                <w:lang w:val="pt-BR"/>
              </w:rPr>
            </w:pPr>
            <w:r w:rsidR="009C4C6F">
              <w:rPr/>
              <w:t>&lt;</w:t>
            </w:r>
            <w:r w:rsidR="053F19F5">
              <w:rPr/>
              <w:t>Acionar Introdução 1</w:t>
            </w:r>
            <w:r w:rsidR="009C4C6F">
              <w:rPr/>
              <w:t>&gt;</w:t>
            </w:r>
          </w:p>
        </w:tc>
        <w:tc>
          <w:tcPr>
            <w:tcW w:w="230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Pr="00E333D8" w:rsidR="00AC607A" w:rsidRDefault="009C4C6F" w14:paraId="514A20DB" w14:textId="342A16F6">
            <w:pPr>
              <w:pStyle w:val="Tabletext"/>
              <w:rPr>
                <w:lang w:val="pt-BR"/>
              </w:rPr>
            </w:pPr>
            <w:r w:rsidR="009C4C6F">
              <w:rPr/>
              <w:t>&lt;</w:t>
            </w:r>
            <w:r w:rsidR="0EF200FC">
              <w:rPr/>
              <w:t>Diego</w:t>
            </w:r>
            <w:r w:rsidR="009C4C6F">
              <w:rPr/>
              <w:t>&gt;</w:t>
            </w:r>
            <w:r w:rsidR="25149084">
              <w:rPr/>
              <w:t xml:space="preserve"> e </w:t>
            </w:r>
            <w:r w:rsidR="05119A4B">
              <w:rPr/>
              <w:t>&lt;Francisco&gt;</w:t>
            </w:r>
          </w:p>
        </w:tc>
      </w:tr>
      <w:tr w:rsidRPr="00E333D8" w:rsidR="00AC607A" w:rsidTr="0DE8486F" w14:paraId="1D1E3E06" w14:textId="77777777">
        <w:tc>
          <w:tcPr>
            <w:tcW w:w="230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="7AA7B699" w:rsidP="7AA7B699" w:rsidRDefault="7AA7B699" w14:paraId="79E33D09" w14:textId="04FF6E5D">
            <w:pPr>
              <w:pStyle w:val="Tabletext"/>
              <w:rPr>
                <w:lang w:val="pt-BR"/>
              </w:rPr>
            </w:pPr>
            <w:r w:rsidR="59959C26">
              <w:rPr/>
              <w:t>&lt;</w:t>
            </w:r>
            <w:r w:rsidR="59959C26">
              <w:rPr/>
              <w:t>30</w:t>
            </w:r>
            <w:r w:rsidR="59959C26">
              <w:rPr/>
              <w:t>/</w:t>
            </w:r>
            <w:r w:rsidR="59959C26">
              <w:rPr/>
              <w:t>08/2022</w:t>
            </w:r>
            <w:r w:rsidR="59959C26">
              <w:rPr/>
              <w:t>&gt;</w:t>
            </w:r>
          </w:p>
        </w:tc>
        <w:tc>
          <w:tcPr>
            <w:tcW w:w="115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="7AA7B699" w:rsidP="7AA7B699" w:rsidRDefault="7AA7B699" w14:paraId="5FF9ACB1" w14:textId="55208764">
            <w:pPr>
              <w:pStyle w:val="Tabletext"/>
              <w:rPr>
                <w:lang w:val="pt-BR"/>
              </w:rPr>
            </w:pPr>
            <w:r w:rsidR="59959C26">
              <w:rPr/>
              <w:t>&lt;1.</w:t>
            </w:r>
            <w:r w:rsidR="08907557">
              <w:rPr/>
              <w:t>2</w:t>
            </w:r>
            <w:r w:rsidR="59959C26">
              <w:rPr/>
              <w:t>&gt;</w:t>
            </w:r>
          </w:p>
        </w:tc>
        <w:tc>
          <w:tcPr>
            <w:tcW w:w="374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="7AA7B699" w:rsidP="7AA7B699" w:rsidRDefault="7AA7B699" w14:paraId="48EE3F96" w14:textId="48C14512">
            <w:pPr>
              <w:pStyle w:val="Tabletext"/>
              <w:rPr>
                <w:lang w:val="pt-BR"/>
              </w:rPr>
            </w:pPr>
            <w:r w:rsidR="59959C26">
              <w:rPr/>
              <w:t>&lt;</w:t>
            </w:r>
            <w:r w:rsidR="37F408D9">
              <w:rPr/>
              <w:t>Descrição do problema 2.1</w:t>
            </w:r>
            <w:r w:rsidR="59959C26">
              <w:rPr/>
              <w:t>&gt;</w:t>
            </w:r>
          </w:p>
        </w:tc>
        <w:tc>
          <w:tcPr>
            <w:tcW w:w="230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="7AA7B699" w:rsidP="7AA7B699" w:rsidRDefault="7AA7B699" w14:paraId="17659410" w14:textId="223427DA">
            <w:pPr>
              <w:pStyle w:val="Tabletext"/>
              <w:rPr>
                <w:lang w:val="pt-BR"/>
              </w:rPr>
            </w:pPr>
            <w:r w:rsidR="367902E4">
              <w:rPr/>
              <w:t>&lt;</w:t>
            </w:r>
            <w:r w:rsidR="5919BC54">
              <w:rPr/>
              <w:t>Diego</w:t>
            </w:r>
            <w:r w:rsidR="367902E4">
              <w:rPr/>
              <w:t>&gt;</w:t>
            </w:r>
            <w:r w:rsidR="6AD372CC">
              <w:rPr/>
              <w:t xml:space="preserve"> </w:t>
            </w:r>
            <w:r w:rsidR="585DD5BC">
              <w:rPr/>
              <w:t xml:space="preserve">e </w:t>
            </w:r>
            <w:r w:rsidR="6AD372CC">
              <w:rPr/>
              <w:t>&lt; Luiz&gt;</w:t>
            </w:r>
          </w:p>
        </w:tc>
      </w:tr>
      <w:tr w:rsidRPr="00E333D8" w:rsidR="00AC607A" w:rsidTr="0DE8486F" w14:paraId="467BE88C" w14:textId="77777777">
        <w:tc>
          <w:tcPr>
            <w:tcW w:w="230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="7AA7B699" w:rsidP="7AA7B699" w:rsidRDefault="7AA7B699" w14:paraId="3C87B54F" w14:textId="64A1B31F">
            <w:pPr>
              <w:pStyle w:val="Tabletext"/>
              <w:rPr>
                <w:lang w:val="pt-BR"/>
              </w:rPr>
            </w:pPr>
            <w:r w:rsidR="59959C26">
              <w:rPr/>
              <w:t>&lt;</w:t>
            </w:r>
            <w:r w:rsidR="59959C26">
              <w:rPr/>
              <w:t>30</w:t>
            </w:r>
            <w:r w:rsidR="59959C26">
              <w:rPr/>
              <w:t>/</w:t>
            </w:r>
            <w:r w:rsidR="59959C26">
              <w:rPr/>
              <w:t>08/2022</w:t>
            </w:r>
            <w:r w:rsidR="59959C26">
              <w:rPr/>
              <w:t>&gt;</w:t>
            </w:r>
          </w:p>
        </w:tc>
        <w:tc>
          <w:tcPr>
            <w:tcW w:w="115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="7AA7B699" w:rsidP="7AA7B699" w:rsidRDefault="7AA7B699" w14:paraId="446B8CC0" w14:textId="0587CFBF">
            <w:pPr>
              <w:pStyle w:val="Tabletext"/>
              <w:rPr>
                <w:lang w:val="pt-BR"/>
              </w:rPr>
            </w:pPr>
            <w:r w:rsidR="59959C26">
              <w:rPr/>
              <w:t>&lt;</w:t>
            </w:r>
            <w:r w:rsidR="59959C26">
              <w:rPr/>
              <w:t>1.</w:t>
            </w:r>
            <w:r w:rsidR="7D50AC85">
              <w:rPr/>
              <w:t>3</w:t>
            </w:r>
            <w:r w:rsidR="59959C26">
              <w:rPr/>
              <w:t>&gt;</w:t>
            </w:r>
          </w:p>
        </w:tc>
        <w:tc>
          <w:tcPr>
            <w:tcW w:w="374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="7AA7B699" w:rsidP="7AA7B699" w:rsidRDefault="7AA7B699" w14:paraId="1D39F1AE" w14:textId="794126C3">
            <w:pPr>
              <w:pStyle w:val="Tabletext"/>
              <w:rPr>
                <w:lang w:val="pt-BR"/>
              </w:rPr>
            </w:pPr>
            <w:r w:rsidR="59959C26">
              <w:rPr/>
              <w:t>&lt;</w:t>
            </w:r>
            <w:r w:rsidR="42B2D3B3">
              <w:rPr/>
              <w:t>Sentença</w:t>
            </w:r>
            <w:r w:rsidR="42B2D3B3">
              <w:rPr/>
              <w:t xml:space="preserve"> de posição do produto 2.2</w:t>
            </w:r>
            <w:r w:rsidR="59959C26">
              <w:rPr/>
              <w:t>&gt;</w:t>
            </w:r>
          </w:p>
        </w:tc>
        <w:tc>
          <w:tcPr>
            <w:tcW w:w="230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="7AA7B699" w:rsidP="7AA7B699" w:rsidRDefault="7AA7B699" w14:paraId="4AA5B414" w14:textId="62C29198">
            <w:pPr>
              <w:pStyle w:val="Tabletext"/>
              <w:rPr>
                <w:lang w:val="pt-BR"/>
              </w:rPr>
            </w:pPr>
            <w:r w:rsidR="59959C26">
              <w:rPr/>
              <w:t>&lt;</w:t>
            </w:r>
            <w:r w:rsidR="25F48EBD">
              <w:rPr/>
              <w:t>Maria Eduarda</w:t>
            </w:r>
            <w:r w:rsidR="59959C26">
              <w:rPr/>
              <w:t>&gt;</w:t>
            </w:r>
          </w:p>
        </w:tc>
      </w:tr>
      <w:tr w:rsidRPr="00E333D8" w:rsidR="00AC607A" w:rsidTr="0DE8486F" w14:paraId="25001F50" w14:textId="77777777">
        <w:tc>
          <w:tcPr>
            <w:tcW w:w="230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="7AA7B699" w:rsidP="7AA7B699" w:rsidRDefault="7AA7B699" w14:paraId="4B4464A9" w14:textId="0EF2BA05">
            <w:pPr>
              <w:pStyle w:val="Tabletext"/>
              <w:rPr>
                <w:lang w:val="pt-BR"/>
              </w:rPr>
            </w:pPr>
            <w:r w:rsidR="59959C26">
              <w:rPr/>
              <w:t>&lt;</w:t>
            </w:r>
            <w:r w:rsidR="59959C26">
              <w:rPr/>
              <w:t>30</w:t>
            </w:r>
            <w:r w:rsidR="59959C26">
              <w:rPr/>
              <w:t>/</w:t>
            </w:r>
            <w:r w:rsidR="59959C26">
              <w:rPr/>
              <w:t>08/2022</w:t>
            </w:r>
            <w:r w:rsidR="59959C26">
              <w:rPr/>
              <w:t>&gt;</w:t>
            </w:r>
          </w:p>
        </w:tc>
        <w:tc>
          <w:tcPr>
            <w:tcW w:w="115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="7AA7B699" w:rsidP="7AA7B699" w:rsidRDefault="7AA7B699" w14:paraId="5469B010" w14:textId="07814509">
            <w:pPr>
              <w:pStyle w:val="Tabletext"/>
              <w:rPr>
                <w:lang w:val="pt-BR"/>
              </w:rPr>
            </w:pPr>
            <w:r w:rsidR="59959C26">
              <w:rPr/>
              <w:t>&lt;</w:t>
            </w:r>
            <w:r w:rsidR="59959C26">
              <w:rPr/>
              <w:t>1.</w:t>
            </w:r>
            <w:r w:rsidR="175CCB49">
              <w:rPr/>
              <w:t>4</w:t>
            </w:r>
            <w:r w:rsidR="59959C26">
              <w:rPr/>
              <w:t>&gt;</w:t>
            </w:r>
          </w:p>
        </w:tc>
        <w:tc>
          <w:tcPr>
            <w:tcW w:w="374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="7AA7B699" w:rsidP="7AA7B699" w:rsidRDefault="7AA7B699" w14:paraId="1F09650F" w14:textId="2EA52A75">
            <w:pPr>
              <w:pStyle w:val="Tabletext"/>
              <w:rPr>
                <w:lang w:val="pt-BR"/>
              </w:rPr>
            </w:pPr>
            <w:r w:rsidR="59959C26">
              <w:rPr/>
              <w:t>&lt;</w:t>
            </w:r>
            <w:r w:rsidR="17EC70A4">
              <w:rPr/>
              <w:t xml:space="preserve"> Descrições dos Envolvidos e Usuários 3</w:t>
            </w:r>
            <w:r w:rsidR="59959C26">
              <w:rPr/>
              <w:t>&gt;</w:t>
            </w:r>
          </w:p>
        </w:tc>
        <w:tc>
          <w:tcPr>
            <w:tcW w:w="230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="7AA7B699" w:rsidP="7AA7B699" w:rsidRDefault="7AA7B699" w14:paraId="4F6A8005" w14:textId="2BEC841E">
            <w:pPr>
              <w:pStyle w:val="Tabletext"/>
              <w:rPr>
                <w:lang w:val="pt-BR"/>
              </w:rPr>
            </w:pPr>
            <w:r w:rsidR="367902E4">
              <w:rPr/>
              <w:t>&lt;</w:t>
            </w:r>
            <w:r w:rsidR="1A948995">
              <w:rPr/>
              <w:t>Darcilei</w:t>
            </w:r>
            <w:r w:rsidR="367902E4">
              <w:rPr/>
              <w:t>&gt;</w:t>
            </w:r>
            <w:r w:rsidR="3A9B1779">
              <w:rPr/>
              <w:t xml:space="preserve"> e </w:t>
            </w:r>
            <w:r w:rsidR="0B9FDB51">
              <w:rPr/>
              <w:t>&lt;Francisco&gt;</w:t>
            </w:r>
          </w:p>
        </w:tc>
      </w:tr>
      <w:tr w:rsidR="7AA7B699" w:rsidTr="0DE8486F" w14:paraId="521E21C4">
        <w:trPr>
          <w:trHeight w:val="300"/>
        </w:trPr>
        <w:tc>
          <w:tcPr>
            <w:tcW w:w="230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="1AC2920F" w:rsidP="7AA7B699" w:rsidRDefault="1AC2920F" w14:paraId="69FF9A8C" w14:textId="1D7E8F4D">
            <w:pPr>
              <w:pStyle w:val="Tabletext"/>
              <w:rPr>
                <w:lang w:val="pt-BR"/>
              </w:rPr>
            </w:pPr>
            <w:r w:rsidR="55989266">
              <w:rPr/>
              <w:t xml:space="preserve">&lt;30/08/2022&gt;  </w:t>
            </w:r>
          </w:p>
        </w:tc>
        <w:tc>
          <w:tcPr>
            <w:tcW w:w="115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="1AC2920F" w:rsidP="7AA7B699" w:rsidRDefault="1AC2920F" w14:paraId="35FDB113" w14:textId="12566C21">
            <w:pPr>
              <w:pStyle w:val="Tabletext"/>
              <w:rPr>
                <w:lang w:val="pt-BR"/>
              </w:rPr>
            </w:pPr>
            <w:r w:rsidR="55989266">
              <w:rPr/>
              <w:t>&lt;1.5&gt;</w:t>
            </w:r>
          </w:p>
        </w:tc>
        <w:tc>
          <w:tcPr>
            <w:tcW w:w="374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="1AC2920F" w:rsidP="7AA7B699" w:rsidRDefault="1AC2920F" w14:paraId="6D7FC34B" w14:textId="3F4E88A4">
            <w:pPr>
              <w:pStyle w:val="Tabletext"/>
              <w:rPr>
                <w:lang w:val="pt-BR"/>
              </w:rPr>
            </w:pPr>
            <w:r w:rsidR="55989266">
              <w:rPr/>
              <w:t>&lt; Resumo dos Envolvidos 3.1 &gt;</w:t>
            </w:r>
          </w:p>
        </w:tc>
        <w:tc>
          <w:tcPr>
            <w:tcW w:w="230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="1AC2920F" w:rsidP="7AA7B699" w:rsidRDefault="1AC2920F" w14:paraId="5931575F" w14:textId="1A974B06">
            <w:pPr>
              <w:pStyle w:val="Tabletext"/>
              <w:rPr>
                <w:lang w:val="pt-BR"/>
              </w:rPr>
            </w:pPr>
            <w:r w:rsidR="53E1CE4B">
              <w:rPr/>
              <w:t>&lt;</w:t>
            </w:r>
            <w:r w:rsidR="53E1CE4B">
              <w:rPr/>
              <w:t>Darcilei</w:t>
            </w:r>
            <w:r w:rsidR="53E1CE4B">
              <w:rPr/>
              <w:t>&gt;</w:t>
            </w:r>
            <w:r w:rsidR="6AAC50A0">
              <w:rPr/>
              <w:t xml:space="preserve"> e </w:t>
            </w:r>
            <w:r w:rsidR="07759F66">
              <w:rPr/>
              <w:t>&lt;Maria Eduarda&gt;</w:t>
            </w:r>
          </w:p>
        </w:tc>
      </w:tr>
      <w:tr w:rsidR="7AA7B699" w:rsidTr="0DE8486F" w14:paraId="7DB52760">
        <w:trPr>
          <w:trHeight w:val="300"/>
        </w:trPr>
        <w:tc>
          <w:tcPr>
            <w:tcW w:w="230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="1AC2920F" w:rsidP="7AA7B699" w:rsidRDefault="1AC2920F" w14:paraId="33D2BA5A" w14:textId="50D56440">
            <w:pPr>
              <w:pStyle w:val="Tabletext"/>
              <w:rPr>
                <w:lang w:val="pt-BR"/>
              </w:rPr>
            </w:pPr>
            <w:r w:rsidR="55989266">
              <w:rPr/>
              <w:t xml:space="preserve">&lt;30/08/2022&gt;  </w:t>
            </w:r>
          </w:p>
        </w:tc>
        <w:tc>
          <w:tcPr>
            <w:tcW w:w="115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="1AC2920F" w:rsidP="7AA7B699" w:rsidRDefault="1AC2920F" w14:paraId="12D2C4F9" w14:textId="075724CE">
            <w:pPr>
              <w:pStyle w:val="Tabletext"/>
              <w:rPr>
                <w:lang w:val="pt-BR"/>
              </w:rPr>
            </w:pPr>
            <w:r w:rsidR="55989266">
              <w:rPr/>
              <w:t>&lt;1.6&gt;</w:t>
            </w:r>
          </w:p>
        </w:tc>
        <w:tc>
          <w:tcPr>
            <w:tcW w:w="374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="1AC2920F" w:rsidP="7AA7B699" w:rsidRDefault="1AC2920F" w14:paraId="4477EEB6" w14:textId="78B29853">
            <w:pPr>
              <w:pStyle w:val="Tabletext"/>
              <w:rPr>
                <w:lang w:val="pt-BR"/>
              </w:rPr>
            </w:pPr>
            <w:r w:rsidR="3E8D350F">
              <w:rPr/>
              <w:t>&lt;</w:t>
            </w:r>
            <w:r w:rsidR="167C213B">
              <w:rPr/>
              <w:t xml:space="preserve"> Resumo dos </w:t>
            </w:r>
            <w:r w:rsidR="1737DDB4">
              <w:rPr/>
              <w:t>Usuários 3.2</w:t>
            </w:r>
            <w:r w:rsidR="167C213B">
              <w:rPr/>
              <w:t>&gt;</w:t>
            </w:r>
          </w:p>
        </w:tc>
        <w:tc>
          <w:tcPr>
            <w:tcW w:w="230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="3A8D4A39" w:rsidP="7AA7B699" w:rsidRDefault="3A8D4A39" w14:paraId="1F7403A9" w14:textId="2E02FFAB">
            <w:pPr>
              <w:pStyle w:val="Tabletext"/>
              <w:rPr>
                <w:lang w:val="pt-BR"/>
              </w:rPr>
            </w:pPr>
            <w:r w:rsidR="49F60B5D">
              <w:rPr/>
              <w:t>&lt;Luiz&gt;</w:t>
            </w:r>
            <w:r w:rsidR="23561A99">
              <w:rPr/>
              <w:t xml:space="preserve"> e </w:t>
            </w:r>
            <w:r w:rsidR="091CC4AC">
              <w:rPr/>
              <w:t>&lt;</w:t>
            </w:r>
            <w:r w:rsidR="3B56D17F">
              <w:rPr/>
              <w:t>Lu</w:t>
            </w:r>
            <w:r w:rsidR="091CC4AC">
              <w:rPr/>
              <w:t>cas</w:t>
            </w:r>
            <w:r w:rsidR="091CC4AC">
              <w:rPr/>
              <w:t>&gt;</w:t>
            </w:r>
          </w:p>
        </w:tc>
      </w:tr>
      <w:tr w:rsidR="7AA7B699" w:rsidTr="0DE8486F" w14:paraId="4DB6CD05">
        <w:trPr>
          <w:trHeight w:val="300"/>
        </w:trPr>
        <w:tc>
          <w:tcPr>
            <w:tcW w:w="230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="3A8D4A39" w:rsidP="7AA7B699" w:rsidRDefault="3A8D4A39" w14:paraId="7650F4D7" w14:textId="614AF6B3">
            <w:pPr>
              <w:pStyle w:val="Tabletext"/>
              <w:rPr>
                <w:lang w:val="pt-BR"/>
              </w:rPr>
            </w:pPr>
            <w:r w:rsidR="3D987D85">
              <w:rPr/>
              <w:t xml:space="preserve">&lt;30/08/2022&gt;    </w:t>
            </w:r>
          </w:p>
        </w:tc>
        <w:tc>
          <w:tcPr>
            <w:tcW w:w="115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="3A8D4A39" w:rsidP="7AA7B699" w:rsidRDefault="3A8D4A39" w14:paraId="312A7A4D" w14:textId="762F1273">
            <w:pPr>
              <w:pStyle w:val="Tabletext"/>
              <w:rPr>
                <w:lang w:val="pt-BR"/>
              </w:rPr>
            </w:pPr>
            <w:r w:rsidR="3D987D85">
              <w:rPr/>
              <w:t>&lt;1.7</w:t>
            </w:r>
            <w:r w:rsidR="67481713">
              <w:rPr/>
              <w:t>&gt;</w:t>
            </w:r>
          </w:p>
        </w:tc>
        <w:tc>
          <w:tcPr>
            <w:tcW w:w="374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="399074D6" w:rsidP="7AA7B699" w:rsidRDefault="399074D6" w14:paraId="2F5A4F98" w14:textId="65A56AAE">
            <w:pPr>
              <w:pStyle w:val="Tabletext"/>
              <w:rPr>
                <w:lang w:val="pt-BR"/>
              </w:rPr>
            </w:pPr>
            <w:r w:rsidR="3B924E58">
              <w:rPr/>
              <w:t>&lt;</w:t>
            </w:r>
            <w:r w:rsidR="73750CB3">
              <w:rPr/>
              <w:t>Mapa de empatia</w:t>
            </w:r>
            <w:r w:rsidR="26958788">
              <w:rPr/>
              <w:t xml:space="preserve"> 4.0&gt;</w:t>
            </w:r>
          </w:p>
        </w:tc>
        <w:tc>
          <w:tcPr>
            <w:tcW w:w="230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="3132D50C" w:rsidP="7AA7B699" w:rsidRDefault="3132D50C" w14:paraId="75B284F6" w14:textId="019ED131">
            <w:pPr>
              <w:pStyle w:val="Tabletext"/>
              <w:rPr>
                <w:lang w:val="pt-BR"/>
              </w:rPr>
            </w:pPr>
            <w:r w:rsidR="638A2985">
              <w:rPr/>
              <w:t>&lt;Lucas&gt;</w:t>
            </w:r>
            <w:r w:rsidR="5BA2762A">
              <w:rPr/>
              <w:t xml:space="preserve"> </w:t>
            </w:r>
          </w:p>
        </w:tc>
      </w:tr>
      <w:tr w:rsidR="7AA7B699" w:rsidTr="0DE8486F" w14:paraId="004D0990">
        <w:trPr>
          <w:trHeight w:val="300"/>
        </w:trPr>
        <w:tc>
          <w:tcPr>
            <w:tcW w:w="230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="3A8D4A39" w:rsidP="7AA7B699" w:rsidRDefault="3A8D4A39" w14:paraId="551CCCBE" w14:textId="16E36281">
            <w:pPr>
              <w:pStyle w:val="Tabletext"/>
              <w:rPr>
                <w:lang w:val="pt-BR"/>
              </w:rPr>
            </w:pPr>
            <w:r w:rsidR="3D987D85">
              <w:rPr/>
              <w:t xml:space="preserve">&lt;30/08/2022&gt;    </w:t>
            </w:r>
          </w:p>
        </w:tc>
        <w:tc>
          <w:tcPr>
            <w:tcW w:w="115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="033AED7C" w:rsidP="7AA7B699" w:rsidRDefault="033AED7C" w14:paraId="1575A2ED" w14:textId="1B063DAE">
            <w:pPr>
              <w:pStyle w:val="Tabletext"/>
              <w:rPr>
                <w:lang w:val="pt-BR"/>
              </w:rPr>
            </w:pPr>
            <w:r w:rsidR="43980E01">
              <w:rPr/>
              <w:t>&lt;1.8&gt;</w:t>
            </w:r>
          </w:p>
        </w:tc>
        <w:tc>
          <w:tcPr>
            <w:tcW w:w="374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="1EB500E5" w:rsidP="7AA7B699" w:rsidRDefault="1EB500E5" w14:paraId="7CC544F9" w14:textId="270DA56C">
            <w:pPr>
              <w:pStyle w:val="Tabletext"/>
              <w:rPr>
                <w:lang w:val="pt-BR"/>
              </w:rPr>
            </w:pPr>
            <w:r w:rsidR="2172A3B1">
              <w:rPr/>
              <w:t>&lt;Visão geral do projeto 5.0&gt;</w:t>
            </w:r>
          </w:p>
        </w:tc>
        <w:tc>
          <w:tcPr>
            <w:tcW w:w="230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="1EB500E5" w:rsidP="7AA7B699" w:rsidRDefault="1EB500E5" w14:paraId="6F0654CB" w14:textId="1F11B069">
            <w:pPr>
              <w:pStyle w:val="Tabletext"/>
              <w:rPr>
                <w:lang w:val="pt-BR"/>
              </w:rPr>
            </w:pPr>
            <w:r w:rsidR="2172A3B1">
              <w:rPr/>
              <w:t xml:space="preserve">&lt;Diego&gt; </w:t>
            </w:r>
          </w:p>
        </w:tc>
      </w:tr>
      <w:tr w:rsidR="3E129C14" w:rsidTr="0DE8486F" w14:paraId="04FC7540">
        <w:trPr>
          <w:trHeight w:val="300"/>
        </w:trPr>
        <w:tc>
          <w:tcPr>
            <w:tcW w:w="230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="5DD5CDE2" w:rsidP="3E129C14" w:rsidRDefault="5DD5CDE2" w14:paraId="21D7145E" w14:textId="3629F39A">
            <w:pPr>
              <w:pStyle w:val="Tabletext"/>
              <w:rPr>
                <w:lang w:val="pt-BR"/>
              </w:rPr>
            </w:pPr>
            <w:r w:rsidR="515B2C50">
              <w:rPr/>
              <w:t>&lt;07/09/2022&gt;</w:t>
            </w:r>
          </w:p>
        </w:tc>
        <w:tc>
          <w:tcPr>
            <w:tcW w:w="115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="5DD5CDE2" w:rsidP="3E129C14" w:rsidRDefault="5DD5CDE2" w14:paraId="6A26248F" w14:textId="0D0B8783">
            <w:pPr>
              <w:pStyle w:val="Tabletext"/>
              <w:rPr>
                <w:lang w:val="pt-BR"/>
              </w:rPr>
            </w:pPr>
            <w:r w:rsidR="515B2C50">
              <w:rPr/>
              <w:t>&lt;1.9&gt;</w:t>
            </w:r>
          </w:p>
        </w:tc>
        <w:tc>
          <w:tcPr>
            <w:tcW w:w="374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="3E129C14" w:rsidP="3E129C14" w:rsidRDefault="3E129C14" w14:paraId="14632FB6" w14:textId="12E0EB1F">
            <w:pPr>
              <w:pStyle w:val="Tabletext"/>
              <w:rPr>
                <w:lang w:val="pt-BR"/>
              </w:rPr>
            </w:pPr>
            <w:r w:rsidR="5939ECCA">
              <w:rPr/>
              <w:t>&lt;&gt;</w:t>
            </w:r>
          </w:p>
        </w:tc>
        <w:tc>
          <w:tcPr>
            <w:tcW w:w="230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="3E129C14" w:rsidP="3E129C14" w:rsidRDefault="3E129C14" w14:paraId="1A036D39" w14:textId="2C6697EC">
            <w:pPr>
              <w:pStyle w:val="Tabletext"/>
              <w:rPr>
                <w:lang w:val="pt-BR"/>
              </w:rPr>
            </w:pPr>
          </w:p>
        </w:tc>
      </w:tr>
      <w:tr w:rsidR="3E129C14" w:rsidTr="0DE8486F" w14:paraId="0B96A892">
        <w:trPr>
          <w:trHeight w:val="300"/>
        </w:trPr>
        <w:tc>
          <w:tcPr>
            <w:tcW w:w="230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="5DD5CDE2" w:rsidP="3E129C14" w:rsidRDefault="5DD5CDE2" w14:paraId="1ACDA266" w14:textId="74CB4875">
            <w:pPr>
              <w:pStyle w:val="Tabletext"/>
              <w:rPr>
                <w:lang w:val="pt-BR"/>
              </w:rPr>
            </w:pPr>
            <w:r w:rsidR="515B2C50">
              <w:rPr/>
              <w:t>&lt;07/09/2022&gt;</w:t>
            </w:r>
          </w:p>
        </w:tc>
        <w:tc>
          <w:tcPr>
            <w:tcW w:w="115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="5DD5CDE2" w:rsidP="3E129C14" w:rsidRDefault="5DD5CDE2" w14:paraId="23D3D5FC" w14:textId="7EF86C73">
            <w:pPr>
              <w:pStyle w:val="Tabletext"/>
              <w:rPr>
                <w:lang w:val="pt-BR"/>
              </w:rPr>
            </w:pPr>
            <w:r w:rsidR="515B2C50">
              <w:rPr/>
              <w:t>&lt;2.0&gt;</w:t>
            </w:r>
          </w:p>
        </w:tc>
        <w:tc>
          <w:tcPr>
            <w:tcW w:w="374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="3E129C14" w:rsidP="3E129C14" w:rsidRDefault="3E129C14" w14:paraId="7AA1F6DE" w14:textId="1B6DBDAC">
            <w:pPr>
              <w:pStyle w:val="Tabletext"/>
              <w:rPr>
                <w:lang w:val="pt-BR"/>
              </w:rPr>
            </w:pPr>
            <w:r w:rsidR="02330ABF">
              <w:rPr/>
              <w:t>&lt;&gt;</w:t>
            </w:r>
          </w:p>
        </w:tc>
        <w:tc>
          <w:tcPr>
            <w:tcW w:w="230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="3E129C14" w:rsidP="3E129C14" w:rsidRDefault="3E129C14" w14:paraId="45B7E9B7" w14:textId="3CE76D53">
            <w:pPr>
              <w:pStyle w:val="Tabletext"/>
              <w:rPr>
                <w:lang w:val="pt-BR"/>
              </w:rPr>
            </w:pPr>
          </w:p>
        </w:tc>
      </w:tr>
      <w:tr w:rsidR="3E129C14" w:rsidTr="0DE8486F" w14:paraId="1092CC85">
        <w:trPr>
          <w:trHeight w:val="300"/>
        </w:trPr>
        <w:tc>
          <w:tcPr>
            <w:tcW w:w="230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="5DD5CDE2" w:rsidP="3E129C14" w:rsidRDefault="5DD5CDE2" w14:paraId="21A1BB47" w14:textId="49DAB936">
            <w:pPr>
              <w:pStyle w:val="Tabletext"/>
              <w:rPr>
                <w:lang w:val="pt-BR"/>
              </w:rPr>
            </w:pPr>
            <w:r w:rsidR="515B2C50">
              <w:rPr/>
              <w:t>&lt;08/09/2022&gt;</w:t>
            </w:r>
          </w:p>
        </w:tc>
        <w:tc>
          <w:tcPr>
            <w:tcW w:w="115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="5DD5CDE2" w:rsidP="3E129C14" w:rsidRDefault="5DD5CDE2" w14:paraId="24D8E30B" w14:textId="2CAD365A">
            <w:pPr>
              <w:pStyle w:val="Tabletext"/>
              <w:rPr>
                <w:lang w:val="pt-BR"/>
              </w:rPr>
            </w:pPr>
            <w:r w:rsidR="515B2C50">
              <w:rPr/>
              <w:t>&lt;2.1&gt;</w:t>
            </w:r>
          </w:p>
        </w:tc>
        <w:tc>
          <w:tcPr>
            <w:tcW w:w="374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="3E129C14" w:rsidP="3E129C14" w:rsidRDefault="3E129C14" w14:paraId="6D702AF4" w14:textId="3FD1DB10">
            <w:pPr>
              <w:pStyle w:val="Tabletext"/>
              <w:rPr>
                <w:lang w:val="pt-BR"/>
              </w:rPr>
            </w:pPr>
            <w:r w:rsidR="30E61F10">
              <w:rPr/>
              <w:t>&lt;&gt;</w:t>
            </w:r>
          </w:p>
        </w:tc>
        <w:tc>
          <w:tcPr>
            <w:tcW w:w="230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="3E129C14" w:rsidP="3E129C14" w:rsidRDefault="3E129C14" w14:paraId="6F47AF51" w14:textId="1F153FE6">
            <w:pPr>
              <w:pStyle w:val="Tabletext"/>
              <w:rPr>
                <w:lang w:val="pt-BR"/>
              </w:rPr>
            </w:pPr>
          </w:p>
        </w:tc>
      </w:tr>
      <w:tr w:rsidR="3E129C14" w:rsidTr="0DE8486F" w14:paraId="53F5FF78">
        <w:trPr>
          <w:trHeight w:val="300"/>
        </w:trPr>
        <w:tc>
          <w:tcPr>
            <w:tcW w:w="230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="5DD5CDE2" w:rsidP="3E129C14" w:rsidRDefault="5DD5CDE2" w14:paraId="54E037C7" w14:textId="6D7611CE">
            <w:pPr>
              <w:pStyle w:val="Tabletext"/>
              <w:rPr>
                <w:lang w:val="pt-BR"/>
              </w:rPr>
            </w:pPr>
            <w:r w:rsidR="515B2C50">
              <w:rPr/>
              <w:t>&lt;08/09/2022&gt;</w:t>
            </w:r>
          </w:p>
        </w:tc>
        <w:tc>
          <w:tcPr>
            <w:tcW w:w="115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="5DD5CDE2" w:rsidP="3E129C14" w:rsidRDefault="5DD5CDE2" w14:paraId="5532D52B" w14:textId="5D900A7B">
            <w:pPr>
              <w:pStyle w:val="Tabletext"/>
              <w:rPr>
                <w:lang w:val="pt-BR"/>
              </w:rPr>
            </w:pPr>
            <w:r w:rsidR="515B2C50">
              <w:rPr/>
              <w:t>&lt;2.2&gt;</w:t>
            </w:r>
          </w:p>
        </w:tc>
        <w:tc>
          <w:tcPr>
            <w:tcW w:w="374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="3E129C14" w:rsidP="3E129C14" w:rsidRDefault="3E129C14" w14:paraId="52EC78F7" w14:textId="41796FC1">
            <w:pPr>
              <w:pStyle w:val="Tabletext"/>
              <w:rPr>
                <w:lang w:val="pt-BR"/>
              </w:rPr>
            </w:pPr>
            <w:r w:rsidR="25691044">
              <w:rPr/>
              <w:t>&lt;&gt;</w:t>
            </w:r>
          </w:p>
        </w:tc>
        <w:tc>
          <w:tcPr>
            <w:tcW w:w="230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="3E129C14" w:rsidP="3E129C14" w:rsidRDefault="3E129C14" w14:paraId="354881B0" w14:textId="33E138DB">
            <w:pPr>
              <w:pStyle w:val="Tabletext"/>
              <w:rPr>
                <w:lang w:val="pt-BR"/>
              </w:rPr>
            </w:pPr>
          </w:p>
        </w:tc>
      </w:tr>
      <w:tr w:rsidR="3E129C14" w:rsidTr="0DE8486F" w14:paraId="014A8C90">
        <w:trPr>
          <w:trHeight w:val="300"/>
        </w:trPr>
        <w:tc>
          <w:tcPr>
            <w:tcW w:w="230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="3E129C14" w:rsidP="3E129C14" w:rsidRDefault="3E129C14" w14:paraId="4A88BD1C" w14:textId="457A1A06">
            <w:pPr>
              <w:pStyle w:val="Tabletext"/>
              <w:rPr>
                <w:lang w:val="pt-BR"/>
              </w:rPr>
            </w:pPr>
            <w:r w:rsidR="304E5BA1">
              <w:rPr/>
              <w:t>&lt;20/09/2022&gt;</w:t>
            </w:r>
          </w:p>
        </w:tc>
        <w:tc>
          <w:tcPr>
            <w:tcW w:w="115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="5DD5CDE2" w:rsidP="3E129C14" w:rsidRDefault="5DD5CDE2" w14:paraId="57E51306" w14:textId="2B6A6D82">
            <w:pPr>
              <w:pStyle w:val="Tabletext"/>
              <w:rPr>
                <w:lang w:val="pt-BR"/>
              </w:rPr>
            </w:pPr>
            <w:r w:rsidR="515B2C50">
              <w:rPr/>
              <w:t>&lt;2.2.1&gt;</w:t>
            </w:r>
          </w:p>
        </w:tc>
        <w:tc>
          <w:tcPr>
            <w:tcW w:w="374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="3E129C14" w:rsidP="3E129C14" w:rsidRDefault="3E129C14" w14:paraId="3A2D9674" w14:textId="4737A13D">
            <w:pPr>
              <w:pStyle w:val="Tabletext"/>
              <w:rPr>
                <w:lang w:val="pt-BR"/>
              </w:rPr>
            </w:pPr>
            <w:r w:rsidR="6166C055">
              <w:rPr/>
              <w:t xml:space="preserve">&lt;Definição e </w:t>
            </w:r>
            <w:r w:rsidR="6166C055">
              <w:rPr/>
              <w:t>especificação</w:t>
            </w:r>
            <w:r w:rsidR="6166C055">
              <w:rPr/>
              <w:t xml:space="preserve"> de requisitos&gt;</w:t>
            </w:r>
          </w:p>
        </w:tc>
        <w:tc>
          <w:tcPr>
            <w:tcW w:w="230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="3E129C14" w:rsidP="3E129C14" w:rsidRDefault="3E129C14" w14:paraId="4AA6E3E3" w14:textId="53A9215D">
            <w:pPr>
              <w:pStyle w:val="Tabletext"/>
              <w:rPr>
                <w:lang w:val="pt-BR"/>
              </w:rPr>
            </w:pPr>
            <w:r w:rsidR="6166C055">
              <w:rPr/>
              <w:t>&lt;Rafael</w:t>
            </w:r>
            <w:r w:rsidR="3D95920D">
              <w:rPr/>
              <w:t>&gt;, &lt;</w:t>
            </w:r>
            <w:r w:rsidR="6166C055">
              <w:rPr/>
              <w:t>Darci</w:t>
            </w:r>
            <w:r w:rsidR="7C2AF203">
              <w:rPr/>
              <w:t>lei</w:t>
            </w:r>
            <w:r w:rsidR="7C2AF203">
              <w:rPr/>
              <w:t>&gt;, &lt;</w:t>
            </w:r>
            <w:r w:rsidR="6166C055">
              <w:rPr/>
              <w:t>Diego&gt;, &lt;Lucas&gt;, &lt;Maria Eduarda&gt;</w:t>
            </w:r>
          </w:p>
        </w:tc>
      </w:tr>
      <w:tr w:rsidR="3E129C14" w:rsidTr="0DE8486F" w14:paraId="6EB0C382">
        <w:trPr>
          <w:trHeight w:val="300"/>
        </w:trPr>
        <w:tc>
          <w:tcPr>
            <w:tcW w:w="230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="3E129C14" w:rsidP="3E129C14" w:rsidRDefault="3E129C14" w14:paraId="678922AB" w14:textId="0A96FD24">
            <w:pPr>
              <w:pStyle w:val="Tabletext"/>
              <w:rPr>
                <w:lang w:val="pt-BR"/>
              </w:rPr>
            </w:pPr>
            <w:r w:rsidR="4831D907">
              <w:rPr/>
              <w:t>&lt;20/09/2022&gt;</w:t>
            </w:r>
          </w:p>
        </w:tc>
        <w:tc>
          <w:tcPr>
            <w:tcW w:w="115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="5DD5CDE2" w:rsidP="3E129C14" w:rsidRDefault="5DD5CDE2" w14:paraId="1EB124BB" w14:textId="723012FD">
            <w:pPr>
              <w:pStyle w:val="Tabletext"/>
              <w:rPr>
                <w:lang w:val="pt-BR"/>
              </w:rPr>
            </w:pPr>
            <w:r w:rsidR="515B2C50">
              <w:rPr/>
              <w:t>&lt;2.2.2&gt;</w:t>
            </w:r>
          </w:p>
        </w:tc>
        <w:tc>
          <w:tcPr>
            <w:tcW w:w="374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="3E129C14" w:rsidP="3E129C14" w:rsidRDefault="3E129C14" w14:paraId="2152F604" w14:textId="3F91695C">
            <w:pPr>
              <w:pStyle w:val="Tabletext"/>
              <w:rPr>
                <w:lang w:val="pt-BR"/>
              </w:rPr>
            </w:pPr>
            <w:r w:rsidR="0A5BBD0F">
              <w:rPr/>
              <w:t>&lt;&gt;</w:t>
            </w:r>
          </w:p>
        </w:tc>
        <w:tc>
          <w:tcPr>
            <w:tcW w:w="230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="3E129C14" w:rsidP="3E129C14" w:rsidRDefault="3E129C14" w14:paraId="2177A1B1" w14:textId="0FF4D0A7">
            <w:pPr>
              <w:pStyle w:val="Tabletext"/>
              <w:rPr>
                <w:lang w:val="pt-BR"/>
              </w:rPr>
            </w:pPr>
          </w:p>
        </w:tc>
      </w:tr>
      <w:tr w:rsidR="3E129C14" w:rsidTr="0DE8486F" w14:paraId="28008D40">
        <w:trPr>
          <w:trHeight w:val="300"/>
        </w:trPr>
        <w:tc>
          <w:tcPr>
            <w:tcW w:w="230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="3E129C14" w:rsidP="3E129C14" w:rsidRDefault="3E129C14" w14:paraId="05D139A0" w14:textId="276978B3">
            <w:pPr>
              <w:pStyle w:val="Tabletext"/>
              <w:rPr>
                <w:lang w:val="pt-BR"/>
              </w:rPr>
            </w:pPr>
            <w:r w:rsidR="1C4F9169">
              <w:rPr/>
              <w:t>&lt;20/09/2022&gt;</w:t>
            </w:r>
          </w:p>
        </w:tc>
        <w:tc>
          <w:tcPr>
            <w:tcW w:w="115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="5DD5CDE2" w:rsidP="3E129C14" w:rsidRDefault="5DD5CDE2" w14:paraId="19E690CE" w14:textId="5E6155B7">
            <w:pPr>
              <w:pStyle w:val="Tabletext"/>
              <w:rPr>
                <w:lang w:val="pt-BR"/>
              </w:rPr>
            </w:pPr>
            <w:r w:rsidR="515B2C50">
              <w:rPr/>
              <w:t>&lt;2.3&gt;</w:t>
            </w:r>
          </w:p>
        </w:tc>
        <w:tc>
          <w:tcPr>
            <w:tcW w:w="374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="3E129C14" w:rsidP="3E129C14" w:rsidRDefault="3E129C14" w14:paraId="6F39CAE8" w14:textId="5325E90C">
            <w:pPr>
              <w:pStyle w:val="Tabletext"/>
              <w:rPr>
                <w:lang w:val="pt-BR"/>
              </w:rPr>
            </w:pPr>
            <w:r w:rsidR="5820A218">
              <w:rPr/>
              <w:t>&lt;&gt;</w:t>
            </w:r>
          </w:p>
        </w:tc>
        <w:tc>
          <w:tcPr>
            <w:tcW w:w="230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="3E129C14" w:rsidP="3E129C14" w:rsidRDefault="3E129C14" w14:paraId="5DB11233" w14:textId="7B0167AA">
            <w:pPr>
              <w:pStyle w:val="Tabletext"/>
              <w:rPr>
                <w:lang w:val="pt-BR"/>
              </w:rPr>
            </w:pPr>
          </w:p>
        </w:tc>
      </w:tr>
      <w:tr w:rsidR="3E129C14" w:rsidTr="0DE8486F" w14:paraId="07F4D222">
        <w:trPr>
          <w:trHeight w:val="300"/>
        </w:trPr>
        <w:tc>
          <w:tcPr>
            <w:tcW w:w="230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="3E129C14" w:rsidP="3E129C14" w:rsidRDefault="3E129C14" w14:paraId="3D9BD1DB" w14:textId="2F8FBE74">
            <w:pPr>
              <w:pStyle w:val="Tabletext"/>
              <w:rPr>
                <w:lang w:val="pt-BR"/>
              </w:rPr>
            </w:pPr>
          </w:p>
        </w:tc>
        <w:tc>
          <w:tcPr>
            <w:tcW w:w="115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="3E129C14" w:rsidP="3E129C14" w:rsidRDefault="3E129C14" w14:paraId="0FEBA6A1" w14:textId="4879DC6F">
            <w:pPr>
              <w:pStyle w:val="Tabletext"/>
              <w:rPr>
                <w:lang w:val="pt-BR"/>
              </w:rPr>
            </w:pPr>
          </w:p>
        </w:tc>
        <w:tc>
          <w:tcPr>
            <w:tcW w:w="374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="3E129C14" w:rsidP="3E129C14" w:rsidRDefault="3E129C14" w14:paraId="33E6EFE8" w14:textId="0F73DA6A">
            <w:pPr>
              <w:pStyle w:val="Tabletext"/>
              <w:rPr>
                <w:lang w:val="pt-BR"/>
              </w:rPr>
            </w:pPr>
          </w:p>
        </w:tc>
        <w:tc>
          <w:tcPr>
            <w:tcW w:w="230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="3E129C14" w:rsidP="3E129C14" w:rsidRDefault="3E129C14" w14:paraId="743E9C15" w14:textId="52DCFFAE">
            <w:pPr>
              <w:pStyle w:val="Tabletext"/>
              <w:rPr>
                <w:lang w:val="pt-BR"/>
              </w:rPr>
            </w:pPr>
          </w:p>
        </w:tc>
      </w:tr>
      <w:tr w:rsidR="3E129C14" w:rsidTr="0DE8486F" w14:paraId="302D4937">
        <w:trPr>
          <w:trHeight w:val="300"/>
        </w:trPr>
        <w:tc>
          <w:tcPr>
            <w:tcW w:w="230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="3E129C14" w:rsidP="3E129C14" w:rsidRDefault="3E129C14" w14:paraId="10401B38" w14:textId="09DC1E82">
            <w:pPr>
              <w:pStyle w:val="Tabletext"/>
              <w:rPr>
                <w:lang w:val="pt-BR"/>
              </w:rPr>
            </w:pPr>
          </w:p>
        </w:tc>
        <w:tc>
          <w:tcPr>
            <w:tcW w:w="115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="3E129C14" w:rsidP="3E129C14" w:rsidRDefault="3E129C14" w14:paraId="5E4393D9" w14:textId="2F415394">
            <w:pPr>
              <w:pStyle w:val="Tabletext"/>
              <w:rPr>
                <w:lang w:val="pt-BR"/>
              </w:rPr>
            </w:pPr>
          </w:p>
        </w:tc>
        <w:tc>
          <w:tcPr>
            <w:tcW w:w="374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="3E129C14" w:rsidP="3E129C14" w:rsidRDefault="3E129C14" w14:paraId="6A5B1AFB" w14:textId="206F02E6">
            <w:pPr>
              <w:pStyle w:val="Tabletext"/>
              <w:rPr>
                <w:lang w:val="pt-BR"/>
              </w:rPr>
            </w:pPr>
          </w:p>
        </w:tc>
        <w:tc>
          <w:tcPr>
            <w:tcW w:w="230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="3E129C14" w:rsidP="3E129C14" w:rsidRDefault="3E129C14" w14:paraId="01215A79" w14:textId="464950B4">
            <w:pPr>
              <w:pStyle w:val="Tabletext"/>
              <w:rPr>
                <w:lang w:val="pt-BR"/>
              </w:rPr>
            </w:pPr>
          </w:p>
        </w:tc>
      </w:tr>
    </w:tbl>
    <w:p w:rsidR="527C4B81" w:rsidRDefault="527C4B81" w14:paraId="46D60AD9" w14:textId="2D90004F"/>
    <w:p w:rsidRPr="00E333D8" w:rsidR="00AC607A" w:rsidRDefault="00AC607A" w14:paraId="10BE066C" w14:textId="77777777">
      <w:pPr>
        <w:rPr>
          <w:lang w:val="pt-BR"/>
        </w:rPr>
      </w:pPr>
    </w:p>
    <w:p w:rsidRPr="00E333D8" w:rsidR="00AC607A" w:rsidRDefault="009C4C6F" w14:paraId="65092636" w14:textId="77777777">
      <w:pPr>
        <w:pStyle w:val="Ttulo"/>
        <w:rPr>
          <w:lang w:val="pt-BR"/>
        </w:rPr>
      </w:pPr>
      <w:r>
        <w:br w:type="page"/>
      </w:r>
      <w:r w:rsidR="009C4C6F">
        <w:rPr/>
        <w:t>Índice Analítico</w:t>
      </w:r>
    </w:p>
    <w:p w:rsidR="00F50CBF" w:rsidP="0DE8486F" w:rsidRDefault="009C4C6F" w14:paraId="336E36E9" w14:textId="644367D2">
      <w:pPr>
        <w:pStyle w:val="Sumrio1"/>
        <w:rPr>
          <w:rFonts w:ascii="Calibri" w:hAnsi="Calibri" w:eastAsia="" w:cs="" w:asciiTheme="minorAscii" w:hAnsiTheme="minorAscii" w:eastAsiaTheme="minorEastAsia" w:cstheme="minorBidi"/>
          <w:noProof/>
          <w:snapToGrid/>
          <w:sz w:val="22"/>
          <w:szCs w:val="22"/>
          <w:lang w:val="pt-BR" w:eastAsia="pt-BR"/>
        </w:rPr>
      </w:pPr>
      <w:r w:rsidRPr="00E333D8">
        <w:rPr>
          <w:lang w:val="pt-BR"/>
        </w:rPr>
        <w:fldChar w:fldCharType="begin"/>
      </w:r>
      <w:r w:rsidRPr="00E333D8">
        <w:rPr>
          <w:lang w:val="pt-BR"/>
        </w:rPr>
        <w:instrText xml:space="preserve"> TOC \o "1-3" </w:instrText>
      </w:r>
      <w:r w:rsidRPr="00E333D8">
        <w:rPr>
          <w:lang w:val="pt-BR"/>
        </w:rPr>
        <w:fldChar w:fldCharType="separate"/>
      </w:r>
      <w:r w:rsidRPr="0DE8486F" w:rsidR="00F50CBF">
        <w:rPr>
          <w:noProof/>
          <w:lang w:val="pt-BR"/>
        </w:rPr>
        <w:t>1.</w:t>
      </w:r>
      <w:r w:rsidR="00F50CBF">
        <w:rPr>
          <w:rFonts w:asciiTheme="minorHAnsi" w:hAnsiTheme="minorHAnsi" w:eastAsiaTheme="minorEastAsia" w:cstheme="minorBidi"/>
          <w:noProof/>
          <w:snapToGrid/>
          <w:sz w:val="22"/>
          <w:szCs w:val="22"/>
          <w:lang w:val="pt-BR" w:eastAsia="pt-BR"/>
        </w:rPr>
        <w:tab/>
      </w:r>
      <w:r w:rsidRPr="0DE8486F" w:rsidR="00F50CBF">
        <w:rPr>
          <w:noProof/>
          <w:lang w:val="pt-BR"/>
        </w:rPr>
        <w:t>Introdução</w:t>
      </w:r>
      <w:r w:rsidR="00F50CBF">
        <w:rPr>
          <w:noProof/>
        </w:rPr>
        <w:tab/>
      </w:r>
      <w:r w:rsidR="00F50CBF">
        <w:rPr>
          <w:noProof/>
        </w:rPr>
        <w:fldChar w:fldCharType="begin"/>
      </w:r>
      <w:r w:rsidR="00F50CBF">
        <w:rPr>
          <w:noProof/>
        </w:rPr>
        <w:instrText xml:space="preserve"> PAGEREF _Toc64929736 \h </w:instrText>
      </w:r>
      <w:r w:rsidR="00F50CBF">
        <w:rPr>
          <w:noProof/>
        </w:rPr>
      </w:r>
      <w:r w:rsidR="00F50CBF">
        <w:rPr>
          <w:noProof/>
        </w:rPr>
        <w:fldChar w:fldCharType="separate"/>
      </w:r>
      <w:r w:rsidRPr="0DE8486F" w:rsidR="00F50CBF">
        <w:rPr>
          <w:noProof/>
        </w:rPr>
        <w:t>4</w:t>
      </w:r>
      <w:r w:rsidR="00F50CBF">
        <w:rPr>
          <w:noProof/>
        </w:rPr>
        <w:fldChar w:fldCharType="end"/>
      </w:r>
    </w:p>
    <w:p w:rsidR="00F50CBF" w:rsidP="0DE8486F" w:rsidRDefault="00F50CBF" w14:paraId="263D59A5" w14:textId="3CA7961F">
      <w:pPr>
        <w:pStyle w:val="Sumrio2"/>
        <w:tabs>
          <w:tab w:val="left" w:pos="1000"/>
        </w:tabs>
        <w:rPr>
          <w:rFonts w:ascii="Calibri" w:hAnsi="Calibri" w:eastAsia="" w:cs="" w:asciiTheme="minorAscii" w:hAnsiTheme="minorAscii" w:eastAsiaTheme="minorEastAsia" w:cstheme="minorBidi"/>
          <w:noProof/>
          <w:snapToGrid/>
          <w:sz w:val="22"/>
          <w:szCs w:val="22"/>
          <w:lang w:val="pt-BR" w:eastAsia="pt-BR"/>
        </w:rPr>
      </w:pPr>
      <w:r w:rsidRPr="0DE8486F" w:rsidR="00F50CBF">
        <w:rPr>
          <w:noProof/>
          <w:lang w:val="pt-BR"/>
        </w:rPr>
        <w:t>1.1</w:t>
      </w:r>
      <w:r>
        <w:rPr>
          <w:rFonts w:asciiTheme="minorHAnsi" w:hAnsiTheme="minorHAnsi" w:eastAsiaTheme="minorEastAsia" w:cstheme="minorBidi"/>
          <w:noProof/>
          <w:snapToGrid/>
          <w:sz w:val="22"/>
          <w:szCs w:val="22"/>
          <w:lang w:val="pt-BR" w:eastAsia="pt-BR"/>
        </w:rPr>
        <w:tab/>
      </w:r>
      <w:r w:rsidRPr="0DE8486F" w:rsidR="00F50CBF">
        <w:rPr>
          <w:noProof/>
          <w:lang w:val="pt-BR"/>
        </w:rPr>
        <w:t>Referências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_Toc64929737 \h </w:instrText>
      </w:r>
      <w:r>
        <w:rPr>
          <w:noProof/>
        </w:rPr>
      </w:r>
      <w:r>
        <w:rPr>
          <w:noProof/>
        </w:rPr>
        <w:fldChar w:fldCharType="separate"/>
      </w:r>
      <w:r w:rsidRPr="0DE8486F" w:rsidR="00F50CBF">
        <w:rPr>
          <w:noProof/>
        </w:rPr>
        <w:t>4</w:t>
      </w:r>
      <w:r>
        <w:rPr>
          <w:noProof/>
        </w:rPr>
        <w:fldChar w:fldCharType="end"/>
      </w:r>
    </w:p>
    <w:p w:rsidR="00F50CBF" w:rsidP="0DE8486F" w:rsidRDefault="00F50CBF" w14:paraId="1AA4CFFB" w14:textId="49E6ADDF">
      <w:pPr>
        <w:pStyle w:val="Sumrio1"/>
        <w:rPr>
          <w:rFonts w:ascii="Calibri" w:hAnsi="Calibri" w:eastAsia="" w:cs="" w:asciiTheme="minorAscii" w:hAnsiTheme="minorAscii" w:eastAsiaTheme="minorEastAsia" w:cstheme="minorBidi"/>
          <w:noProof/>
          <w:snapToGrid/>
          <w:sz w:val="22"/>
          <w:szCs w:val="22"/>
          <w:lang w:val="pt-BR" w:eastAsia="pt-BR"/>
        </w:rPr>
      </w:pPr>
      <w:r w:rsidRPr="0DE8486F" w:rsidR="00F50CBF">
        <w:rPr>
          <w:noProof/>
          <w:lang w:val="pt-BR"/>
        </w:rPr>
        <w:t>2.</w:t>
      </w:r>
      <w:r>
        <w:rPr>
          <w:rFonts w:asciiTheme="minorHAnsi" w:hAnsiTheme="minorHAnsi" w:eastAsiaTheme="minorEastAsia" w:cstheme="minorBidi"/>
          <w:noProof/>
          <w:snapToGrid/>
          <w:sz w:val="22"/>
          <w:szCs w:val="22"/>
          <w:lang w:val="pt-BR" w:eastAsia="pt-BR"/>
        </w:rPr>
        <w:tab/>
      </w:r>
      <w:r w:rsidRPr="0DE8486F" w:rsidR="00F50CBF">
        <w:rPr>
          <w:noProof/>
          <w:lang w:val="pt-BR"/>
        </w:rPr>
        <w:t>Posicionamento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_Toc64929738 \h </w:instrText>
      </w:r>
      <w:r>
        <w:rPr>
          <w:noProof/>
        </w:rPr>
      </w:r>
      <w:r>
        <w:rPr>
          <w:noProof/>
        </w:rPr>
        <w:fldChar w:fldCharType="separate"/>
      </w:r>
      <w:r w:rsidRPr="0DE8486F" w:rsidR="00F50CBF">
        <w:rPr>
          <w:noProof/>
        </w:rPr>
        <w:t>4</w:t>
      </w:r>
      <w:r>
        <w:rPr>
          <w:noProof/>
        </w:rPr>
        <w:fldChar w:fldCharType="end"/>
      </w:r>
    </w:p>
    <w:p w:rsidR="00F50CBF" w:rsidP="0DE8486F" w:rsidRDefault="00F50CBF" w14:paraId="3FCB9D23" w14:textId="1A5635F8">
      <w:pPr>
        <w:pStyle w:val="Sumrio2"/>
        <w:tabs>
          <w:tab w:val="left" w:pos="1000"/>
        </w:tabs>
        <w:rPr>
          <w:rFonts w:ascii="Calibri" w:hAnsi="Calibri" w:eastAsia="" w:cs="" w:asciiTheme="minorAscii" w:hAnsiTheme="minorAscii" w:eastAsiaTheme="minorEastAsia" w:cstheme="minorBidi"/>
          <w:noProof/>
          <w:snapToGrid/>
          <w:sz w:val="22"/>
          <w:szCs w:val="22"/>
          <w:lang w:val="pt-BR" w:eastAsia="pt-BR"/>
        </w:rPr>
      </w:pPr>
      <w:r w:rsidRPr="0DE8486F" w:rsidR="00F50CBF">
        <w:rPr>
          <w:noProof/>
          <w:lang w:val="pt-BR"/>
        </w:rPr>
        <w:t>2.1</w:t>
      </w:r>
      <w:r>
        <w:rPr>
          <w:rFonts w:asciiTheme="minorHAnsi" w:hAnsiTheme="minorHAnsi" w:eastAsiaTheme="minorEastAsia" w:cstheme="minorBidi"/>
          <w:noProof/>
          <w:snapToGrid/>
          <w:sz w:val="22"/>
          <w:szCs w:val="22"/>
          <w:lang w:val="pt-BR" w:eastAsia="pt-BR"/>
        </w:rPr>
        <w:tab/>
      </w:r>
      <w:r w:rsidRPr="0DE8486F" w:rsidR="00F50CBF">
        <w:rPr>
          <w:noProof/>
          <w:lang w:val="pt-BR"/>
        </w:rPr>
        <w:t>Descrição do Problema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_Toc64929739 \h </w:instrText>
      </w:r>
      <w:r>
        <w:rPr>
          <w:noProof/>
        </w:rPr>
      </w:r>
      <w:r>
        <w:rPr>
          <w:noProof/>
        </w:rPr>
        <w:fldChar w:fldCharType="separate"/>
      </w:r>
      <w:r w:rsidRPr="0DE8486F" w:rsidR="00F50CBF">
        <w:rPr>
          <w:noProof/>
        </w:rPr>
        <w:t>4</w:t>
      </w:r>
      <w:r>
        <w:rPr>
          <w:noProof/>
        </w:rPr>
        <w:fldChar w:fldCharType="end"/>
      </w:r>
    </w:p>
    <w:p w:rsidR="00F50CBF" w:rsidP="0DE8486F" w:rsidRDefault="00F50CBF" w14:paraId="0158101A" w14:textId="594DD53C">
      <w:pPr>
        <w:pStyle w:val="Sumrio2"/>
        <w:tabs>
          <w:tab w:val="left" w:pos="1000"/>
        </w:tabs>
        <w:rPr>
          <w:rFonts w:ascii="Calibri" w:hAnsi="Calibri" w:eastAsia="" w:cs="" w:asciiTheme="minorAscii" w:hAnsiTheme="minorAscii" w:eastAsiaTheme="minorEastAsia" w:cstheme="minorBidi"/>
          <w:noProof/>
          <w:snapToGrid/>
          <w:sz w:val="22"/>
          <w:szCs w:val="22"/>
          <w:lang w:val="pt-BR" w:eastAsia="pt-BR"/>
        </w:rPr>
      </w:pPr>
      <w:r w:rsidRPr="0DE8486F" w:rsidR="00F50CBF">
        <w:rPr>
          <w:noProof/>
          <w:lang w:val="pt-BR"/>
        </w:rPr>
        <w:t>2.2</w:t>
      </w:r>
      <w:r>
        <w:rPr>
          <w:rFonts w:asciiTheme="minorHAnsi" w:hAnsiTheme="minorHAnsi" w:eastAsiaTheme="minorEastAsia" w:cstheme="minorBidi"/>
          <w:noProof/>
          <w:snapToGrid/>
          <w:sz w:val="22"/>
          <w:szCs w:val="22"/>
          <w:lang w:val="pt-BR" w:eastAsia="pt-BR"/>
        </w:rPr>
        <w:tab/>
      </w:r>
      <w:r w:rsidRPr="0DE8486F" w:rsidR="00F50CBF">
        <w:rPr>
          <w:noProof/>
          <w:lang w:val="pt-BR"/>
        </w:rPr>
        <w:t>Sentença de Posição do Produto</w:t>
      </w:r>
      <w:r w:rsidRPr="009B7BB4">
        <w:rPr>
          <w:noProof/>
          <w:lang w:val="pt-BR"/>
        </w:rPr>
        <w:tab/>
      </w:r>
      <w:r>
        <w:rPr>
          <w:noProof/>
        </w:rPr>
        <w:fldChar w:fldCharType="begin"/>
      </w:r>
      <w:r w:rsidRPr="009B7BB4">
        <w:rPr>
          <w:noProof/>
          <w:lang w:val="pt-BR"/>
        </w:rPr>
        <w:instrText xml:space="preserve"> PAGEREF _Toc64929740 \h </w:instrText>
      </w:r>
      <w:r>
        <w:rPr>
          <w:noProof/>
        </w:rPr>
      </w:r>
      <w:r>
        <w:rPr>
          <w:noProof/>
        </w:rPr>
        <w:fldChar w:fldCharType="separate"/>
      </w:r>
      <w:r w:rsidRPr="0DE8486F" w:rsidR="00F50CBF">
        <w:rPr>
          <w:noProof/>
          <w:lang w:val="pt-BR"/>
        </w:rPr>
        <w:t>4</w:t>
      </w:r>
      <w:r>
        <w:rPr>
          <w:noProof/>
        </w:rPr>
        <w:fldChar w:fldCharType="end"/>
      </w:r>
    </w:p>
    <w:p w:rsidR="00F50CBF" w:rsidP="0DE8486F" w:rsidRDefault="00F50CBF" w14:paraId="2A6E5464" w14:textId="3C8A8246">
      <w:pPr>
        <w:pStyle w:val="Sumrio1"/>
        <w:rPr>
          <w:rFonts w:ascii="Calibri" w:hAnsi="Calibri" w:eastAsia="" w:cs="" w:asciiTheme="minorAscii" w:hAnsiTheme="minorAscii" w:eastAsiaTheme="minorEastAsia" w:cstheme="minorBidi"/>
          <w:noProof/>
          <w:snapToGrid/>
          <w:sz w:val="22"/>
          <w:szCs w:val="22"/>
          <w:lang w:val="pt-BR" w:eastAsia="pt-BR"/>
        </w:rPr>
      </w:pPr>
      <w:r w:rsidRPr="0DE8486F" w:rsidR="00F50CBF">
        <w:rPr>
          <w:noProof/>
          <w:lang w:val="pt-BR"/>
        </w:rPr>
        <w:t>3.</w:t>
      </w:r>
      <w:r>
        <w:rPr>
          <w:rFonts w:asciiTheme="minorHAnsi" w:hAnsiTheme="minorHAnsi" w:eastAsiaTheme="minorEastAsia" w:cstheme="minorBidi"/>
          <w:noProof/>
          <w:snapToGrid/>
          <w:sz w:val="22"/>
          <w:szCs w:val="22"/>
          <w:lang w:val="pt-BR" w:eastAsia="pt-BR"/>
        </w:rPr>
        <w:tab/>
      </w:r>
      <w:r w:rsidRPr="0DE8486F" w:rsidR="00F50CBF">
        <w:rPr>
          <w:noProof/>
          <w:lang w:val="pt-BR"/>
        </w:rPr>
        <w:t>Descrições dos Envolvidos e Usuários</w:t>
      </w:r>
      <w:r w:rsidRPr="009B7BB4">
        <w:rPr>
          <w:noProof/>
          <w:lang w:val="pt-BR"/>
        </w:rPr>
        <w:tab/>
      </w:r>
      <w:r>
        <w:rPr>
          <w:noProof/>
        </w:rPr>
        <w:fldChar w:fldCharType="begin"/>
      </w:r>
      <w:r w:rsidRPr="009B7BB4">
        <w:rPr>
          <w:noProof/>
          <w:lang w:val="pt-BR"/>
        </w:rPr>
        <w:instrText xml:space="preserve"> PAGEREF _Toc64929741 \h </w:instrText>
      </w:r>
      <w:r>
        <w:rPr>
          <w:noProof/>
        </w:rPr>
      </w:r>
      <w:r>
        <w:rPr>
          <w:noProof/>
        </w:rPr>
        <w:fldChar w:fldCharType="separate"/>
      </w:r>
      <w:r w:rsidRPr="0DE8486F" w:rsidR="00F50CBF">
        <w:rPr>
          <w:noProof/>
          <w:lang w:val="pt-BR"/>
        </w:rPr>
        <w:t>4</w:t>
      </w:r>
      <w:r>
        <w:rPr>
          <w:noProof/>
        </w:rPr>
        <w:fldChar w:fldCharType="end"/>
      </w:r>
    </w:p>
    <w:p w:rsidR="00F50CBF" w:rsidP="0DE8486F" w:rsidRDefault="00F50CBF" w14:paraId="65A85AD7" w14:textId="46A1F81C">
      <w:pPr>
        <w:pStyle w:val="Sumrio2"/>
        <w:tabs>
          <w:tab w:val="left" w:pos="1000"/>
        </w:tabs>
        <w:rPr>
          <w:rFonts w:ascii="Calibri" w:hAnsi="Calibri" w:eastAsia="" w:cs="" w:asciiTheme="minorAscii" w:hAnsiTheme="minorAscii" w:eastAsiaTheme="minorEastAsia" w:cstheme="minorBidi"/>
          <w:noProof/>
          <w:snapToGrid/>
          <w:sz w:val="22"/>
          <w:szCs w:val="22"/>
          <w:lang w:val="pt-BR" w:eastAsia="pt-BR"/>
        </w:rPr>
      </w:pPr>
      <w:r w:rsidRPr="0DE8486F" w:rsidR="00F50CBF">
        <w:rPr>
          <w:noProof/>
          <w:lang w:val="pt-BR"/>
        </w:rPr>
        <w:t>3.1</w:t>
      </w:r>
      <w:r>
        <w:rPr>
          <w:rFonts w:asciiTheme="minorHAnsi" w:hAnsiTheme="minorHAnsi" w:eastAsiaTheme="minorEastAsia" w:cstheme="minorBidi"/>
          <w:noProof/>
          <w:snapToGrid/>
          <w:sz w:val="22"/>
          <w:szCs w:val="22"/>
          <w:lang w:val="pt-BR" w:eastAsia="pt-BR"/>
        </w:rPr>
        <w:tab/>
      </w:r>
      <w:r w:rsidRPr="0DE8486F" w:rsidR="00F50CBF">
        <w:rPr>
          <w:noProof/>
          <w:lang w:val="pt-BR"/>
        </w:rPr>
        <w:t>Resumo dos Envolvidos</w:t>
      </w:r>
      <w:r w:rsidRPr="009B7BB4">
        <w:rPr>
          <w:noProof/>
          <w:lang w:val="pt-BR"/>
        </w:rPr>
        <w:tab/>
      </w:r>
      <w:r>
        <w:rPr>
          <w:noProof/>
        </w:rPr>
        <w:fldChar w:fldCharType="begin"/>
      </w:r>
      <w:r w:rsidRPr="009B7BB4">
        <w:rPr>
          <w:noProof/>
          <w:lang w:val="pt-BR"/>
        </w:rPr>
        <w:instrText xml:space="preserve"> PAGEREF _Toc64929742 \h </w:instrText>
      </w:r>
      <w:r>
        <w:rPr>
          <w:noProof/>
        </w:rPr>
      </w:r>
      <w:r>
        <w:rPr>
          <w:noProof/>
        </w:rPr>
        <w:fldChar w:fldCharType="separate"/>
      </w:r>
      <w:r w:rsidRPr="0DE8486F" w:rsidR="00F50CBF">
        <w:rPr>
          <w:noProof/>
          <w:lang w:val="pt-BR"/>
        </w:rPr>
        <w:t>5</w:t>
      </w:r>
      <w:r>
        <w:rPr>
          <w:noProof/>
        </w:rPr>
        <w:fldChar w:fldCharType="end"/>
      </w:r>
    </w:p>
    <w:p w:rsidR="00F50CBF" w:rsidP="0DE8486F" w:rsidRDefault="00F50CBF" w14:paraId="06B1DFA2" w14:textId="7DEBCC80">
      <w:pPr>
        <w:pStyle w:val="Sumrio2"/>
        <w:tabs>
          <w:tab w:val="left" w:pos="1000"/>
        </w:tabs>
        <w:rPr>
          <w:rFonts w:ascii="Calibri" w:hAnsi="Calibri" w:eastAsia="" w:cs="" w:asciiTheme="minorAscii" w:hAnsiTheme="minorAscii" w:eastAsiaTheme="minorEastAsia" w:cstheme="minorBidi"/>
          <w:noProof/>
          <w:snapToGrid/>
          <w:sz w:val="22"/>
          <w:szCs w:val="22"/>
          <w:lang w:val="pt-BR" w:eastAsia="pt-BR"/>
        </w:rPr>
      </w:pPr>
      <w:r w:rsidRPr="0DE8486F" w:rsidR="00F50CBF">
        <w:rPr>
          <w:noProof/>
          <w:lang w:val="pt-BR"/>
        </w:rPr>
        <w:t>3.2</w:t>
      </w:r>
      <w:r>
        <w:rPr>
          <w:rFonts w:asciiTheme="minorHAnsi" w:hAnsiTheme="minorHAnsi" w:eastAsiaTheme="minorEastAsia" w:cstheme="minorBidi"/>
          <w:noProof/>
          <w:snapToGrid/>
          <w:sz w:val="22"/>
          <w:szCs w:val="22"/>
          <w:lang w:val="pt-BR" w:eastAsia="pt-BR"/>
        </w:rPr>
        <w:tab/>
      </w:r>
      <w:r w:rsidRPr="0DE8486F" w:rsidR="00F50CBF">
        <w:rPr>
          <w:noProof/>
          <w:lang w:val="pt-BR"/>
        </w:rPr>
        <w:t>Resumo dos Usuários</w:t>
      </w:r>
      <w:r w:rsidRPr="009B7BB4">
        <w:rPr>
          <w:noProof/>
          <w:lang w:val="pt-BR"/>
        </w:rPr>
        <w:tab/>
      </w:r>
      <w:r>
        <w:rPr>
          <w:noProof/>
        </w:rPr>
        <w:fldChar w:fldCharType="begin"/>
      </w:r>
      <w:r w:rsidRPr="009B7BB4">
        <w:rPr>
          <w:noProof/>
          <w:lang w:val="pt-BR"/>
        </w:rPr>
        <w:instrText xml:space="preserve"> PAGEREF _Toc64929743 \h </w:instrText>
      </w:r>
      <w:r>
        <w:rPr>
          <w:noProof/>
        </w:rPr>
      </w:r>
      <w:r>
        <w:rPr>
          <w:noProof/>
        </w:rPr>
        <w:fldChar w:fldCharType="separate"/>
      </w:r>
      <w:r w:rsidRPr="0DE8486F" w:rsidR="00F50CBF">
        <w:rPr>
          <w:noProof/>
          <w:lang w:val="pt-BR"/>
        </w:rPr>
        <w:t>5</w:t>
      </w:r>
      <w:r>
        <w:rPr>
          <w:noProof/>
        </w:rPr>
        <w:fldChar w:fldCharType="end"/>
      </w:r>
    </w:p>
    <w:p w:rsidR="00F50CBF" w:rsidP="0DE8486F" w:rsidRDefault="00F50CBF" w14:paraId="70DD0CD6" w14:textId="1403165A">
      <w:pPr>
        <w:pStyle w:val="Sumrio1"/>
        <w:rPr>
          <w:rFonts w:ascii="Calibri" w:hAnsi="Calibri" w:eastAsia="" w:cs="" w:asciiTheme="minorAscii" w:hAnsiTheme="minorAscii" w:eastAsiaTheme="minorEastAsia" w:cstheme="minorBidi"/>
          <w:noProof/>
          <w:snapToGrid/>
          <w:sz w:val="22"/>
          <w:szCs w:val="22"/>
          <w:lang w:val="pt-BR" w:eastAsia="pt-BR"/>
        </w:rPr>
      </w:pPr>
      <w:r w:rsidRPr="0DE8486F" w:rsidR="00F50CBF">
        <w:rPr>
          <w:noProof/>
          <w:lang w:val="pt-BR"/>
        </w:rPr>
        <w:t>4.</w:t>
      </w:r>
      <w:r>
        <w:rPr>
          <w:rFonts w:asciiTheme="minorHAnsi" w:hAnsiTheme="minorHAnsi" w:eastAsiaTheme="minorEastAsia" w:cstheme="minorBidi"/>
          <w:noProof/>
          <w:snapToGrid/>
          <w:sz w:val="22"/>
          <w:szCs w:val="22"/>
          <w:lang w:val="pt-BR" w:eastAsia="pt-BR"/>
        </w:rPr>
        <w:tab/>
      </w:r>
      <w:r w:rsidRPr="0DE8486F" w:rsidR="00F50CBF">
        <w:rPr>
          <w:noProof/>
          <w:lang w:val="pt-BR"/>
        </w:rPr>
        <w:t>Visão Geral do Produto</w:t>
      </w:r>
      <w:r w:rsidRPr="009B7BB4">
        <w:rPr>
          <w:noProof/>
          <w:lang w:val="pt-BR"/>
        </w:rPr>
        <w:tab/>
      </w:r>
      <w:r>
        <w:rPr>
          <w:noProof/>
        </w:rPr>
        <w:fldChar w:fldCharType="begin"/>
      </w:r>
      <w:r w:rsidRPr="009B7BB4">
        <w:rPr>
          <w:noProof/>
          <w:lang w:val="pt-BR"/>
        </w:rPr>
        <w:instrText xml:space="preserve"> PAGEREF _Toc64929744 \h </w:instrText>
      </w:r>
      <w:r>
        <w:rPr>
          <w:noProof/>
        </w:rPr>
      </w:r>
      <w:r>
        <w:rPr>
          <w:noProof/>
        </w:rPr>
        <w:fldChar w:fldCharType="separate"/>
      </w:r>
      <w:r w:rsidRPr="0DE8486F" w:rsidR="00F50CBF">
        <w:rPr>
          <w:noProof/>
          <w:lang w:val="pt-BR"/>
        </w:rPr>
        <w:t>5</w:t>
      </w:r>
      <w:r>
        <w:rPr>
          <w:noProof/>
        </w:rPr>
        <w:fldChar w:fldCharType="end"/>
      </w:r>
    </w:p>
    <w:p w:rsidR="00F50CBF" w:rsidP="0DE8486F" w:rsidRDefault="00F50CBF" w14:paraId="6B42566A" w14:textId="5DA693CF">
      <w:pPr>
        <w:pStyle w:val="Sumrio1"/>
        <w:rPr>
          <w:rFonts w:ascii="Calibri" w:hAnsi="Calibri" w:eastAsia="" w:cs="" w:asciiTheme="minorAscii" w:hAnsiTheme="minorAscii" w:eastAsiaTheme="minorEastAsia" w:cstheme="minorBidi"/>
          <w:noProof/>
          <w:snapToGrid/>
          <w:sz w:val="22"/>
          <w:szCs w:val="22"/>
          <w:lang w:val="pt-BR" w:eastAsia="pt-BR"/>
        </w:rPr>
      </w:pPr>
      <w:r w:rsidRPr="0DE8486F" w:rsidR="00F50CBF">
        <w:rPr>
          <w:noProof/>
          <w:lang w:val="pt-BR"/>
        </w:rPr>
        <w:t>5.</w:t>
      </w:r>
      <w:r>
        <w:rPr>
          <w:rFonts w:asciiTheme="minorHAnsi" w:hAnsiTheme="minorHAnsi" w:eastAsiaTheme="minorEastAsia" w:cstheme="minorBidi"/>
          <w:noProof/>
          <w:snapToGrid/>
          <w:sz w:val="22"/>
          <w:szCs w:val="22"/>
          <w:lang w:val="pt-BR" w:eastAsia="pt-BR"/>
        </w:rPr>
        <w:tab/>
      </w:r>
      <w:r w:rsidRPr="0DE8486F" w:rsidR="00F50CBF">
        <w:rPr>
          <w:noProof/>
          <w:lang w:val="pt-BR"/>
        </w:rPr>
        <w:t>Posicionamento da Estrutura Organizacional</w:t>
      </w:r>
      <w:r w:rsidRPr="009B7BB4">
        <w:rPr>
          <w:noProof/>
          <w:lang w:val="pt-BR"/>
        </w:rPr>
        <w:tab/>
      </w:r>
      <w:r>
        <w:rPr>
          <w:noProof/>
        </w:rPr>
        <w:fldChar w:fldCharType="begin"/>
      </w:r>
      <w:r w:rsidRPr="009B7BB4">
        <w:rPr>
          <w:noProof/>
          <w:lang w:val="pt-BR"/>
        </w:rPr>
        <w:instrText xml:space="preserve"> PAGEREF _Toc64929745 \h </w:instrText>
      </w:r>
      <w:r>
        <w:rPr>
          <w:noProof/>
        </w:rPr>
      </w:r>
      <w:r>
        <w:rPr>
          <w:noProof/>
        </w:rPr>
        <w:fldChar w:fldCharType="separate"/>
      </w:r>
      <w:r w:rsidRPr="0DE8486F" w:rsidR="00F50CBF">
        <w:rPr>
          <w:noProof/>
          <w:lang w:val="pt-BR"/>
        </w:rPr>
        <w:t>5</w:t>
      </w:r>
      <w:r>
        <w:rPr>
          <w:noProof/>
        </w:rPr>
        <w:fldChar w:fldCharType="end"/>
      </w:r>
    </w:p>
    <w:p w:rsidR="00F50CBF" w:rsidP="0DE8486F" w:rsidRDefault="00F50CBF" w14:paraId="6AFA1744" w14:textId="4779EB8E">
      <w:pPr>
        <w:pStyle w:val="Sumrio1"/>
        <w:rPr>
          <w:rFonts w:ascii="Calibri" w:hAnsi="Calibri" w:eastAsia="" w:cs="" w:asciiTheme="minorAscii" w:hAnsiTheme="minorAscii" w:eastAsiaTheme="minorEastAsia" w:cstheme="minorBidi"/>
          <w:noProof/>
          <w:snapToGrid/>
          <w:sz w:val="22"/>
          <w:szCs w:val="22"/>
          <w:lang w:val="pt-BR" w:eastAsia="pt-BR"/>
        </w:rPr>
      </w:pPr>
      <w:r w:rsidRPr="0DE8486F" w:rsidR="00F50CBF">
        <w:rPr>
          <w:noProof/>
          <w:lang w:val="pt-BR"/>
        </w:rPr>
        <w:t>6.</w:t>
      </w:r>
      <w:r>
        <w:rPr>
          <w:rFonts w:asciiTheme="minorHAnsi" w:hAnsiTheme="minorHAnsi" w:eastAsiaTheme="minorEastAsia" w:cstheme="minorBidi"/>
          <w:noProof/>
          <w:snapToGrid/>
          <w:sz w:val="22"/>
          <w:szCs w:val="22"/>
          <w:lang w:val="pt-BR" w:eastAsia="pt-BR"/>
        </w:rPr>
        <w:tab/>
      </w:r>
      <w:r w:rsidRPr="0DE8486F" w:rsidR="00F50CBF">
        <w:rPr>
          <w:noProof/>
          <w:lang w:val="pt-BR"/>
        </w:rPr>
        <w:t>Planejamento Estratégico</w:t>
      </w:r>
      <w:r w:rsidRPr="009B7BB4">
        <w:rPr>
          <w:noProof/>
          <w:lang w:val="pt-BR"/>
        </w:rPr>
        <w:tab/>
      </w:r>
      <w:r>
        <w:rPr>
          <w:noProof/>
        </w:rPr>
        <w:fldChar w:fldCharType="begin"/>
      </w:r>
      <w:r w:rsidRPr="009B7BB4">
        <w:rPr>
          <w:noProof/>
          <w:lang w:val="pt-BR"/>
        </w:rPr>
        <w:instrText xml:space="preserve"> PAGEREF _Toc64929746 \h </w:instrText>
      </w:r>
      <w:r>
        <w:rPr>
          <w:noProof/>
        </w:rPr>
      </w:r>
      <w:r>
        <w:rPr>
          <w:noProof/>
        </w:rPr>
        <w:fldChar w:fldCharType="separate"/>
      </w:r>
      <w:r w:rsidRPr="0DE8486F" w:rsidR="00F50CBF">
        <w:rPr>
          <w:noProof/>
          <w:lang w:val="pt-BR"/>
        </w:rPr>
        <w:t>5</w:t>
      </w:r>
      <w:r>
        <w:rPr>
          <w:noProof/>
        </w:rPr>
        <w:fldChar w:fldCharType="end"/>
      </w:r>
    </w:p>
    <w:p w:rsidR="00F50CBF" w:rsidP="0DE8486F" w:rsidRDefault="00F50CBF" w14:paraId="175B8829" w14:textId="6EDAB88C">
      <w:pPr>
        <w:pStyle w:val="Sumrio1"/>
        <w:rPr>
          <w:rFonts w:ascii="Calibri" w:hAnsi="Calibri" w:eastAsia="" w:cs="" w:asciiTheme="minorAscii" w:hAnsiTheme="minorAscii" w:eastAsiaTheme="minorEastAsia" w:cstheme="minorBidi"/>
          <w:noProof/>
          <w:snapToGrid/>
          <w:sz w:val="22"/>
          <w:szCs w:val="22"/>
          <w:lang w:val="pt-BR" w:eastAsia="pt-BR"/>
        </w:rPr>
      </w:pPr>
      <w:r w:rsidRPr="0DE8486F" w:rsidR="00F50CBF">
        <w:rPr>
          <w:noProof/>
          <w:lang w:val="pt-BR"/>
        </w:rPr>
        <w:t>7.</w:t>
      </w:r>
      <w:r>
        <w:rPr>
          <w:rFonts w:asciiTheme="minorHAnsi" w:hAnsiTheme="minorHAnsi" w:eastAsiaTheme="minorEastAsia" w:cstheme="minorBidi"/>
          <w:noProof/>
          <w:snapToGrid/>
          <w:sz w:val="22"/>
          <w:szCs w:val="22"/>
          <w:lang w:val="pt-BR" w:eastAsia="pt-BR"/>
        </w:rPr>
        <w:tab/>
      </w:r>
      <w:r w:rsidRPr="0DE8486F" w:rsidR="00F50CBF">
        <w:rPr>
          <w:noProof/>
          <w:lang w:val="pt-BR"/>
        </w:rPr>
        <w:t>Definição dos Requisitos</w:t>
      </w:r>
      <w:r w:rsidRPr="009B7BB4">
        <w:rPr>
          <w:noProof/>
          <w:lang w:val="pt-BR"/>
        </w:rPr>
        <w:tab/>
      </w:r>
      <w:r>
        <w:rPr>
          <w:noProof/>
        </w:rPr>
        <w:fldChar w:fldCharType="begin"/>
      </w:r>
      <w:r w:rsidRPr="009B7BB4">
        <w:rPr>
          <w:noProof/>
          <w:lang w:val="pt-BR"/>
        </w:rPr>
        <w:instrText xml:space="preserve"> PAGEREF _Toc64929747 \h </w:instrText>
      </w:r>
      <w:r>
        <w:rPr>
          <w:noProof/>
        </w:rPr>
      </w:r>
      <w:r>
        <w:rPr>
          <w:noProof/>
        </w:rPr>
        <w:fldChar w:fldCharType="separate"/>
      </w:r>
      <w:r w:rsidRPr="0DE8486F" w:rsidR="00F50CBF">
        <w:rPr>
          <w:noProof/>
          <w:lang w:val="pt-BR"/>
        </w:rPr>
        <w:t>5</w:t>
      </w:r>
      <w:r>
        <w:rPr>
          <w:noProof/>
        </w:rPr>
        <w:fldChar w:fldCharType="end"/>
      </w:r>
    </w:p>
    <w:p w:rsidR="00F50CBF" w:rsidP="0DE8486F" w:rsidRDefault="00F50CBF" w14:paraId="2D835B7F" w14:textId="2CB9929D">
      <w:pPr>
        <w:pStyle w:val="Sumrio1"/>
        <w:rPr>
          <w:rFonts w:ascii="Calibri" w:hAnsi="Calibri" w:eastAsia="" w:cs="" w:asciiTheme="minorAscii" w:hAnsiTheme="minorAscii" w:eastAsiaTheme="minorEastAsia" w:cstheme="minorBidi"/>
          <w:noProof/>
          <w:snapToGrid/>
          <w:sz w:val="22"/>
          <w:szCs w:val="22"/>
          <w:lang w:val="pt-BR" w:eastAsia="pt-BR"/>
        </w:rPr>
      </w:pPr>
      <w:r w:rsidRPr="0DE8486F" w:rsidR="00F50CBF">
        <w:rPr>
          <w:noProof/>
          <w:lang w:val="pt-BR"/>
        </w:rPr>
        <w:t>8.</w:t>
      </w:r>
      <w:r>
        <w:rPr>
          <w:rFonts w:asciiTheme="minorHAnsi" w:hAnsiTheme="minorHAnsi" w:eastAsiaTheme="minorEastAsia" w:cstheme="minorBidi"/>
          <w:noProof/>
          <w:snapToGrid/>
          <w:sz w:val="22"/>
          <w:szCs w:val="22"/>
          <w:lang w:val="pt-BR" w:eastAsia="pt-BR"/>
        </w:rPr>
        <w:tab/>
      </w:r>
      <w:r w:rsidRPr="0DE8486F" w:rsidR="00F50CBF">
        <w:rPr>
          <w:noProof/>
          <w:lang w:val="pt-BR"/>
        </w:rPr>
        <w:t>Modelagem do Processo de Negócio</w:t>
      </w:r>
      <w:r w:rsidRPr="009B7BB4">
        <w:rPr>
          <w:noProof/>
          <w:lang w:val="pt-BR"/>
        </w:rPr>
        <w:tab/>
      </w:r>
      <w:r>
        <w:rPr>
          <w:noProof/>
        </w:rPr>
        <w:fldChar w:fldCharType="begin"/>
      </w:r>
      <w:r w:rsidRPr="009B7BB4">
        <w:rPr>
          <w:noProof/>
          <w:lang w:val="pt-BR"/>
        </w:rPr>
        <w:instrText xml:space="preserve"> PAGEREF _Toc64929748 \h </w:instrText>
      </w:r>
      <w:r>
        <w:rPr>
          <w:noProof/>
        </w:rPr>
      </w:r>
      <w:r>
        <w:rPr>
          <w:noProof/>
        </w:rPr>
        <w:fldChar w:fldCharType="separate"/>
      </w:r>
      <w:r w:rsidRPr="0DE8486F" w:rsidR="00F50CBF">
        <w:rPr>
          <w:noProof/>
          <w:lang w:val="pt-BR"/>
        </w:rPr>
        <w:t>6</w:t>
      </w:r>
      <w:r>
        <w:rPr>
          <w:noProof/>
        </w:rPr>
        <w:fldChar w:fldCharType="end"/>
      </w:r>
    </w:p>
    <w:p w:rsidR="00F50CBF" w:rsidP="0DE8486F" w:rsidRDefault="00F50CBF" w14:paraId="2359DF5F" w14:textId="1DE25F86">
      <w:pPr>
        <w:pStyle w:val="Sumrio1"/>
        <w:rPr>
          <w:rFonts w:ascii="Calibri" w:hAnsi="Calibri" w:eastAsia="" w:cs="" w:asciiTheme="minorAscii" w:hAnsiTheme="minorAscii" w:eastAsiaTheme="minorEastAsia" w:cstheme="minorBidi"/>
          <w:noProof/>
          <w:snapToGrid/>
          <w:sz w:val="22"/>
          <w:szCs w:val="22"/>
          <w:lang w:val="pt-BR" w:eastAsia="pt-BR"/>
        </w:rPr>
      </w:pPr>
      <w:r w:rsidRPr="0DE8486F" w:rsidR="00F50CBF">
        <w:rPr>
          <w:noProof/>
          <w:lang w:val="pt-BR"/>
        </w:rPr>
        <w:t>9.</w:t>
      </w:r>
      <w:r>
        <w:rPr>
          <w:rFonts w:asciiTheme="minorHAnsi" w:hAnsiTheme="minorHAnsi" w:eastAsiaTheme="minorEastAsia" w:cstheme="minorBidi"/>
          <w:noProof/>
          <w:snapToGrid/>
          <w:sz w:val="22"/>
          <w:szCs w:val="22"/>
          <w:lang w:val="pt-BR" w:eastAsia="pt-BR"/>
        </w:rPr>
        <w:tab/>
      </w:r>
      <w:r w:rsidRPr="0DE8486F" w:rsidR="009A3854">
        <w:rPr>
          <w:noProof/>
          <w:lang w:val="pt-BR"/>
        </w:rPr>
        <w:t>Modelo</w:t>
      </w:r>
      <w:r w:rsidRPr="0DE8486F" w:rsidR="00F50CBF">
        <w:rPr>
          <w:noProof/>
          <w:lang w:val="pt-BR"/>
        </w:rPr>
        <w:t xml:space="preserve"> Entidade Relacionamento</w:t>
      </w:r>
      <w:r w:rsidRPr="009B7BB4">
        <w:rPr>
          <w:noProof/>
          <w:lang w:val="pt-BR"/>
        </w:rPr>
        <w:tab/>
      </w:r>
      <w:r>
        <w:rPr>
          <w:noProof/>
        </w:rPr>
        <w:fldChar w:fldCharType="begin"/>
      </w:r>
      <w:r w:rsidRPr="009B7BB4">
        <w:rPr>
          <w:noProof/>
          <w:lang w:val="pt-BR"/>
        </w:rPr>
        <w:instrText xml:space="preserve"> PAGEREF _Toc64929749 \h </w:instrText>
      </w:r>
      <w:r>
        <w:rPr>
          <w:noProof/>
        </w:rPr>
      </w:r>
      <w:r>
        <w:rPr>
          <w:noProof/>
        </w:rPr>
        <w:fldChar w:fldCharType="separate"/>
      </w:r>
      <w:r w:rsidRPr="0DE8486F" w:rsidR="00F50CBF">
        <w:rPr>
          <w:noProof/>
          <w:lang w:val="pt-BR"/>
        </w:rPr>
        <w:t>6</w:t>
      </w:r>
      <w:r>
        <w:rPr>
          <w:noProof/>
        </w:rPr>
        <w:fldChar w:fldCharType="end"/>
      </w:r>
    </w:p>
    <w:p w:rsidR="00F50CBF" w:rsidP="0DE8486F" w:rsidRDefault="00F50CBF" w14:paraId="49DAF6E2" w14:textId="2B148DB2">
      <w:pPr>
        <w:pStyle w:val="Sumrio1"/>
        <w:rPr>
          <w:rFonts w:ascii="Calibri" w:hAnsi="Calibri" w:eastAsia="" w:cs="" w:asciiTheme="minorAscii" w:hAnsiTheme="minorAscii" w:eastAsiaTheme="minorEastAsia" w:cstheme="minorBidi"/>
          <w:noProof/>
          <w:snapToGrid/>
          <w:sz w:val="22"/>
          <w:szCs w:val="22"/>
          <w:lang w:val="pt-BR" w:eastAsia="pt-BR"/>
        </w:rPr>
      </w:pPr>
      <w:r w:rsidRPr="0DE8486F" w:rsidR="00F50CBF">
        <w:rPr>
          <w:noProof/>
          <w:lang w:val="pt-BR"/>
        </w:rPr>
        <w:t>10.</w:t>
      </w:r>
      <w:r>
        <w:rPr>
          <w:rFonts w:asciiTheme="minorHAnsi" w:hAnsiTheme="minorHAnsi" w:eastAsiaTheme="minorEastAsia" w:cstheme="minorBidi"/>
          <w:noProof/>
          <w:snapToGrid/>
          <w:sz w:val="22"/>
          <w:szCs w:val="22"/>
          <w:lang w:val="pt-BR" w:eastAsia="pt-BR"/>
        </w:rPr>
        <w:tab/>
      </w:r>
      <w:r w:rsidRPr="0DE8486F" w:rsidR="00F50CBF">
        <w:rPr>
          <w:noProof/>
          <w:lang w:val="pt-BR"/>
        </w:rPr>
        <w:t>Modelo Lógico</w:t>
      </w:r>
      <w:r w:rsidRPr="0DE8486F" w:rsidR="009A3854">
        <w:rPr>
          <w:noProof/>
          <w:lang w:val="pt-BR"/>
        </w:rPr>
        <w:t>-Relacional</w:t>
      </w:r>
      <w:r w:rsidRPr="009B7BB4">
        <w:rPr>
          <w:noProof/>
          <w:lang w:val="pt-BR"/>
        </w:rPr>
        <w:tab/>
      </w:r>
      <w:r>
        <w:rPr>
          <w:noProof/>
        </w:rPr>
        <w:fldChar w:fldCharType="begin"/>
      </w:r>
      <w:r w:rsidRPr="009B7BB4">
        <w:rPr>
          <w:noProof/>
          <w:lang w:val="pt-BR"/>
        </w:rPr>
        <w:instrText xml:space="preserve"> PAGEREF _Toc64929750 \h </w:instrText>
      </w:r>
      <w:r>
        <w:rPr>
          <w:noProof/>
        </w:rPr>
      </w:r>
      <w:r>
        <w:rPr>
          <w:noProof/>
        </w:rPr>
        <w:fldChar w:fldCharType="separate"/>
      </w:r>
      <w:r w:rsidRPr="0DE8486F" w:rsidR="00F50CBF">
        <w:rPr>
          <w:noProof/>
          <w:lang w:val="pt-BR"/>
        </w:rPr>
        <w:t>6</w:t>
      </w:r>
      <w:r>
        <w:rPr>
          <w:noProof/>
        </w:rPr>
        <w:fldChar w:fldCharType="end"/>
      </w:r>
    </w:p>
    <w:p w:rsidR="00F50CBF" w:rsidP="0DE8486F" w:rsidRDefault="00F50CBF" w14:paraId="703E1EDB" w14:textId="6151E59B">
      <w:pPr>
        <w:pStyle w:val="Sumrio1"/>
        <w:rPr>
          <w:rFonts w:ascii="Calibri" w:hAnsi="Calibri" w:eastAsia="" w:cs="" w:asciiTheme="minorAscii" w:hAnsiTheme="minorAscii" w:eastAsiaTheme="minorEastAsia" w:cstheme="minorBidi"/>
          <w:noProof/>
          <w:snapToGrid/>
          <w:sz w:val="22"/>
          <w:szCs w:val="22"/>
          <w:lang w:val="pt-BR" w:eastAsia="pt-BR"/>
        </w:rPr>
      </w:pPr>
      <w:r w:rsidRPr="0DE8486F" w:rsidR="00F50CBF">
        <w:rPr>
          <w:noProof/>
          <w:lang w:val="pt-BR"/>
        </w:rPr>
        <w:t>11.</w:t>
      </w:r>
      <w:r>
        <w:rPr>
          <w:rFonts w:asciiTheme="minorHAnsi" w:hAnsiTheme="minorHAnsi" w:eastAsiaTheme="minorEastAsia" w:cstheme="minorBidi"/>
          <w:noProof/>
          <w:snapToGrid/>
          <w:sz w:val="22"/>
          <w:szCs w:val="22"/>
          <w:lang w:val="pt-BR" w:eastAsia="pt-BR"/>
        </w:rPr>
        <w:tab/>
      </w:r>
      <w:r w:rsidRPr="0DE8486F" w:rsidR="009A3854">
        <w:rPr>
          <w:rFonts w:ascii="Calibri" w:hAnsi="Calibri" w:eastAsia="" w:cs="" w:asciiTheme="minorAscii" w:hAnsiTheme="minorAscii" w:eastAsiaTheme="minorEastAsia" w:cstheme="minorBidi"/>
          <w:noProof/>
          <w:snapToGrid/>
          <w:sz w:val="22"/>
          <w:szCs w:val="22"/>
          <w:lang w:val="pt-BR" w:eastAsia="pt-BR"/>
        </w:rPr>
        <w:t xml:space="preserve">Modelo Físico </w:t>
      </w:r>
      <w:r w:rsidRPr="0DE8486F" w:rsidR="00F50CBF">
        <w:rPr>
          <w:noProof/>
          <w:lang w:val="pt-BR"/>
        </w:rPr>
        <w:t>Construção Banco de Dados Relacional</w:t>
      </w:r>
      <w:r w:rsidRPr="009B7BB4">
        <w:rPr>
          <w:noProof/>
          <w:lang w:val="pt-BR"/>
        </w:rPr>
        <w:tab/>
      </w:r>
      <w:r>
        <w:rPr>
          <w:noProof/>
        </w:rPr>
        <w:fldChar w:fldCharType="begin"/>
      </w:r>
      <w:r w:rsidRPr="009B7BB4">
        <w:rPr>
          <w:noProof/>
          <w:lang w:val="pt-BR"/>
        </w:rPr>
        <w:instrText xml:space="preserve"> PAGEREF _Toc64929751 \h </w:instrText>
      </w:r>
      <w:r>
        <w:rPr>
          <w:noProof/>
        </w:rPr>
      </w:r>
      <w:r>
        <w:rPr>
          <w:noProof/>
        </w:rPr>
        <w:fldChar w:fldCharType="separate"/>
      </w:r>
      <w:r w:rsidRPr="0DE8486F" w:rsidR="00F50CBF">
        <w:rPr>
          <w:noProof/>
          <w:lang w:val="pt-BR"/>
        </w:rPr>
        <w:t>6</w:t>
      </w:r>
      <w:r>
        <w:rPr>
          <w:noProof/>
        </w:rPr>
        <w:fldChar w:fldCharType="end"/>
      </w:r>
    </w:p>
    <w:p w:rsidR="00F50CBF" w:rsidP="0DE8486F" w:rsidRDefault="00F50CBF" w14:paraId="1A32A0D6" w14:textId="4AA1F65E">
      <w:pPr>
        <w:pStyle w:val="Sumrio1"/>
        <w:rPr>
          <w:rFonts w:ascii="Calibri" w:hAnsi="Calibri" w:eastAsia="" w:cs="" w:asciiTheme="minorAscii" w:hAnsiTheme="minorAscii" w:eastAsiaTheme="minorEastAsia" w:cstheme="minorBidi"/>
          <w:noProof/>
          <w:snapToGrid/>
          <w:sz w:val="22"/>
          <w:szCs w:val="22"/>
          <w:lang w:val="pt-BR" w:eastAsia="pt-BR"/>
        </w:rPr>
      </w:pPr>
      <w:r w:rsidRPr="0DE8486F" w:rsidR="00F50CBF">
        <w:rPr>
          <w:noProof/>
          <w:lang w:val="pt-BR"/>
        </w:rPr>
        <w:t>12.</w:t>
      </w:r>
      <w:r>
        <w:rPr>
          <w:rFonts w:asciiTheme="minorHAnsi" w:hAnsiTheme="minorHAnsi" w:eastAsiaTheme="minorEastAsia" w:cstheme="minorBidi"/>
          <w:noProof/>
          <w:snapToGrid/>
          <w:sz w:val="22"/>
          <w:szCs w:val="22"/>
          <w:lang w:val="pt-BR" w:eastAsia="pt-BR"/>
        </w:rPr>
        <w:tab/>
      </w:r>
      <w:r w:rsidRPr="0DE8486F" w:rsidR="00F50CBF">
        <w:rPr>
          <w:noProof/>
          <w:lang w:val="pt-BR"/>
        </w:rPr>
        <w:t>Implementação de Consultas SQL</w:t>
      </w:r>
      <w:r w:rsidRPr="009B7BB4">
        <w:rPr>
          <w:noProof/>
          <w:lang w:val="pt-BR"/>
        </w:rPr>
        <w:tab/>
      </w:r>
      <w:r>
        <w:rPr>
          <w:noProof/>
        </w:rPr>
        <w:fldChar w:fldCharType="begin"/>
      </w:r>
      <w:r w:rsidRPr="009B7BB4">
        <w:rPr>
          <w:noProof/>
          <w:lang w:val="pt-BR"/>
        </w:rPr>
        <w:instrText xml:space="preserve"> PAGEREF _Toc64929752 \h </w:instrText>
      </w:r>
      <w:r>
        <w:rPr>
          <w:noProof/>
        </w:rPr>
      </w:r>
      <w:r>
        <w:rPr>
          <w:noProof/>
        </w:rPr>
        <w:fldChar w:fldCharType="separate"/>
      </w:r>
      <w:r w:rsidRPr="0DE8486F" w:rsidR="00F50CBF">
        <w:rPr>
          <w:noProof/>
          <w:lang w:val="pt-BR"/>
        </w:rPr>
        <w:t>6</w:t>
      </w:r>
      <w:r>
        <w:rPr>
          <w:noProof/>
        </w:rPr>
        <w:fldChar w:fldCharType="end"/>
      </w:r>
    </w:p>
    <w:p w:rsidR="00F50CBF" w:rsidP="0DE8486F" w:rsidRDefault="00F50CBF" w14:paraId="2350ED2A" w14:textId="4EBAEC3E">
      <w:pPr>
        <w:pStyle w:val="Sumrio1"/>
        <w:rPr>
          <w:rFonts w:ascii="Calibri" w:hAnsi="Calibri" w:eastAsia="" w:cs="" w:asciiTheme="minorAscii" w:hAnsiTheme="minorAscii" w:eastAsiaTheme="minorEastAsia" w:cstheme="minorBidi"/>
          <w:noProof/>
          <w:snapToGrid/>
          <w:sz w:val="22"/>
          <w:szCs w:val="22"/>
          <w:lang w:val="pt-BR" w:eastAsia="pt-BR"/>
        </w:rPr>
      </w:pPr>
      <w:r w:rsidRPr="0DE8486F" w:rsidR="00F50CBF">
        <w:rPr>
          <w:noProof/>
          <w:lang w:val="pt-BR"/>
        </w:rPr>
        <w:t>13.</w:t>
      </w:r>
      <w:r>
        <w:rPr>
          <w:rFonts w:asciiTheme="minorHAnsi" w:hAnsiTheme="minorHAnsi" w:eastAsiaTheme="minorEastAsia" w:cstheme="minorBidi"/>
          <w:noProof/>
          <w:snapToGrid/>
          <w:sz w:val="22"/>
          <w:szCs w:val="22"/>
          <w:lang w:val="pt-BR" w:eastAsia="pt-BR"/>
        </w:rPr>
        <w:tab/>
      </w:r>
      <w:r w:rsidRPr="0DE8486F" w:rsidR="00F50CBF">
        <w:rPr>
          <w:noProof/>
          <w:lang w:val="pt-BR"/>
        </w:rPr>
        <w:t>Extração de Dados Operacionais com Phyton</w:t>
      </w:r>
      <w:r w:rsidRPr="009B7BB4">
        <w:rPr>
          <w:noProof/>
          <w:lang w:val="pt-BR"/>
        </w:rPr>
        <w:tab/>
      </w:r>
      <w:r>
        <w:rPr>
          <w:noProof/>
        </w:rPr>
        <w:fldChar w:fldCharType="begin"/>
      </w:r>
      <w:r w:rsidRPr="009B7BB4">
        <w:rPr>
          <w:noProof/>
          <w:lang w:val="pt-BR"/>
        </w:rPr>
        <w:instrText xml:space="preserve"> PAGEREF _Toc64929753 \h </w:instrText>
      </w:r>
      <w:r>
        <w:rPr>
          <w:noProof/>
        </w:rPr>
      </w:r>
      <w:r>
        <w:rPr>
          <w:noProof/>
        </w:rPr>
        <w:fldChar w:fldCharType="separate"/>
      </w:r>
      <w:r w:rsidRPr="0DE8486F" w:rsidR="00F50CBF">
        <w:rPr>
          <w:noProof/>
          <w:lang w:val="pt-BR"/>
        </w:rPr>
        <w:t>6</w:t>
      </w:r>
      <w:r>
        <w:rPr>
          <w:noProof/>
        </w:rPr>
        <w:fldChar w:fldCharType="end"/>
      </w:r>
    </w:p>
    <w:p w:rsidR="00F50CBF" w:rsidP="0DE8486F" w:rsidRDefault="00F50CBF" w14:paraId="72A7194E" w14:textId="774E3F84">
      <w:pPr>
        <w:pStyle w:val="Sumrio1"/>
        <w:rPr>
          <w:rFonts w:ascii="Calibri" w:hAnsi="Calibri" w:eastAsia="" w:cs="" w:asciiTheme="minorAscii" w:hAnsiTheme="minorAscii" w:eastAsiaTheme="minorEastAsia" w:cstheme="minorBidi"/>
          <w:noProof/>
          <w:snapToGrid/>
          <w:sz w:val="22"/>
          <w:szCs w:val="22"/>
          <w:lang w:val="pt-BR" w:eastAsia="pt-BR"/>
        </w:rPr>
      </w:pPr>
      <w:r w:rsidRPr="0DE8486F" w:rsidR="00F50CBF">
        <w:rPr>
          <w:noProof/>
          <w:lang w:val="pt-BR"/>
        </w:rPr>
        <w:t>14.</w:t>
      </w:r>
      <w:r>
        <w:rPr>
          <w:rFonts w:asciiTheme="minorHAnsi" w:hAnsiTheme="minorHAnsi" w:eastAsiaTheme="minorEastAsia" w:cstheme="minorBidi"/>
          <w:noProof/>
          <w:snapToGrid/>
          <w:sz w:val="22"/>
          <w:szCs w:val="22"/>
          <w:lang w:val="pt-BR" w:eastAsia="pt-BR"/>
        </w:rPr>
        <w:tab/>
      </w:r>
      <w:r w:rsidRPr="0DE8486F" w:rsidR="00F50CBF">
        <w:rPr>
          <w:noProof/>
          <w:lang w:val="pt-BR"/>
        </w:rPr>
        <w:t>Extração de Dados Consolidados com Power BI</w:t>
      </w:r>
      <w:r w:rsidRPr="009B7BB4">
        <w:rPr>
          <w:noProof/>
          <w:lang w:val="pt-BR"/>
        </w:rPr>
        <w:tab/>
      </w:r>
      <w:r>
        <w:rPr>
          <w:noProof/>
        </w:rPr>
        <w:fldChar w:fldCharType="begin"/>
      </w:r>
      <w:r w:rsidRPr="009B7BB4">
        <w:rPr>
          <w:noProof/>
          <w:lang w:val="pt-BR"/>
        </w:rPr>
        <w:instrText xml:space="preserve"> PAGEREF _Toc64929754 \h </w:instrText>
      </w:r>
      <w:r>
        <w:rPr>
          <w:noProof/>
        </w:rPr>
      </w:r>
      <w:r>
        <w:rPr>
          <w:noProof/>
        </w:rPr>
        <w:fldChar w:fldCharType="separate"/>
      </w:r>
      <w:r w:rsidRPr="0DE8486F" w:rsidR="00F50CBF">
        <w:rPr>
          <w:noProof/>
          <w:lang w:val="pt-BR"/>
        </w:rPr>
        <w:t>6</w:t>
      </w:r>
      <w:r>
        <w:rPr>
          <w:noProof/>
        </w:rPr>
        <w:fldChar w:fldCharType="end"/>
      </w:r>
    </w:p>
    <w:p w:rsidRPr="00E333D8" w:rsidR="00AC607A" w:rsidRDefault="009C4C6F" w14:paraId="0E6C48FB" w14:textId="0F82B642">
      <w:pPr>
        <w:pStyle w:val="Ttulo"/>
        <w:rPr>
          <w:lang w:val="pt-BR"/>
        </w:rPr>
      </w:pPr>
      <w:r w:rsidRPr="0DE8486F">
        <w:rPr>
          <w:lang w:val="pt-BR"/>
        </w:rPr>
        <w:fldChar w:fldCharType="end"/>
      </w:r>
      <w:r>
        <w:br w:type="page"/>
      </w:r>
      <w:r w:rsidR="00E333D8">
        <w:rPr/>
        <w:t xml:space="preserve">Documento </w:t>
      </w:r>
      <w:r w:rsidR="00F50CBF">
        <w:rPr/>
        <w:t>do Projeto Integrador I</w:t>
      </w:r>
    </w:p>
    <w:p w:rsidRPr="00E333D8" w:rsidR="00AC607A" w:rsidP="00E333D8" w:rsidRDefault="009C4C6F" w14:paraId="6B388FBC" w14:textId="31296C6C">
      <w:pPr>
        <w:pStyle w:val="Ttulo1"/>
        <w:ind w:left="284" w:hanging="284"/>
        <w:jc w:val="both"/>
        <w:rPr>
          <w:sz w:val="20"/>
          <w:szCs w:val="20"/>
          <w:lang w:val="pt-BR"/>
        </w:rPr>
      </w:pPr>
      <w:bookmarkStart w:name="_Toc512930904" w:id="0"/>
      <w:bookmarkStart w:name="_Toc456600917" w:id="1"/>
      <w:bookmarkStart w:name="_Toc456598586" w:id="2"/>
      <w:bookmarkStart w:name="_Toc64929736" w:id="3"/>
      <w:bookmarkStart w:name="_Toc452813577" w:id="4"/>
      <w:bookmarkStart w:name="_Toc436203377" w:id="5"/>
      <w:r w:rsidRPr="0DE8486F" w:rsidR="009C4C6F">
        <w:rPr>
          <w:sz w:val="20"/>
          <w:szCs w:val="20"/>
        </w:rPr>
        <w:t>Introdução</w:t>
      </w:r>
      <w:bookmarkEnd w:id="0"/>
      <w:bookmarkEnd w:id="1"/>
      <w:bookmarkEnd w:id="2"/>
      <w:bookmarkEnd w:id="3"/>
    </w:p>
    <w:p w:rsidRPr="00E333D8" w:rsidR="00AC607A" w:rsidP="5AD8CB09" w:rsidRDefault="009C4C6F" w14:paraId="360E750A" w14:textId="6EEE0BA7">
      <w:pPr>
        <w:pStyle w:val="Corpodetexto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</w:pPr>
      <w:r w:rsidRPr="5AD8CB09" w:rsidR="02EE137C">
        <w:rPr>
          <w:i w:val="0"/>
          <w:iCs w:val="0"/>
          <w:color w:val="auto"/>
        </w:rPr>
        <w:t>Nosso sistema foi criado com a finalidade de solucionar os problemas existentes ao gerenciar uma escola</w:t>
      </w:r>
      <w:r w:rsidRPr="5AD8CB09" w:rsidR="60BE6EBF">
        <w:rPr>
          <w:i w:val="0"/>
          <w:iCs w:val="0"/>
          <w:color w:val="auto"/>
        </w:rPr>
        <w:t>,</w:t>
      </w:r>
      <w:r w:rsidRPr="5AD8CB09" w:rsidR="02EE137C">
        <w:rPr>
          <w:i w:val="0"/>
          <w:iCs w:val="0"/>
          <w:color w:val="auto"/>
        </w:rPr>
        <w:t xml:space="preserve"> onde o foco principal é a qualificação de pessoas (alunos) para que as pessoas </w:t>
      </w:r>
      <w:r w:rsidRPr="5AD8CB09" w:rsidR="72577C83">
        <w:rPr>
          <w:i w:val="0"/>
          <w:iCs w:val="0"/>
          <w:color w:val="auto"/>
        </w:rPr>
        <w:t>ao</w:t>
      </w:r>
      <w:r w:rsidRPr="5AD8CB09" w:rsidR="02EE137C">
        <w:rPr>
          <w:i w:val="0"/>
          <w:iCs w:val="0"/>
          <w:color w:val="auto"/>
        </w:rPr>
        <w:t xml:space="preserve"> passarem pelo processo proposto pela escola possam ter as habilidades necessárias e serem aptos a seguir a carreira profissional de piloto.</w:t>
      </w:r>
      <w:r>
        <w:br/>
      </w:r>
      <w:r w:rsidRPr="5AD8CB09" w:rsidR="02EE137C">
        <w:rPr>
          <w:i w:val="0"/>
          <w:iCs w:val="0"/>
          <w:color w:val="auto"/>
        </w:rPr>
        <w:t xml:space="preserve">Onde </w:t>
      </w:r>
      <w:r w:rsidRPr="5AD8CB09" w:rsidR="127F5ABA">
        <w:rPr>
          <w:i w:val="0"/>
          <w:iCs w:val="0"/>
          <w:color w:val="auto"/>
        </w:rPr>
        <w:t>também</w:t>
      </w:r>
      <w:r w:rsidRPr="5AD8CB09" w:rsidR="02EE137C">
        <w:rPr>
          <w:i w:val="0"/>
          <w:iCs w:val="0"/>
          <w:color w:val="auto"/>
        </w:rPr>
        <w:t xml:space="preserve"> a necessidade de controlar a performance dos alunos afim de obter os dados de desempenho.</w:t>
      </w:r>
      <w:r>
        <w:br/>
      </w:r>
    </w:p>
    <w:p w:rsidRPr="00E333D8" w:rsidR="00AC607A" w:rsidP="5AD8CB09" w:rsidRDefault="009C4C6F" w14:paraId="63ACDD2B" w14:textId="15528062">
      <w:pPr>
        <w:pStyle w:val="Ttulo2"/>
        <w:numPr>
          <w:numId w:val="0"/>
        </w:numPr>
        <w:ind w:left="0" w:firstLine="0"/>
        <w:jc w:val="both"/>
        <w:rPr>
          <w:b w:val="0"/>
          <w:bCs w:val="0"/>
          <w:lang w:val="pt-BR"/>
        </w:rPr>
      </w:pPr>
      <w:bookmarkStart w:name="_Toc512930905" w:id="6"/>
      <w:bookmarkStart w:name="_Toc456600921" w:id="7"/>
      <w:bookmarkStart w:name="_Toc456598590" w:id="8"/>
      <w:bookmarkStart w:name="_Toc64929737" w:id="9"/>
      <w:r w:rsidR="190D7FC5">
        <w:rPr>
          <w:b w:val="0"/>
          <w:bCs w:val="0"/>
        </w:rPr>
        <w:t xml:space="preserve">1.1 </w:t>
      </w:r>
      <w:r w:rsidR="456F1CEC">
        <w:rPr>
          <w:b w:val="0"/>
          <w:bCs w:val="0"/>
        </w:rPr>
        <w:t>Referências</w:t>
      </w:r>
      <w:bookmarkEnd w:id="6"/>
      <w:bookmarkEnd w:id="7"/>
      <w:bookmarkEnd w:id="8"/>
      <w:bookmarkEnd w:id="9"/>
    </w:p>
    <w:p w:rsidRPr="00E333D8" w:rsidR="00AC607A" w:rsidP="5AD8CB09" w:rsidRDefault="009C4C6F" w14:paraId="79ADA0F8" w14:textId="03FC2EC0">
      <w:pPr>
        <w:pStyle w:val="InfoBlue"/>
        <w:ind w:firstLine="0"/>
        <w:jc w:val="both"/>
        <w:rPr>
          <w:lang w:val="pt-BR"/>
        </w:rPr>
      </w:pPr>
      <w:hyperlink r:id="Rb445df6b85354c53">
        <w:r w:rsidRPr="5AD8CB09" w:rsidR="77DC9CB9">
          <w:rPr>
            <w:rStyle w:val="Hyperlink"/>
          </w:rPr>
          <w:t>Mapa de Empatia</w:t>
        </w:r>
      </w:hyperlink>
      <w:r w:rsidR="335AB0C5">
        <w:rPr/>
        <w:t xml:space="preserve">, </w:t>
      </w:r>
      <w:hyperlink r:id="Re243e385e29749d9">
        <w:r w:rsidRPr="5AD8CB09" w:rsidR="3E72E362">
          <w:rPr>
            <w:rStyle w:val="Hyperlink"/>
          </w:rPr>
          <w:t>Definição e espeficação de requisitos</w:t>
        </w:r>
      </w:hyperlink>
    </w:p>
    <w:p w:rsidRPr="00E333D8" w:rsidR="00AC607A" w:rsidP="5AD8CB09" w:rsidRDefault="009C4C6F" w14:paraId="15054EF2" w14:textId="7E32F157">
      <w:pPr>
        <w:pStyle w:val="Corpodetexto"/>
        <w:ind w:left="0"/>
        <w:rPr>
          <w:b w:val="1"/>
          <w:bCs w:val="1"/>
          <w:lang w:val="pt-BR"/>
        </w:rPr>
      </w:pPr>
      <w:bookmarkEnd w:id="4"/>
      <w:bookmarkEnd w:id="5"/>
    </w:p>
    <w:p w:rsidR="7F9FE813" w:rsidP="5AD8CB09" w:rsidRDefault="7F9FE813" w14:paraId="4BA0FE30" w14:textId="591CF6FB">
      <w:pPr>
        <w:pStyle w:val="Ttulo1"/>
        <w:ind w:left="284" w:hanging="284"/>
        <w:jc w:val="both"/>
        <w:rPr>
          <w:sz w:val="20"/>
          <w:szCs w:val="20"/>
        </w:rPr>
      </w:pPr>
      <w:r w:rsidRPr="5AD8CB09" w:rsidR="7F9FE813">
        <w:rPr>
          <w:sz w:val="20"/>
          <w:szCs w:val="20"/>
        </w:rPr>
        <w:t xml:space="preserve">Posicionamento </w:t>
      </w:r>
    </w:p>
    <w:p w:rsidR="5AD8CB09" w:rsidP="5AD8CB09" w:rsidRDefault="5AD8CB09" w14:paraId="76C080DB" w14:textId="3F21168A">
      <w:pPr>
        <w:pStyle w:val="Corpodetexto"/>
        <w:ind w:left="0"/>
        <w:rPr>
          <w:b w:val="1"/>
          <w:bCs w:val="1"/>
          <w:lang w:val="pt-BR"/>
        </w:rPr>
      </w:pPr>
    </w:p>
    <w:p w:rsidRPr="00E333D8" w:rsidR="00AC607A" w:rsidP="5AD8CB09" w:rsidRDefault="009C4C6F" w14:paraId="07B24F57" w14:textId="2BF4B03F">
      <w:pPr>
        <w:pStyle w:val="Ttulo2"/>
        <w:numPr>
          <w:numId w:val="0"/>
        </w:numPr>
        <w:ind w:left="0" w:firstLine="0"/>
        <w:jc w:val="both"/>
        <w:rPr>
          <w:b w:val="0"/>
          <w:bCs w:val="0"/>
          <w:lang w:val="pt-BR"/>
        </w:rPr>
      </w:pPr>
      <w:bookmarkStart w:name="_Toc512930907" w:id="12"/>
      <w:bookmarkStart w:name="_Toc452813579" w:id="13"/>
      <w:bookmarkStart w:name="_Toc436203379" w:id="14"/>
      <w:bookmarkStart w:name="_Toc64929739" w:id="15"/>
      <w:r w:rsidR="7F9FE813">
        <w:rPr>
          <w:b w:val="0"/>
          <w:bCs w:val="0"/>
        </w:rPr>
        <w:t xml:space="preserve">2.1 </w:t>
      </w:r>
      <w:r w:rsidR="456F1CEC">
        <w:rPr>
          <w:b w:val="0"/>
          <w:bCs w:val="0"/>
        </w:rPr>
        <w:t>Descrição do Problema</w:t>
      </w:r>
      <w:bookmarkEnd w:id="12"/>
      <w:bookmarkEnd w:id="13"/>
      <w:bookmarkEnd w:id="14"/>
      <w:bookmarkEnd w:id="15"/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970"/>
        <w:gridCol w:w="5220"/>
      </w:tblGrid>
      <w:tr w:rsidRPr="00E333D8" w:rsidR="00AC607A" w:rsidTr="0DE8486F" w14:paraId="10DE98EF" w14:textId="77777777">
        <w:tc>
          <w:tcPr>
            <w:tcW w:w="2970" w:type="dxa"/>
            <w:tcBorders>
              <w:top w:val="single" w:color="auto" w:sz="12" w:space="0"/>
              <w:left w:val="single" w:color="auto" w:sz="12" w:space="0"/>
              <w:bottom w:val="single" w:color="auto" w:sz="6" w:space="0"/>
              <w:right w:val="single" w:color="auto" w:sz="12" w:space="0"/>
            </w:tcBorders>
            <w:shd w:val="clear" w:color="auto" w:fill="auto"/>
            <w:tcMar/>
          </w:tcPr>
          <w:p w:rsidRPr="00E333D8" w:rsidR="00AC607A" w:rsidP="7AA7B699" w:rsidRDefault="009C4C6F" w14:paraId="68B8E58B" w14:textId="77777777">
            <w:pPr>
              <w:pStyle w:val="Corpodetexto"/>
              <w:keepNext w:val="1"/>
              <w:ind w:left="0"/>
              <w:jc w:val="both"/>
              <w:rPr>
                <w:lang w:val="pt-BR"/>
              </w:rPr>
            </w:pPr>
            <w:r w:rsidR="009C4C6F">
              <w:rPr/>
              <w:t>O problema</w:t>
            </w:r>
          </w:p>
        </w:tc>
        <w:tc>
          <w:tcPr>
            <w:tcW w:w="5220" w:type="dxa"/>
            <w:tcBorders>
              <w:top w:val="single" w:color="auto" w:sz="12" w:space="0"/>
              <w:left w:val="nil"/>
              <w:bottom w:val="single" w:color="auto" w:sz="6" w:space="0"/>
              <w:right w:val="single" w:color="auto" w:sz="12" w:space="0"/>
            </w:tcBorders>
            <w:tcMar/>
          </w:tcPr>
          <w:p w:rsidRPr="00E333D8" w:rsidR="00AC607A" w:rsidP="0DE8486F" w:rsidRDefault="009C4C6F" w14:paraId="184B03D4" w14:textId="0DEDE888">
            <w:pPr>
              <w:pStyle w:val="InfoBlue"/>
              <w:bidi w:val="0"/>
              <w:spacing w:before="0" w:beforeAutospacing="off" w:after="120" w:afterAutospacing="off"/>
              <w:ind w:left="0" w:right="0"/>
              <w:jc w:val="both"/>
              <w:rPr>
                <w:rFonts w:ascii="Arial" w:hAnsi="Arial" w:eastAsia="Arial" w:cs="Arial"/>
                <w:i w:val="0"/>
                <w:iCs w:val="0"/>
                <w:color w:val="auto"/>
                <w:lang w:val="pt-BR"/>
              </w:rPr>
            </w:pPr>
            <w:r w:rsidRPr="0DE8486F" w:rsidR="7F080B84">
              <w:rPr>
                <w:rFonts w:ascii="Arial" w:hAnsi="Arial" w:eastAsia="Arial" w:cs="Arial"/>
                <w:i w:val="0"/>
                <w:iCs w:val="0"/>
                <w:color w:val="auto"/>
              </w:rPr>
              <w:t>Gerenciar</w:t>
            </w:r>
            <w:r w:rsidRPr="0DE8486F" w:rsidR="50347F64">
              <w:rPr>
                <w:rFonts w:ascii="Arial" w:hAnsi="Arial" w:eastAsia="Arial" w:cs="Arial"/>
                <w:i w:val="0"/>
                <w:iCs w:val="0"/>
                <w:color w:val="auto"/>
              </w:rPr>
              <w:t xml:space="preserve"> </w:t>
            </w:r>
            <w:r w:rsidRPr="0DE8486F" w:rsidR="3F72DA98">
              <w:rPr>
                <w:rFonts w:ascii="Arial" w:hAnsi="Arial" w:eastAsia="Arial" w:cs="Arial"/>
                <w:i w:val="0"/>
                <w:iCs w:val="0"/>
                <w:color w:val="auto"/>
              </w:rPr>
              <w:t>E</w:t>
            </w:r>
            <w:r w:rsidRPr="0DE8486F" w:rsidR="50347F64">
              <w:rPr>
                <w:rFonts w:ascii="Arial" w:hAnsi="Arial" w:eastAsia="Arial" w:cs="Arial"/>
                <w:i w:val="0"/>
                <w:iCs w:val="0"/>
                <w:color w:val="auto"/>
              </w:rPr>
              <w:t>scola</w:t>
            </w:r>
            <w:r w:rsidRPr="0DE8486F" w:rsidR="7F080B84">
              <w:rPr>
                <w:rFonts w:ascii="Arial" w:hAnsi="Arial" w:eastAsia="Arial" w:cs="Arial"/>
                <w:i w:val="0"/>
                <w:iCs w:val="0"/>
                <w:color w:val="auto"/>
              </w:rPr>
              <w:t xml:space="preserve"> </w:t>
            </w:r>
            <w:r w:rsidRPr="0DE8486F" w:rsidR="1A92C954">
              <w:rPr>
                <w:rFonts w:ascii="Arial" w:hAnsi="Arial" w:eastAsia="Arial" w:cs="Arial"/>
                <w:i w:val="0"/>
                <w:iCs w:val="0"/>
                <w:color w:val="auto"/>
              </w:rPr>
              <w:t>Pilot</w:t>
            </w:r>
            <w:r w:rsidRPr="0DE8486F" w:rsidR="1A92C954">
              <w:rPr>
                <w:rFonts w:ascii="Arial" w:hAnsi="Arial" w:eastAsia="Arial" w:cs="Arial"/>
                <w:i w:val="0"/>
                <w:iCs w:val="0"/>
                <w:color w:val="auto"/>
              </w:rPr>
              <w:t xml:space="preserve"> </w:t>
            </w:r>
            <w:r w:rsidRPr="0DE8486F" w:rsidR="1A92C954">
              <w:rPr>
                <w:rFonts w:ascii="Arial" w:hAnsi="Arial" w:eastAsia="Arial" w:cs="Arial"/>
                <w:i w:val="0"/>
                <w:iCs w:val="0"/>
                <w:color w:val="auto"/>
              </w:rPr>
              <w:t>School</w:t>
            </w:r>
          </w:p>
        </w:tc>
      </w:tr>
      <w:tr w:rsidRPr="009B7BB4" w:rsidR="00AC607A" w:rsidTr="0DE8486F" w14:paraId="5709F29C" w14:textId="77777777">
        <w:tc>
          <w:tcPr>
            <w:tcW w:w="2970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12" w:space="0"/>
            </w:tcBorders>
            <w:shd w:val="clear" w:color="auto" w:fill="auto"/>
            <w:tcMar/>
          </w:tcPr>
          <w:p w:rsidRPr="00E333D8" w:rsidR="00AC607A" w:rsidP="7AA7B699" w:rsidRDefault="005B5695" w14:paraId="469DD626" w14:textId="77777777">
            <w:pPr>
              <w:pStyle w:val="Corpodetexto"/>
              <w:keepNext w:val="1"/>
              <w:ind w:left="0"/>
              <w:jc w:val="both"/>
              <w:rPr>
                <w:lang w:val="pt-BR"/>
              </w:rPr>
            </w:pPr>
            <w:r w:rsidR="005B5695">
              <w:rPr/>
              <w:t>A</w:t>
            </w:r>
            <w:r w:rsidR="009C4C6F">
              <w:rPr/>
              <w:t>feta</w:t>
            </w:r>
          </w:p>
        </w:tc>
        <w:tc>
          <w:tcPr>
            <w:tcW w:w="5220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12" w:space="0"/>
            </w:tcBorders>
            <w:tcMar/>
          </w:tcPr>
          <w:p w:rsidRPr="00E333D8" w:rsidR="00AC607A" w:rsidP="0DE8486F" w:rsidRDefault="009C4C6F" w14:paraId="302D5B07" w14:textId="31784F39">
            <w:pPr>
              <w:pStyle w:val="InfoBlue"/>
              <w:jc w:val="both"/>
              <w:rPr>
                <w:i w:val="0"/>
                <w:iCs w:val="0"/>
                <w:color w:val="auto"/>
                <w:lang w:val="pt-BR"/>
              </w:rPr>
            </w:pPr>
            <w:r w:rsidRPr="0DE8486F" w:rsidR="077C6196">
              <w:rPr>
                <w:i w:val="0"/>
                <w:iCs w:val="0"/>
                <w:color w:val="auto"/>
              </w:rPr>
              <w:t>Administradores, atendentes e instrutores.</w:t>
            </w:r>
          </w:p>
        </w:tc>
      </w:tr>
      <w:tr w:rsidRPr="009B7BB4" w:rsidR="00AC607A" w:rsidTr="0DE8486F" w14:paraId="2ED1FF03" w14:textId="77777777">
        <w:tc>
          <w:tcPr>
            <w:tcW w:w="2970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12" w:space="0"/>
            </w:tcBorders>
            <w:shd w:val="clear" w:color="auto" w:fill="auto"/>
            <w:tcMar/>
          </w:tcPr>
          <w:p w:rsidRPr="00E333D8" w:rsidR="00AC607A" w:rsidP="7AA7B699" w:rsidRDefault="009C4C6F" w14:paraId="33AD270F" w14:textId="5080C5CD">
            <w:pPr>
              <w:pStyle w:val="Corpodetexto"/>
              <w:keepNext w:val="1"/>
              <w:ind w:left="0"/>
              <w:jc w:val="both"/>
              <w:rPr>
                <w:lang w:val="pt-BR"/>
              </w:rPr>
            </w:pPr>
            <w:r w:rsidR="66875B74">
              <w:rPr/>
              <w:t>C</w:t>
            </w:r>
            <w:r w:rsidR="009C4C6F">
              <w:rPr/>
              <w:t>ujo impacto é</w:t>
            </w:r>
          </w:p>
        </w:tc>
        <w:tc>
          <w:tcPr>
            <w:tcW w:w="5220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12" w:space="0"/>
            </w:tcBorders>
            <w:tcMar/>
          </w:tcPr>
          <w:p w:rsidRPr="00E333D8" w:rsidR="00AC607A" w:rsidP="0DE8486F" w:rsidRDefault="009C4C6F" w14:paraId="14C042DE" w14:textId="213C5E5A">
            <w:pPr>
              <w:pStyle w:val="InfoBlue"/>
              <w:jc w:val="both"/>
              <w:rPr>
                <w:i w:val="0"/>
                <w:iCs w:val="0"/>
                <w:color w:val="auto"/>
                <w:lang w:val="pt-BR"/>
              </w:rPr>
            </w:pPr>
            <w:r w:rsidRPr="0DE8486F" w:rsidR="6E95790F">
              <w:rPr>
                <w:i w:val="0"/>
                <w:iCs w:val="0"/>
                <w:color w:val="auto"/>
              </w:rPr>
              <w:t xml:space="preserve">Impacta em organizar as </w:t>
            </w:r>
            <w:r w:rsidRPr="0DE8486F" w:rsidR="425DBE72">
              <w:rPr>
                <w:i w:val="0"/>
                <w:iCs w:val="0"/>
                <w:color w:val="auto"/>
              </w:rPr>
              <w:t>informações</w:t>
            </w:r>
            <w:r w:rsidRPr="0DE8486F" w:rsidR="6E95790F">
              <w:rPr>
                <w:i w:val="0"/>
                <w:iCs w:val="0"/>
                <w:color w:val="auto"/>
              </w:rPr>
              <w:t xml:space="preserve"> para fins de aprovação e desempenho</w:t>
            </w:r>
          </w:p>
        </w:tc>
      </w:tr>
      <w:tr w:rsidRPr="009B7BB4" w:rsidR="00AC607A" w:rsidTr="0DE8486F" w14:paraId="0D15D91B" w14:textId="77777777">
        <w:tc>
          <w:tcPr>
            <w:tcW w:w="2970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12" w:space="0"/>
            </w:tcBorders>
            <w:shd w:val="clear" w:color="auto" w:fill="auto"/>
            <w:tcMar/>
          </w:tcPr>
          <w:p w:rsidRPr="00E333D8" w:rsidR="00AC607A" w:rsidP="7AA7B699" w:rsidRDefault="009C4C6F" w14:paraId="4930F10D" w14:textId="0B4EA160">
            <w:pPr>
              <w:pStyle w:val="Corpodetexto"/>
              <w:ind w:left="0"/>
              <w:jc w:val="both"/>
              <w:rPr>
                <w:lang w:val="pt-BR"/>
              </w:rPr>
            </w:pPr>
            <w:r w:rsidR="3E9A69F9">
              <w:rPr/>
              <w:t>U</w:t>
            </w:r>
            <w:r w:rsidR="009C4C6F">
              <w:rPr/>
              <w:t>ma boa solução seria</w:t>
            </w:r>
          </w:p>
        </w:tc>
        <w:tc>
          <w:tcPr>
            <w:tcW w:w="5220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12" w:space="0"/>
            </w:tcBorders>
            <w:tcMar/>
          </w:tcPr>
          <w:p w:rsidRPr="00E333D8" w:rsidR="00AC607A" w:rsidP="0DE8486F" w:rsidRDefault="009C4C6F" w14:paraId="759C6D31" w14:textId="6D2265AB">
            <w:pPr>
              <w:pStyle w:val="InfoBlue"/>
              <w:bidi w:val="0"/>
              <w:spacing w:before="0" w:beforeAutospacing="off" w:after="120" w:afterAutospacing="off"/>
              <w:ind w:left="0" w:right="0"/>
              <w:jc w:val="both"/>
              <w:rPr>
                <w:i w:val="0"/>
                <w:iCs w:val="0"/>
                <w:color w:val="auto"/>
                <w:lang w:val="pt-BR"/>
              </w:rPr>
            </w:pPr>
            <w:r w:rsidRPr="0DE8486F" w:rsidR="149DEE40">
              <w:rPr>
                <w:i w:val="0"/>
                <w:iCs w:val="0"/>
                <w:color w:val="auto"/>
              </w:rPr>
              <w:t xml:space="preserve">Organizar de forma simples e relacional, para </w:t>
            </w:r>
            <w:r w:rsidRPr="0DE8486F" w:rsidR="2D5C3E38">
              <w:rPr>
                <w:i w:val="0"/>
                <w:iCs w:val="0"/>
                <w:color w:val="auto"/>
              </w:rPr>
              <w:t xml:space="preserve">que </w:t>
            </w:r>
            <w:r w:rsidRPr="0DE8486F" w:rsidR="149DEE40">
              <w:rPr>
                <w:i w:val="0"/>
                <w:iCs w:val="0"/>
                <w:color w:val="auto"/>
              </w:rPr>
              <w:t>seja</w:t>
            </w:r>
            <w:r w:rsidRPr="0DE8486F" w:rsidR="1DC2EAD5">
              <w:rPr>
                <w:i w:val="0"/>
                <w:iCs w:val="0"/>
                <w:color w:val="auto"/>
              </w:rPr>
              <w:t>m</w:t>
            </w:r>
            <w:r w:rsidRPr="0DE8486F" w:rsidR="149DEE40">
              <w:rPr>
                <w:i w:val="0"/>
                <w:iCs w:val="0"/>
                <w:color w:val="auto"/>
              </w:rPr>
              <w:t xml:space="preserve"> feitas consultas adequadas.</w:t>
            </w:r>
          </w:p>
        </w:tc>
      </w:tr>
    </w:tbl>
    <w:p w:rsidR="7AA7B699" w:rsidP="7AA7B699" w:rsidRDefault="7AA7B699" w14:paraId="5539E56F" w14:textId="6ED8C1DE">
      <w:pPr>
        <w:pStyle w:val="Ttulo2"/>
        <w:numPr>
          <w:numId w:val="0"/>
        </w:numPr>
        <w:ind w:left="0"/>
        <w:jc w:val="both"/>
        <w:rPr>
          <w:b w:val="0"/>
          <w:bCs w:val="0"/>
          <w:lang w:val="pt-BR"/>
        </w:rPr>
      </w:pPr>
    </w:p>
    <w:p w:rsidRPr="00E333D8" w:rsidR="00AC607A" w:rsidP="5AD8CB09" w:rsidRDefault="009C4C6F" w14:paraId="1A368E4B" w14:textId="7706530F">
      <w:pPr>
        <w:pStyle w:val="Ttulo2"/>
        <w:numPr>
          <w:numId w:val="0"/>
        </w:numPr>
        <w:ind w:left="0"/>
        <w:jc w:val="both"/>
        <w:rPr>
          <w:b w:val="0"/>
          <w:bCs w:val="0"/>
          <w:lang w:val="pt-BR"/>
        </w:rPr>
      </w:pPr>
      <w:bookmarkStart w:name="_Toc512930908" w:id="16"/>
      <w:bookmarkStart w:name="_Toc452813580" w:id="17"/>
      <w:bookmarkStart w:name="_Toc436203380" w:id="18"/>
      <w:bookmarkStart w:name="_Toc425054392" w:id="19"/>
      <w:bookmarkStart w:name="_Toc422186485" w:id="20"/>
      <w:bookmarkStart w:name="_Toc64929740" w:id="21"/>
      <w:r w:rsidR="1D1D41E5">
        <w:rPr>
          <w:b w:val="0"/>
          <w:bCs w:val="0"/>
        </w:rPr>
        <w:t xml:space="preserve">2.2 </w:t>
      </w:r>
      <w:r w:rsidR="456F1CEC">
        <w:rPr>
          <w:b w:val="0"/>
          <w:bCs w:val="0"/>
        </w:rPr>
        <w:t>Sentença de Posição do Produto</w:t>
      </w:r>
      <w:bookmarkEnd w:id="16"/>
      <w:bookmarkEnd w:id="17"/>
      <w:bookmarkEnd w:id="18"/>
      <w:bookmarkEnd w:id="19"/>
      <w:bookmarkEnd w:id="20"/>
      <w:bookmarkEnd w:id="21"/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790"/>
        <w:gridCol w:w="5400"/>
      </w:tblGrid>
      <w:tr w:rsidRPr="00E333D8" w:rsidR="00AC607A" w:rsidTr="0DE8486F" w14:paraId="6FE96FC6" w14:textId="77777777">
        <w:tc>
          <w:tcPr>
            <w:tcW w:w="2790" w:type="dxa"/>
            <w:tcBorders>
              <w:top w:val="single" w:color="auto" w:sz="12" w:space="0"/>
              <w:left w:val="single" w:color="auto" w:sz="12" w:space="0"/>
              <w:bottom w:val="single" w:color="auto" w:sz="6" w:space="0"/>
              <w:right w:val="single" w:color="auto" w:sz="12" w:space="0"/>
            </w:tcBorders>
            <w:shd w:val="clear" w:color="auto" w:fill="auto"/>
            <w:tcMar/>
          </w:tcPr>
          <w:p w:rsidRPr="00E333D8" w:rsidR="00AC607A" w:rsidP="00E333D8" w:rsidRDefault="009C4C6F" w14:paraId="4F9EC7F0" w14:textId="77777777">
            <w:pPr>
              <w:pStyle w:val="Corpodetexto"/>
              <w:keepNext w:val="1"/>
              <w:ind w:left="72"/>
              <w:jc w:val="both"/>
              <w:rPr>
                <w:lang w:val="pt-BR"/>
              </w:rPr>
            </w:pPr>
            <w:r w:rsidR="009C4C6F">
              <w:rPr/>
              <w:t>Para</w:t>
            </w:r>
          </w:p>
        </w:tc>
        <w:tc>
          <w:tcPr>
            <w:tcW w:w="5400" w:type="dxa"/>
            <w:tcBorders>
              <w:top w:val="single" w:color="auto" w:sz="12" w:space="0"/>
              <w:left w:val="nil"/>
              <w:bottom w:val="single" w:color="auto" w:sz="6" w:space="0"/>
              <w:right w:val="single" w:color="auto" w:sz="12" w:space="0"/>
            </w:tcBorders>
            <w:tcMar/>
          </w:tcPr>
          <w:p w:rsidRPr="00E333D8" w:rsidR="00AC607A" w:rsidP="0DE8486F" w:rsidRDefault="009C4C6F" w14:paraId="196918CF" w14:textId="606EE3FA">
            <w:pPr>
              <w:pStyle w:val="InfoBlue"/>
              <w:jc w:val="both"/>
              <w:rPr>
                <w:rFonts w:ascii="Times New Roman" w:hAnsi="Times New Roman" w:eastAsia="Times New Roman" w:cs="Times New Roman"/>
                <w:i w:val="0"/>
                <w:iCs w:val="0"/>
                <w:color w:val="auto"/>
                <w:lang w:val="pt-BR"/>
              </w:rPr>
            </w:pPr>
            <w:r w:rsidRPr="0DE8486F" w:rsidR="2D3AF547">
              <w:rPr>
                <w:rFonts w:ascii="Times New Roman" w:hAnsi="Times New Roman" w:eastAsia="Times New Roman" w:cs="Times New Roman"/>
                <w:i w:val="0"/>
                <w:iCs w:val="0"/>
                <w:color w:val="auto"/>
              </w:rPr>
              <w:t>Pilot</w:t>
            </w:r>
            <w:r w:rsidRPr="0DE8486F" w:rsidR="7115BEA8">
              <w:rPr>
                <w:rFonts w:ascii="Times New Roman" w:hAnsi="Times New Roman" w:eastAsia="Times New Roman" w:cs="Times New Roman"/>
                <w:i w:val="0"/>
                <w:iCs w:val="0"/>
                <w:color w:val="auto"/>
              </w:rPr>
              <w:t xml:space="preserve"> </w:t>
            </w:r>
            <w:r w:rsidRPr="0DE8486F" w:rsidR="2D3AF547">
              <w:rPr>
                <w:rFonts w:ascii="Times New Roman" w:hAnsi="Times New Roman" w:eastAsia="Times New Roman" w:cs="Times New Roman"/>
                <w:i w:val="0"/>
                <w:iCs w:val="0"/>
                <w:color w:val="auto"/>
              </w:rPr>
              <w:t>School</w:t>
            </w:r>
          </w:p>
        </w:tc>
      </w:tr>
      <w:tr w:rsidRPr="009B7BB4" w:rsidR="00AC607A" w:rsidTr="0DE8486F" w14:paraId="38CC944A" w14:textId="77777777">
        <w:tc>
          <w:tcPr>
            <w:tcW w:w="2790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12" w:space="0"/>
            </w:tcBorders>
            <w:shd w:val="clear" w:color="auto" w:fill="auto"/>
            <w:tcMar/>
          </w:tcPr>
          <w:p w:rsidRPr="00E333D8" w:rsidR="00AC607A" w:rsidP="00E333D8" w:rsidRDefault="009C4C6F" w14:paraId="6971F012" w14:textId="77777777">
            <w:pPr>
              <w:pStyle w:val="Corpodetexto"/>
              <w:keepNext w:val="1"/>
              <w:ind w:left="72"/>
              <w:jc w:val="both"/>
              <w:rPr>
                <w:lang w:val="pt-BR"/>
              </w:rPr>
            </w:pPr>
            <w:r w:rsidR="009C4C6F">
              <w:rPr/>
              <w:t>O (nome do produto)</w:t>
            </w:r>
          </w:p>
        </w:tc>
        <w:tc>
          <w:tcPr>
            <w:tcW w:w="5400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12" w:space="0"/>
            </w:tcBorders>
            <w:tcMar/>
          </w:tcPr>
          <w:p w:rsidRPr="00E333D8" w:rsidR="00AC607A" w:rsidP="0DE8486F" w:rsidRDefault="009C4C6F" w14:paraId="5313C72B" w14:textId="48B79A5B">
            <w:pPr>
              <w:pStyle w:val="InfoBlue"/>
              <w:jc w:val="both"/>
              <w:rPr>
                <w:rFonts w:ascii="Times New Roman" w:hAnsi="Times New Roman" w:eastAsia="Times New Roman" w:cs="Times New Roman"/>
                <w:i w:val="0"/>
                <w:iCs w:val="0"/>
                <w:lang w:val="pt-BR"/>
              </w:rPr>
            </w:pPr>
            <w:r w:rsidRPr="0DE8486F" w:rsidR="41BE5E2D">
              <w:rPr>
                <w:rFonts w:ascii="Times New Roman" w:hAnsi="Times New Roman" w:eastAsia="Times New Roman" w:cs="Times New Roman"/>
                <w:i w:val="0"/>
                <w:iCs w:val="0"/>
                <w:color w:val="auto"/>
              </w:rPr>
              <w:t>Sistema de Pilotos</w:t>
            </w:r>
          </w:p>
        </w:tc>
      </w:tr>
      <w:tr w:rsidRPr="009B7BB4" w:rsidR="00AC607A" w:rsidTr="0DE8486F" w14:paraId="73554606" w14:textId="77777777">
        <w:tc>
          <w:tcPr>
            <w:tcW w:w="2790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12" w:space="0"/>
            </w:tcBorders>
            <w:shd w:val="clear" w:color="auto" w:fill="auto"/>
            <w:tcMar/>
          </w:tcPr>
          <w:p w:rsidRPr="00E333D8" w:rsidR="00AC607A" w:rsidP="00E333D8" w:rsidRDefault="009C4C6F" w14:paraId="1B61A24B" w14:textId="77777777">
            <w:pPr>
              <w:pStyle w:val="Corpodetexto"/>
              <w:keepNext w:val="1"/>
              <w:ind w:left="72"/>
              <w:jc w:val="both"/>
              <w:rPr>
                <w:lang w:val="pt-BR"/>
              </w:rPr>
            </w:pPr>
            <w:r w:rsidR="009C4C6F">
              <w:rPr/>
              <w:t>Que</w:t>
            </w:r>
          </w:p>
        </w:tc>
        <w:tc>
          <w:tcPr>
            <w:tcW w:w="5400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12" w:space="0"/>
            </w:tcBorders>
            <w:tcMar/>
          </w:tcPr>
          <w:p w:rsidRPr="00E333D8" w:rsidR="00AC607A" w:rsidP="0DE8486F" w:rsidRDefault="009C4C6F" w14:paraId="0B9BCEB2" w14:textId="2F6643FE">
            <w:pPr>
              <w:pStyle w:val="InfoBlue"/>
              <w:jc w:val="both"/>
              <w:rPr>
                <w:rFonts w:ascii="Times New Roman" w:hAnsi="Times New Roman" w:eastAsia="Times New Roman" w:cs="Times New Roman"/>
                <w:i w:val="0"/>
                <w:iCs w:val="0"/>
                <w:color w:val="auto"/>
                <w:lang w:val="pt-BR"/>
              </w:rPr>
            </w:pPr>
            <w:r w:rsidRPr="0DE8486F" w:rsidR="4F3DC6FF">
              <w:rPr>
                <w:rFonts w:ascii="Times New Roman" w:hAnsi="Times New Roman" w:eastAsia="Times New Roman" w:cs="Times New Roman"/>
                <w:i w:val="0"/>
                <w:iCs w:val="0"/>
                <w:color w:val="auto"/>
              </w:rPr>
              <w:t>O sistema de pilotos trará praticidade para o gerenciamento de pilotos na escola.</w:t>
            </w:r>
          </w:p>
        </w:tc>
      </w:tr>
    </w:tbl>
    <w:p w:rsidR="7AA7B699" w:rsidP="7AA7B699" w:rsidRDefault="7AA7B699" w14:paraId="51F652E9" w14:textId="3E87ECF6">
      <w:pPr>
        <w:pStyle w:val="Ttulo1"/>
        <w:numPr>
          <w:numId w:val="0"/>
        </w:numPr>
        <w:ind w:left="0"/>
        <w:jc w:val="both"/>
        <w:rPr>
          <w:sz w:val="20"/>
          <w:szCs w:val="20"/>
          <w:lang w:val="pt-BR"/>
        </w:rPr>
      </w:pPr>
    </w:p>
    <w:p w:rsidRPr="00E333D8" w:rsidR="00AC607A" w:rsidP="00E333D8" w:rsidRDefault="009C4C6F" w14:paraId="2DEBFEAA" w14:textId="3E87ECF6">
      <w:pPr>
        <w:pStyle w:val="Ttulo1"/>
        <w:ind w:left="284" w:hanging="284"/>
        <w:jc w:val="both"/>
        <w:rPr>
          <w:sz w:val="20"/>
          <w:szCs w:val="20"/>
          <w:lang w:val="pt-BR"/>
        </w:rPr>
      </w:pPr>
      <w:bookmarkStart w:name="_Toc512930909" w:id="22"/>
      <w:bookmarkStart w:name="_Toc452813581" w:id="23"/>
      <w:bookmarkStart w:name="_Toc447960005" w:id="24"/>
      <w:bookmarkStart w:name="_Toc64929741" w:id="25"/>
      <w:bookmarkStart w:name="_Toc436203381" w:id="26"/>
      <w:r w:rsidRPr="5AD8CB09" w:rsidR="456F1CEC">
        <w:rPr>
          <w:sz w:val="20"/>
          <w:szCs w:val="20"/>
        </w:rPr>
        <w:t>Descrições dos Envolvidos e Usuários</w:t>
      </w:r>
      <w:bookmarkEnd w:id="22"/>
      <w:bookmarkEnd w:id="23"/>
      <w:bookmarkEnd w:id="24"/>
      <w:bookmarkEnd w:id="25"/>
    </w:p>
    <w:p w:rsidR="720BA3CD" w:rsidP="0DE8486F" w:rsidRDefault="720BA3CD" w14:paraId="0BCF7EDA" w14:textId="4D242368">
      <w:pPr>
        <w:pStyle w:val="InfoBlue"/>
        <w:bidi w:val="0"/>
        <w:spacing w:before="0" w:beforeAutospacing="off" w:after="120" w:afterAutospacing="off"/>
        <w:ind w:left="0" w:right="0"/>
        <w:jc w:val="both"/>
        <w:rPr>
          <w:i w:val="0"/>
          <w:iCs w:val="0"/>
          <w:color w:val="auto"/>
          <w:lang w:val="pt-BR"/>
        </w:rPr>
      </w:pPr>
      <w:r w:rsidRPr="0DE8486F" w:rsidR="720BA3CD">
        <w:rPr>
          <w:i w:val="0"/>
          <w:iCs w:val="0"/>
          <w:color w:val="auto"/>
        </w:rPr>
        <w:t xml:space="preserve">Administradores, </w:t>
      </w:r>
      <w:r w:rsidRPr="0DE8486F" w:rsidR="3426B3D5">
        <w:rPr>
          <w:i w:val="0"/>
          <w:iCs w:val="0"/>
          <w:color w:val="auto"/>
        </w:rPr>
        <w:t xml:space="preserve">Atendentes, </w:t>
      </w:r>
      <w:r w:rsidRPr="0DE8486F" w:rsidR="6B3E27A0">
        <w:rPr>
          <w:i w:val="0"/>
          <w:iCs w:val="0"/>
          <w:color w:val="auto"/>
        </w:rPr>
        <w:t>Instrutores</w:t>
      </w:r>
      <w:r w:rsidRPr="0DE8486F" w:rsidR="720BA3CD">
        <w:rPr>
          <w:i w:val="0"/>
          <w:iCs w:val="0"/>
          <w:color w:val="auto"/>
        </w:rPr>
        <w:t xml:space="preserve">, </w:t>
      </w:r>
      <w:r w:rsidRPr="0DE8486F" w:rsidR="71A4BE04">
        <w:rPr>
          <w:i w:val="0"/>
          <w:iCs w:val="0"/>
          <w:color w:val="auto"/>
        </w:rPr>
        <w:t>D</w:t>
      </w:r>
      <w:r w:rsidRPr="0DE8486F" w:rsidR="720BA3CD">
        <w:rPr>
          <w:i w:val="0"/>
          <w:iCs w:val="0"/>
          <w:color w:val="auto"/>
        </w:rPr>
        <w:t>esenvolvedores</w:t>
      </w:r>
      <w:r w:rsidRPr="0DE8486F" w:rsidR="15769730">
        <w:rPr>
          <w:i w:val="0"/>
          <w:iCs w:val="0"/>
          <w:color w:val="auto"/>
        </w:rPr>
        <w:t xml:space="preserve">, </w:t>
      </w:r>
      <w:r w:rsidRPr="0DE8486F" w:rsidR="57300192">
        <w:rPr>
          <w:i w:val="0"/>
          <w:iCs w:val="0"/>
          <w:color w:val="auto"/>
        </w:rPr>
        <w:t>A</w:t>
      </w:r>
      <w:r w:rsidRPr="0DE8486F" w:rsidR="15769730">
        <w:rPr>
          <w:i w:val="0"/>
          <w:iCs w:val="0"/>
          <w:color w:val="auto"/>
        </w:rPr>
        <w:t>lunos.</w:t>
      </w:r>
    </w:p>
    <w:p w:rsidR="7AA7B699" w:rsidP="7AA7B699" w:rsidRDefault="7AA7B699" w14:paraId="4E8C3C51" w14:textId="6D730F16">
      <w:pPr>
        <w:pStyle w:val="Corpodetexto"/>
        <w:bidi w:val="0"/>
        <w:rPr>
          <w:lang w:val="pt-BR"/>
        </w:rPr>
      </w:pPr>
    </w:p>
    <w:p w:rsidRPr="00E333D8" w:rsidR="00AC607A" w:rsidP="5AD8CB09" w:rsidRDefault="009C4C6F" w14:paraId="72270047" w14:textId="6103A3B3">
      <w:pPr>
        <w:pStyle w:val="Ttulo2"/>
        <w:numPr>
          <w:numId w:val="0"/>
        </w:numPr>
        <w:ind w:left="0"/>
        <w:jc w:val="both"/>
        <w:rPr>
          <w:b w:val="0"/>
          <w:bCs w:val="0"/>
          <w:lang w:val="pt-BR"/>
        </w:rPr>
      </w:pPr>
      <w:bookmarkStart w:name="_Toc512930910" w:id="27"/>
      <w:bookmarkStart w:name="_Toc452813583" w:id="28"/>
      <w:bookmarkStart w:name="_Toc64929742" w:id="29"/>
      <w:r w:rsidR="08BA681E">
        <w:rPr>
          <w:b w:val="0"/>
          <w:bCs w:val="0"/>
        </w:rPr>
        <w:t xml:space="preserve">3.1 </w:t>
      </w:r>
      <w:r w:rsidR="456F1CEC">
        <w:rPr>
          <w:b w:val="0"/>
          <w:bCs w:val="0"/>
        </w:rPr>
        <w:t>Resumo dos Envolvidos</w:t>
      </w:r>
      <w:bookmarkEnd w:id="27"/>
      <w:bookmarkEnd w:id="28"/>
      <w:bookmarkEnd w:id="29"/>
    </w:p>
    <w:tbl>
      <w:tblPr>
        <w:tblW w:w="0" w:type="auto"/>
        <w:tblInd w:w="828" w:type="dxa"/>
        <w:tblBorders>
          <w:top w:val="single" w:color="000000" w:themeColor="text1" w:sz="6" w:space="0"/>
          <w:left w:val="single" w:color="000000" w:themeColor="text1" w:sz="6" w:space="0"/>
          <w:bottom w:val="single" w:color="000000" w:themeColor="text1" w:sz="6" w:space="0"/>
          <w:right w:val="single" w:color="000000" w:themeColor="text1" w:sz="6" w:space="0"/>
          <w:insideH w:val="single" w:color="000000" w:themeColor="text1" w:sz="6" w:space="0"/>
          <w:insideV w:val="single" w:color="000000" w:themeColor="text1" w:sz="6" w:space="0"/>
        </w:tblBorders>
        <w:tblLayout w:type="fixed"/>
        <w:tblLook w:val="0000" w:firstRow="0" w:lastRow="0" w:firstColumn="0" w:lastColumn="0" w:noHBand="0" w:noVBand="0"/>
      </w:tblPr>
      <w:tblGrid>
        <w:gridCol w:w="1890"/>
        <w:gridCol w:w="2610"/>
        <w:gridCol w:w="3960"/>
      </w:tblGrid>
      <w:tr w:rsidRPr="00E333D8" w:rsidR="00AC607A" w:rsidTr="0DE8486F" w14:paraId="322E89D3" w14:textId="77777777">
        <w:trPr>
          <w:trHeight w:val="480"/>
        </w:trPr>
        <w:tc>
          <w:tcPr>
            <w:tcW w:w="189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000000" w:themeFill="text1"/>
            <w:tcMar/>
          </w:tcPr>
          <w:p w:rsidRPr="00E333D8" w:rsidR="00AC607A" w:rsidP="00E333D8" w:rsidRDefault="009C4C6F" w14:paraId="607AA0BB" w14:textId="77777777">
            <w:pPr>
              <w:pStyle w:val="Corpodetexto"/>
              <w:ind w:left="0"/>
              <w:jc w:val="both"/>
              <w:rPr>
                <w:b w:val="1"/>
                <w:bCs w:val="1"/>
                <w:lang w:val="pt-BR"/>
              </w:rPr>
            </w:pPr>
            <w:r w:rsidRPr="0DE8486F" w:rsidR="009C4C6F">
              <w:rPr>
                <w:b w:val="1"/>
                <w:bCs w:val="1"/>
              </w:rPr>
              <w:t>Nome</w:t>
            </w:r>
          </w:p>
        </w:tc>
        <w:tc>
          <w:tcPr>
            <w:tcW w:w="261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000000" w:themeFill="text1"/>
            <w:tcMar/>
          </w:tcPr>
          <w:p w:rsidRPr="00E333D8" w:rsidR="00AC607A" w:rsidP="00E333D8" w:rsidRDefault="009C4C6F" w14:paraId="5B75064A" w14:textId="77777777">
            <w:pPr>
              <w:pStyle w:val="Corpodetexto"/>
              <w:ind w:left="0"/>
              <w:jc w:val="both"/>
              <w:rPr>
                <w:b w:val="1"/>
                <w:bCs w:val="1"/>
                <w:lang w:val="pt-BR"/>
              </w:rPr>
            </w:pPr>
            <w:r w:rsidRPr="0DE8486F" w:rsidR="009C4C6F">
              <w:rPr>
                <w:b w:val="1"/>
                <w:bCs w:val="1"/>
              </w:rPr>
              <w:t>Descrição</w:t>
            </w:r>
          </w:p>
        </w:tc>
        <w:tc>
          <w:tcPr>
            <w:tcW w:w="396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000000" w:themeFill="text1"/>
            <w:tcMar/>
          </w:tcPr>
          <w:p w:rsidRPr="00E333D8" w:rsidR="00AC607A" w:rsidP="00E333D8" w:rsidRDefault="009C4C6F" w14:paraId="337F355A" w14:textId="77777777">
            <w:pPr>
              <w:pStyle w:val="Corpodetexto"/>
              <w:ind w:left="0"/>
              <w:jc w:val="both"/>
              <w:rPr>
                <w:b w:val="1"/>
                <w:bCs w:val="1"/>
                <w:lang w:val="pt-BR"/>
              </w:rPr>
            </w:pPr>
            <w:r w:rsidRPr="0DE8486F" w:rsidR="009C4C6F">
              <w:rPr>
                <w:b w:val="1"/>
                <w:bCs w:val="1"/>
              </w:rPr>
              <w:t>Responsabilidades</w:t>
            </w:r>
          </w:p>
        </w:tc>
      </w:tr>
      <w:tr w:rsidRPr="00E333D8" w:rsidR="00AC607A" w:rsidTr="0DE8486F" w14:paraId="615B7F92" w14:textId="77777777">
        <w:trPr>
          <w:trHeight w:val="735"/>
        </w:trPr>
        <w:tc>
          <w:tcPr>
            <w:tcW w:w="189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</w:tcPr>
          <w:p w:rsidRPr="00E333D8" w:rsidR="00AC607A" w:rsidP="0DE8486F" w:rsidRDefault="009C4C6F" w14:paraId="3E6A2C1C" w14:textId="1BA443B9">
            <w:pPr>
              <w:pStyle w:val="InfoBlue"/>
              <w:jc w:val="both"/>
              <w:rPr>
                <w:i w:val="0"/>
                <w:iCs w:val="0"/>
                <w:color w:val="auto"/>
                <w:lang w:val="pt-BR"/>
              </w:rPr>
            </w:pPr>
            <w:r w:rsidRPr="0DE8486F" w:rsidR="7F5F0734">
              <w:rPr>
                <w:i w:val="0"/>
                <w:iCs w:val="0"/>
                <w:color w:val="auto"/>
              </w:rPr>
              <w:t>Administrador</w:t>
            </w:r>
          </w:p>
        </w:tc>
        <w:tc>
          <w:tcPr>
            <w:tcW w:w="261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</w:tcPr>
          <w:p w:rsidRPr="00E333D8" w:rsidR="00AC607A" w:rsidP="0DE8486F" w:rsidRDefault="009C4C6F" w14:paraId="0A2AFA74" w14:textId="30AFF9A4">
            <w:pPr>
              <w:pStyle w:val="InfoBlue"/>
              <w:jc w:val="both"/>
              <w:rPr>
                <w:i w:val="0"/>
                <w:iCs w:val="0"/>
                <w:color w:val="auto"/>
                <w:lang w:val="pt-BR"/>
              </w:rPr>
            </w:pPr>
            <w:r w:rsidRPr="0DE8486F" w:rsidR="33D2A1C3">
              <w:rPr>
                <w:i w:val="0"/>
                <w:iCs w:val="0"/>
                <w:color w:val="auto"/>
              </w:rPr>
              <w:t xml:space="preserve">Supervisiona as tarefas administrativas “contas a pagar, receber, fluxo de caixa, cálculo do preço de venda”. Ele garante que a organização opere sem problemas </w:t>
            </w:r>
            <w:r w:rsidRPr="0DE8486F" w:rsidR="33D2A1C3">
              <w:rPr>
                <w:i w:val="0"/>
                <w:iCs w:val="0"/>
                <w:color w:val="auto"/>
              </w:rPr>
              <w:t>e também</w:t>
            </w:r>
            <w:r w:rsidRPr="0DE8486F" w:rsidR="33D2A1C3">
              <w:rPr>
                <w:i w:val="0"/>
                <w:iCs w:val="0"/>
                <w:color w:val="auto"/>
              </w:rPr>
              <w:t xml:space="preserve"> administra as instalações e os funcionários.  </w:t>
            </w:r>
          </w:p>
        </w:tc>
        <w:tc>
          <w:tcPr>
            <w:tcW w:w="396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</w:tcPr>
          <w:p w:rsidRPr="00E333D8" w:rsidR="00AC607A" w:rsidP="0DE8486F" w:rsidRDefault="009C4C6F" w14:paraId="286C6495" w14:textId="314C84BE">
            <w:pPr>
              <w:pStyle w:val="InfoBlue"/>
              <w:jc w:val="both"/>
              <w:rPr>
                <w:i w:val="0"/>
                <w:iCs w:val="0"/>
                <w:color w:val="auto"/>
                <w:lang w:val="pt-BR"/>
              </w:rPr>
            </w:pPr>
            <w:r w:rsidRPr="0DE8486F" w:rsidR="3C49FA79">
              <w:rPr>
                <w:i w:val="0"/>
                <w:iCs w:val="0"/>
                <w:color w:val="auto"/>
              </w:rPr>
              <w:t>Gerencia a escola de pilotos,</w:t>
            </w:r>
            <w:r w:rsidRPr="0DE8486F" w:rsidR="56FC7B93">
              <w:rPr>
                <w:i w:val="0"/>
                <w:iCs w:val="0"/>
                <w:color w:val="auto"/>
              </w:rPr>
              <w:t xml:space="preserve"> procura atingir os objetivos, uti</w:t>
            </w:r>
            <w:r w:rsidRPr="0DE8486F" w:rsidR="192873C8">
              <w:rPr>
                <w:i w:val="0"/>
                <w:iCs w:val="0"/>
                <w:color w:val="auto"/>
              </w:rPr>
              <w:t xml:space="preserve">lizando os recursos de maneira mais inteligente, sempre visando a eficiência </w:t>
            </w:r>
            <w:r w:rsidRPr="0DE8486F" w:rsidR="3A44AF00">
              <w:rPr>
                <w:i w:val="0"/>
                <w:iCs w:val="0"/>
                <w:color w:val="auto"/>
              </w:rPr>
              <w:t xml:space="preserve">de forma </w:t>
            </w:r>
            <w:r w:rsidRPr="0DE8486F" w:rsidR="192873C8">
              <w:rPr>
                <w:i w:val="0"/>
                <w:iCs w:val="0"/>
                <w:color w:val="auto"/>
              </w:rPr>
              <w:t>efic</w:t>
            </w:r>
            <w:r w:rsidRPr="0DE8486F" w:rsidR="7C5EA59B">
              <w:rPr>
                <w:i w:val="0"/>
                <w:iCs w:val="0"/>
                <w:color w:val="auto"/>
              </w:rPr>
              <w:t>az</w:t>
            </w:r>
            <w:r w:rsidRPr="0DE8486F" w:rsidR="192873C8">
              <w:rPr>
                <w:i w:val="0"/>
                <w:iCs w:val="0"/>
                <w:color w:val="auto"/>
              </w:rPr>
              <w:t xml:space="preserve"> da escola.</w:t>
            </w:r>
          </w:p>
        </w:tc>
      </w:tr>
      <w:tr w:rsidR="7AA7B699" w:rsidTr="0DE8486F" w14:paraId="133CF55F">
        <w:trPr>
          <w:trHeight w:val="795"/>
        </w:trPr>
        <w:tc>
          <w:tcPr>
            <w:tcW w:w="189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</w:tcPr>
          <w:p w:rsidR="7F98C5CE" w:rsidP="0DE8486F" w:rsidRDefault="7F98C5CE" w14:paraId="777EEB1A" w14:textId="338360C9">
            <w:pPr>
              <w:pStyle w:val="InfoBlue"/>
              <w:jc w:val="both"/>
              <w:rPr>
                <w:i w:val="0"/>
                <w:iCs w:val="0"/>
                <w:color w:val="auto"/>
                <w:lang w:val="pt-BR"/>
              </w:rPr>
            </w:pPr>
            <w:r w:rsidRPr="0DE8486F" w:rsidR="4B280CE3">
              <w:rPr>
                <w:i w:val="0"/>
                <w:iCs w:val="0"/>
                <w:color w:val="auto"/>
              </w:rPr>
              <w:t>Secretária</w:t>
            </w:r>
          </w:p>
        </w:tc>
        <w:tc>
          <w:tcPr>
            <w:tcW w:w="261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</w:tcPr>
          <w:p w:rsidR="155E05C6" w:rsidP="0DE8486F" w:rsidRDefault="155E05C6" w14:paraId="444E3058" w14:textId="4FB86403">
            <w:pPr>
              <w:pStyle w:val="InfoBlue"/>
              <w:jc w:val="both"/>
              <w:rPr>
                <w:i w:val="0"/>
                <w:iCs w:val="0"/>
                <w:color w:val="auto"/>
                <w:lang w:val="pt-BR"/>
              </w:rPr>
            </w:pPr>
            <w:r w:rsidRPr="0DE8486F" w:rsidR="51AEC38C">
              <w:rPr>
                <w:i w:val="0"/>
                <w:iCs w:val="0"/>
                <w:color w:val="auto"/>
              </w:rPr>
              <w:t xml:space="preserve">Primeiro atendimento, apresentação dos planos de aula, apresentação da estrutura da escola, matrícula do futuro aluno.  </w:t>
            </w:r>
          </w:p>
        </w:tc>
        <w:tc>
          <w:tcPr>
            <w:tcW w:w="396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</w:tcPr>
          <w:p w:rsidR="02BDEBB8" w:rsidP="0DE8486F" w:rsidRDefault="02BDEBB8" w14:paraId="4CF6D56B" w14:textId="388CB4AA">
            <w:pPr>
              <w:pStyle w:val="InfoBlue"/>
              <w:jc w:val="both"/>
              <w:rPr>
                <w:i w:val="0"/>
                <w:iCs w:val="0"/>
                <w:color w:val="auto"/>
                <w:lang w:val="pt-BR"/>
              </w:rPr>
            </w:pPr>
            <w:r w:rsidRPr="0DE8486F" w:rsidR="39C63190">
              <w:rPr>
                <w:i w:val="0"/>
                <w:iCs w:val="0"/>
                <w:color w:val="auto"/>
              </w:rPr>
              <w:t>Atende e instrui</w:t>
            </w:r>
            <w:r w:rsidRPr="0DE8486F" w:rsidR="620C8F21">
              <w:rPr>
                <w:i w:val="0"/>
                <w:iCs w:val="0"/>
                <w:color w:val="auto"/>
              </w:rPr>
              <w:t xml:space="preserve"> os alunos, realiza consultas no sistema de </w:t>
            </w:r>
            <w:r w:rsidRPr="0DE8486F" w:rsidR="620C8F21">
              <w:rPr>
                <w:i w:val="0"/>
                <w:iCs w:val="0"/>
                <w:color w:val="auto"/>
              </w:rPr>
              <w:t>pilotos</w:t>
            </w:r>
            <w:r w:rsidRPr="0DE8486F" w:rsidR="620C8F21">
              <w:rPr>
                <w:i w:val="0"/>
                <w:iCs w:val="0"/>
                <w:color w:val="auto"/>
              </w:rPr>
              <w:t xml:space="preserve">, para saber de disponibilidades de </w:t>
            </w:r>
            <w:r w:rsidRPr="0DE8486F" w:rsidR="0E3ED96E">
              <w:rPr>
                <w:i w:val="0"/>
                <w:iCs w:val="0"/>
                <w:color w:val="auto"/>
              </w:rPr>
              <w:t>cursos</w:t>
            </w:r>
            <w:r w:rsidRPr="0DE8486F" w:rsidR="620C8F21">
              <w:rPr>
                <w:i w:val="0"/>
                <w:iCs w:val="0"/>
                <w:color w:val="auto"/>
              </w:rPr>
              <w:t xml:space="preserve"> e horários</w:t>
            </w:r>
            <w:r w:rsidRPr="0DE8486F" w:rsidR="39C63190">
              <w:rPr>
                <w:i w:val="0"/>
                <w:iCs w:val="0"/>
                <w:color w:val="auto"/>
              </w:rPr>
              <w:t>.</w:t>
            </w:r>
          </w:p>
        </w:tc>
      </w:tr>
      <w:tr w:rsidR="7AA7B699" w:rsidTr="0DE8486F" w14:paraId="69659A5D">
        <w:trPr>
          <w:trHeight w:val="600"/>
        </w:trPr>
        <w:tc>
          <w:tcPr>
            <w:tcW w:w="189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</w:tcPr>
          <w:p w:rsidR="2C342490" w:rsidP="7AA7B699" w:rsidRDefault="2C342490" w14:paraId="63021CDF" w14:textId="3806C02A">
            <w:pPr>
              <w:pStyle w:val="InfoBlue"/>
              <w:bidi w:val="0"/>
              <w:spacing w:before="0" w:beforeAutospacing="off" w:after="120" w:afterAutospacing="off"/>
              <w:ind w:left="0" w:right="0"/>
              <w:jc w:val="both"/>
            </w:pPr>
            <w:r w:rsidRPr="0DE8486F" w:rsidR="351560E5">
              <w:rPr>
                <w:i w:val="0"/>
                <w:iCs w:val="0"/>
                <w:color w:val="auto"/>
              </w:rPr>
              <w:t>Instrutor</w:t>
            </w:r>
          </w:p>
        </w:tc>
        <w:tc>
          <w:tcPr>
            <w:tcW w:w="261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</w:tcPr>
          <w:p w:rsidR="49BAB3F1" w:rsidP="0DE8486F" w:rsidRDefault="49BAB3F1" w14:paraId="6E65063E" w14:textId="11268E26">
            <w:pPr>
              <w:pStyle w:val="InfoBlue"/>
              <w:jc w:val="both"/>
              <w:rPr>
                <w:i w:val="0"/>
                <w:iCs w:val="0"/>
                <w:color w:val="auto"/>
                <w:lang w:val="pt-BR"/>
              </w:rPr>
            </w:pPr>
            <w:r w:rsidRPr="0DE8486F" w:rsidR="2AC149C9">
              <w:rPr>
                <w:i w:val="0"/>
                <w:iCs w:val="0"/>
                <w:color w:val="auto"/>
              </w:rPr>
              <w:t>Responsável</w:t>
            </w:r>
            <w:r w:rsidRPr="0DE8486F" w:rsidR="5C23DBA4">
              <w:rPr>
                <w:i w:val="0"/>
                <w:iCs w:val="0"/>
                <w:color w:val="auto"/>
              </w:rPr>
              <w:t xml:space="preserve"> </w:t>
            </w:r>
            <w:r w:rsidRPr="0DE8486F" w:rsidR="2AC149C9">
              <w:rPr>
                <w:i w:val="0"/>
                <w:iCs w:val="0"/>
                <w:color w:val="auto"/>
              </w:rPr>
              <w:t xml:space="preserve">pelo treinamento dos alunos nas etapas “teórica e prática”, inserção no sistema de notas avaliativas. Aplicação de prova teórica, aprovação e continuidade no treinamento para a etapa prática após aprovação da etapa teórica.  </w:t>
            </w:r>
          </w:p>
        </w:tc>
        <w:tc>
          <w:tcPr>
            <w:tcW w:w="396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</w:tcPr>
          <w:p w:rsidR="55DF69B5" w:rsidP="0DE8486F" w:rsidRDefault="55DF69B5" w14:paraId="04E3F79E" w14:textId="3C5B5805">
            <w:pPr>
              <w:pStyle w:val="InfoBlue"/>
              <w:jc w:val="both"/>
              <w:rPr>
                <w:i w:val="0"/>
                <w:iCs w:val="0"/>
                <w:color w:val="auto"/>
                <w:lang w:val="pt-BR"/>
              </w:rPr>
            </w:pPr>
            <w:r w:rsidRPr="0DE8486F" w:rsidR="59A24BA6">
              <w:rPr>
                <w:i w:val="0"/>
                <w:iCs w:val="0"/>
                <w:color w:val="auto"/>
              </w:rPr>
              <w:t>Ministra e ensina aos alunos de maneira didática.</w:t>
            </w:r>
            <w:r w:rsidRPr="0DE8486F" w:rsidR="4DCB1959">
              <w:rPr>
                <w:i w:val="0"/>
                <w:iCs w:val="0"/>
                <w:color w:val="auto"/>
              </w:rPr>
              <w:t xml:space="preserve"> Utiliza o sistema para a frequência e avaliações dos alunos</w:t>
            </w:r>
            <w:r w:rsidRPr="0DE8486F" w:rsidR="5B244191">
              <w:rPr>
                <w:i w:val="0"/>
                <w:iCs w:val="0"/>
                <w:color w:val="auto"/>
              </w:rPr>
              <w:t>.</w:t>
            </w:r>
          </w:p>
        </w:tc>
      </w:tr>
      <w:tr w:rsidR="7AA7B699" w:rsidTr="0DE8486F" w14:paraId="5E10EF24">
        <w:trPr>
          <w:trHeight w:val="750"/>
        </w:trPr>
        <w:tc>
          <w:tcPr>
            <w:tcW w:w="189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</w:tcPr>
          <w:p w:rsidR="70156369" w:rsidP="0DE8486F" w:rsidRDefault="70156369" w14:paraId="5A5E2D88" w14:textId="0882BE24">
            <w:pPr>
              <w:pStyle w:val="InfoBlue"/>
              <w:jc w:val="both"/>
              <w:rPr>
                <w:i w:val="0"/>
                <w:iCs w:val="0"/>
                <w:color w:val="auto"/>
                <w:lang w:val="pt-BR"/>
              </w:rPr>
            </w:pPr>
            <w:r w:rsidRPr="0DE8486F" w:rsidR="7EC1079C">
              <w:rPr>
                <w:i w:val="0"/>
                <w:iCs w:val="0"/>
                <w:color w:val="auto"/>
              </w:rPr>
              <w:t>Equipe de Desenvolvedores</w:t>
            </w:r>
          </w:p>
        </w:tc>
        <w:tc>
          <w:tcPr>
            <w:tcW w:w="261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</w:tcPr>
          <w:p w:rsidR="170C4CB5" w:rsidP="0DE8486F" w:rsidRDefault="170C4CB5" w14:paraId="03C086DC" w14:textId="6CCCF89E">
            <w:pPr>
              <w:pStyle w:val="InfoBlue"/>
              <w:jc w:val="both"/>
              <w:rPr>
                <w:i w:val="0"/>
                <w:iCs w:val="0"/>
                <w:color w:val="auto"/>
                <w:lang w:val="pt-BR"/>
              </w:rPr>
            </w:pPr>
            <w:r w:rsidRPr="0DE8486F" w:rsidR="1F074016">
              <w:rPr>
                <w:i w:val="0"/>
                <w:iCs w:val="0"/>
                <w:color w:val="auto"/>
              </w:rPr>
              <w:t>São os criadores do sistema da escola.</w:t>
            </w:r>
          </w:p>
        </w:tc>
        <w:tc>
          <w:tcPr>
            <w:tcW w:w="396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</w:tcPr>
          <w:p w:rsidR="19BC9266" w:rsidP="0DE8486F" w:rsidRDefault="19BC9266" w14:paraId="65BC7C82" w14:textId="7FB0E4AF">
            <w:pPr>
              <w:pStyle w:val="InfoBlue"/>
              <w:jc w:val="both"/>
              <w:rPr>
                <w:i w:val="0"/>
                <w:iCs w:val="0"/>
                <w:color w:val="auto"/>
                <w:lang w:val="pt-BR"/>
              </w:rPr>
            </w:pPr>
            <w:r w:rsidRPr="0DE8486F" w:rsidR="6577DB6C">
              <w:rPr>
                <w:i w:val="0"/>
                <w:iCs w:val="0"/>
                <w:color w:val="auto"/>
              </w:rPr>
              <w:t xml:space="preserve">É </w:t>
            </w:r>
            <w:r w:rsidRPr="0DE8486F" w:rsidR="6577DB6C">
              <w:rPr>
                <w:i w:val="0"/>
                <w:iCs w:val="0"/>
                <w:color w:val="auto"/>
              </w:rPr>
              <w:t>responsável</w:t>
            </w:r>
            <w:r w:rsidRPr="0DE8486F" w:rsidR="6577DB6C">
              <w:rPr>
                <w:i w:val="0"/>
                <w:iCs w:val="0"/>
                <w:color w:val="auto"/>
              </w:rPr>
              <w:t xml:space="preserve"> por desenvolver o sistema.</w:t>
            </w:r>
          </w:p>
        </w:tc>
      </w:tr>
      <w:tr w:rsidR="7AA7B699" w:rsidTr="0DE8486F" w14:paraId="5470578E">
        <w:trPr>
          <w:trHeight w:val="1095"/>
        </w:trPr>
        <w:tc>
          <w:tcPr>
            <w:tcW w:w="189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</w:tcPr>
          <w:p w:rsidR="14735198" w:rsidP="0DE8486F" w:rsidRDefault="14735198" w14:paraId="77A7FD80" w14:textId="070BF8A9">
            <w:pPr>
              <w:pStyle w:val="InfoBlue"/>
              <w:jc w:val="both"/>
              <w:rPr>
                <w:i w:val="0"/>
                <w:iCs w:val="0"/>
                <w:color w:val="auto"/>
                <w:lang w:val="pt-BR"/>
              </w:rPr>
            </w:pPr>
            <w:r w:rsidRPr="0DE8486F" w:rsidR="68400B8E">
              <w:rPr>
                <w:i w:val="0"/>
                <w:iCs w:val="0"/>
                <w:color w:val="auto"/>
              </w:rPr>
              <w:t>Aluno</w:t>
            </w:r>
          </w:p>
        </w:tc>
        <w:tc>
          <w:tcPr>
            <w:tcW w:w="261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</w:tcPr>
          <w:p w:rsidR="77A6939C" w:rsidP="0DE8486F" w:rsidRDefault="77A6939C" w14:paraId="4285C1A6" w14:textId="180EE0D5">
            <w:pPr>
              <w:pStyle w:val="InfoBlue"/>
              <w:jc w:val="both"/>
              <w:rPr>
                <w:i w:val="0"/>
                <w:iCs w:val="0"/>
                <w:color w:val="auto"/>
                <w:lang w:val="pt-BR"/>
              </w:rPr>
            </w:pPr>
            <w:r w:rsidRPr="0DE8486F" w:rsidR="6B5DCEF3">
              <w:rPr>
                <w:i w:val="0"/>
                <w:iCs w:val="0"/>
                <w:color w:val="auto"/>
              </w:rPr>
              <w:t>São as pessoas que tem interesse no tipo de treinamento que a escola oferece.</w:t>
            </w:r>
          </w:p>
        </w:tc>
        <w:tc>
          <w:tcPr>
            <w:tcW w:w="396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</w:tcPr>
          <w:p w:rsidR="6B24E3B3" w:rsidP="0DE8486F" w:rsidRDefault="6B24E3B3" w14:paraId="2650EE7E" w14:textId="73ACA93F">
            <w:pPr>
              <w:pStyle w:val="InfoBlue"/>
              <w:jc w:val="both"/>
              <w:rPr>
                <w:i w:val="0"/>
                <w:iCs w:val="0"/>
                <w:color w:val="auto"/>
                <w:lang w:val="pt-BR"/>
              </w:rPr>
            </w:pPr>
            <w:r w:rsidRPr="0DE8486F" w:rsidR="3402321B">
              <w:rPr>
                <w:i w:val="0"/>
                <w:iCs w:val="0"/>
                <w:color w:val="auto"/>
              </w:rPr>
              <w:t>Agir de maneira integr</w:t>
            </w:r>
            <w:r w:rsidRPr="0DE8486F" w:rsidR="0C02BE34">
              <w:rPr>
                <w:i w:val="0"/>
                <w:iCs w:val="0"/>
                <w:color w:val="auto"/>
              </w:rPr>
              <w:t>a</w:t>
            </w:r>
            <w:r w:rsidRPr="0DE8486F" w:rsidR="3402321B">
              <w:rPr>
                <w:i w:val="0"/>
                <w:iCs w:val="0"/>
                <w:color w:val="auto"/>
              </w:rPr>
              <w:t xml:space="preserve">, </w:t>
            </w:r>
            <w:r w:rsidRPr="0DE8486F" w:rsidR="5C0DC7EF">
              <w:rPr>
                <w:i w:val="0"/>
                <w:iCs w:val="0"/>
                <w:color w:val="auto"/>
              </w:rPr>
              <w:t xml:space="preserve">com </w:t>
            </w:r>
            <w:r w:rsidRPr="0DE8486F" w:rsidR="3402321B">
              <w:rPr>
                <w:i w:val="0"/>
                <w:iCs w:val="0"/>
                <w:color w:val="auto"/>
              </w:rPr>
              <w:t xml:space="preserve">auto-organização de </w:t>
            </w:r>
            <w:r w:rsidRPr="0DE8486F" w:rsidR="751B1AB5">
              <w:rPr>
                <w:i w:val="0"/>
                <w:iCs w:val="0"/>
                <w:color w:val="auto"/>
              </w:rPr>
              <w:t>tempo, prestar</w:t>
            </w:r>
            <w:r w:rsidRPr="0DE8486F" w:rsidR="3402321B">
              <w:rPr>
                <w:i w:val="0"/>
                <w:iCs w:val="0"/>
                <w:color w:val="auto"/>
              </w:rPr>
              <w:t xml:space="preserve"> atenção nas aulas e realizar as atividades propostas para </w:t>
            </w:r>
            <w:r w:rsidRPr="0DE8486F" w:rsidR="550294F1">
              <w:rPr>
                <w:i w:val="0"/>
                <w:iCs w:val="0"/>
                <w:color w:val="auto"/>
              </w:rPr>
              <w:t>seu conhecimento.</w:t>
            </w:r>
          </w:p>
        </w:tc>
      </w:tr>
    </w:tbl>
    <w:p w:rsidR="7AA7B699" w:rsidP="7AA7B699" w:rsidRDefault="7AA7B699" w14:paraId="2E793ECB" w14:textId="779528F7">
      <w:pPr>
        <w:pStyle w:val="Ttulo2"/>
        <w:numPr>
          <w:numId w:val="0"/>
        </w:numPr>
        <w:ind w:left="0"/>
        <w:jc w:val="both"/>
        <w:rPr>
          <w:lang w:val="pt-BR"/>
        </w:rPr>
      </w:pPr>
    </w:p>
    <w:p w:rsidRPr="00E333D8" w:rsidR="00AC607A" w:rsidP="5AD8CB09" w:rsidRDefault="009C4C6F" w14:paraId="0E39DCE8" w14:textId="5531AA56">
      <w:pPr>
        <w:pStyle w:val="Ttulo2"/>
        <w:numPr>
          <w:numId w:val="0"/>
        </w:numPr>
        <w:ind w:left="0"/>
        <w:jc w:val="both"/>
        <w:rPr>
          <w:b w:val="0"/>
          <w:bCs w:val="0"/>
          <w:lang w:val="pt-BR"/>
        </w:rPr>
      </w:pPr>
      <w:bookmarkStart w:name="_Toc512930911" w:id="30"/>
      <w:bookmarkStart w:name="_Toc452813584" w:id="31"/>
      <w:bookmarkStart w:name="_Toc64929743" w:id="32"/>
      <w:r w:rsidR="2F557F00">
        <w:rPr>
          <w:b w:val="0"/>
          <w:bCs w:val="0"/>
        </w:rPr>
        <w:t xml:space="preserve">3.2 </w:t>
      </w:r>
      <w:r w:rsidR="456F1CEC">
        <w:rPr>
          <w:b w:val="0"/>
          <w:bCs w:val="0"/>
        </w:rPr>
        <w:t>Resumo dos Usuários</w:t>
      </w:r>
      <w:bookmarkEnd w:id="30"/>
      <w:bookmarkEnd w:id="31"/>
      <w:bookmarkEnd w:id="32"/>
    </w:p>
    <w:tbl>
      <w:tblPr>
        <w:tblW w:w="8520" w:type="dxa"/>
        <w:tblInd w:w="828" w:type="dxa"/>
        <w:tblBorders>
          <w:top w:val="single" w:color="000000" w:themeColor="text1" w:sz="6" w:space="0"/>
          <w:left w:val="single" w:color="000000" w:themeColor="text1" w:sz="6" w:space="0"/>
          <w:bottom w:val="single" w:color="000000" w:themeColor="text1" w:sz="6" w:space="0"/>
          <w:right w:val="single" w:color="000000" w:themeColor="text1" w:sz="6" w:space="0"/>
          <w:insideH w:val="single" w:color="000000" w:themeColor="text1" w:sz="6" w:space="0"/>
          <w:insideV w:val="single" w:color="000000" w:themeColor="text1" w:sz="6" w:space="0"/>
        </w:tblBorders>
        <w:tblLayout w:type="fixed"/>
        <w:tblLook w:val="0000" w:firstRow="0" w:lastRow="0" w:firstColumn="0" w:lastColumn="0" w:noHBand="0" w:noVBand="0"/>
      </w:tblPr>
      <w:tblGrid>
        <w:gridCol w:w="2029"/>
        <w:gridCol w:w="6491"/>
      </w:tblGrid>
      <w:tr w:rsidRPr="00E333D8" w:rsidR="006B7BD8" w:rsidTr="0DE8486F" w14:paraId="744D0A97" w14:textId="77777777">
        <w:trPr>
          <w:trHeight w:val="418"/>
        </w:trPr>
        <w:tc>
          <w:tcPr>
            <w:tcW w:w="2029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000000" w:themeFill="text1"/>
            <w:tcMar/>
          </w:tcPr>
          <w:p w:rsidRPr="00E333D8" w:rsidR="006B7BD8" w:rsidP="00E333D8" w:rsidRDefault="006B7BD8" w14:paraId="105E7EF5" w14:textId="77777777">
            <w:pPr>
              <w:pStyle w:val="Corpodetexto"/>
              <w:ind w:left="0"/>
              <w:jc w:val="both"/>
              <w:rPr>
                <w:b w:val="1"/>
                <w:bCs w:val="1"/>
                <w:lang w:val="pt-BR"/>
              </w:rPr>
            </w:pPr>
            <w:r w:rsidRPr="0DE8486F" w:rsidR="5F14E53E">
              <w:rPr>
                <w:b w:val="1"/>
                <w:bCs w:val="1"/>
              </w:rPr>
              <w:t>Nome</w:t>
            </w:r>
          </w:p>
        </w:tc>
        <w:tc>
          <w:tcPr>
            <w:tcW w:w="6491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000000" w:themeFill="text1"/>
            <w:tcMar/>
          </w:tcPr>
          <w:p w:rsidRPr="00E333D8" w:rsidR="006B7BD8" w:rsidP="00E333D8" w:rsidRDefault="006B7BD8" w14:paraId="1439465D" w14:textId="77777777">
            <w:pPr>
              <w:pStyle w:val="Corpodetexto"/>
              <w:ind w:left="0"/>
              <w:jc w:val="both"/>
              <w:rPr>
                <w:b w:val="1"/>
                <w:bCs w:val="1"/>
                <w:lang w:val="pt-BR"/>
              </w:rPr>
            </w:pPr>
            <w:r w:rsidRPr="0DE8486F" w:rsidR="5F14E53E">
              <w:rPr>
                <w:b w:val="1"/>
                <w:bCs w:val="1"/>
              </w:rPr>
              <w:t>Descrição</w:t>
            </w:r>
          </w:p>
        </w:tc>
      </w:tr>
      <w:tr w:rsidRPr="009B7BB4" w:rsidR="006B7BD8" w:rsidTr="0DE8486F" w14:paraId="09DEE7BD" w14:textId="77777777">
        <w:trPr>
          <w:trHeight w:val="739"/>
        </w:trPr>
        <w:tc>
          <w:tcPr>
            <w:tcW w:w="2029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</w:tcPr>
          <w:p w:rsidRPr="00E333D8" w:rsidR="006B7BD8" w:rsidP="7AA7B699" w:rsidRDefault="006B7BD8" w14:paraId="4A9C3485" w14:textId="161C1926">
            <w:pPr>
              <w:pStyle w:val="InfoBlue"/>
              <w:bidi w:val="0"/>
              <w:spacing w:before="0" w:beforeAutospacing="off" w:after="120" w:afterAutospacing="off"/>
              <w:ind w:left="0" w:right="0"/>
              <w:jc w:val="both"/>
              <w:rPr>
                <w:color w:val="auto"/>
                <w:lang w:val="pt-BR"/>
              </w:rPr>
            </w:pPr>
            <w:r w:rsidRPr="0DE8486F" w:rsidR="59959C26">
              <w:rPr>
                <w:color w:val="auto"/>
              </w:rPr>
              <w:t xml:space="preserve">- </w:t>
            </w:r>
            <w:r w:rsidRPr="0DE8486F" w:rsidR="12C0C257">
              <w:rPr>
                <w:color w:val="auto"/>
              </w:rPr>
              <w:t>Atendente</w:t>
            </w:r>
          </w:p>
        </w:tc>
        <w:tc>
          <w:tcPr>
            <w:tcW w:w="6491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</w:tcPr>
          <w:p w:rsidRPr="00E333D8" w:rsidR="006B7BD8" w:rsidP="7AA7B699" w:rsidRDefault="006B7BD8" w14:paraId="63F00582" w14:textId="38385E3F">
            <w:pPr>
              <w:pStyle w:val="Corpodetexto"/>
              <w:bidi w:val="0"/>
              <w:ind w:left="0"/>
              <w:rPr>
                <w:color w:val="auto"/>
                <w:lang w:val="pt-BR"/>
              </w:rPr>
            </w:pPr>
            <w:r w:rsidRPr="0DE8486F" w:rsidR="449BFE8A">
              <w:rPr>
                <w:color w:val="auto"/>
              </w:rPr>
              <w:t>Primeiro atendimento</w:t>
            </w:r>
            <w:r w:rsidRPr="0DE8486F" w:rsidR="54D6CC86">
              <w:rPr>
                <w:color w:val="auto"/>
              </w:rPr>
              <w:t xml:space="preserve">, apresentação dos planos de aula, apresentação da estrutura da escola, </w:t>
            </w:r>
            <w:r w:rsidRPr="0DE8486F" w:rsidR="1323343B">
              <w:rPr>
                <w:color w:val="auto"/>
              </w:rPr>
              <w:t xml:space="preserve">matrícula </w:t>
            </w:r>
            <w:r w:rsidRPr="0DE8486F" w:rsidR="782E1AFC">
              <w:rPr>
                <w:color w:val="auto"/>
              </w:rPr>
              <w:t>do</w:t>
            </w:r>
            <w:r w:rsidRPr="0DE8486F" w:rsidR="1323343B">
              <w:rPr>
                <w:color w:val="auto"/>
              </w:rPr>
              <w:t xml:space="preserve"> futuro aluno</w:t>
            </w:r>
            <w:r w:rsidRPr="0DE8486F" w:rsidR="3F389CF8">
              <w:rPr>
                <w:color w:val="auto"/>
              </w:rPr>
              <w:t>, consulta de disponibilidade de instrutores / aula.</w:t>
            </w:r>
          </w:p>
          <w:p w:rsidRPr="00E333D8" w:rsidR="006B7BD8" w:rsidP="7AA7B699" w:rsidRDefault="006B7BD8" w14:paraId="6597C149" w14:textId="58354BC6">
            <w:pPr>
              <w:pStyle w:val="Corpodetexto"/>
              <w:bidi w:val="0"/>
              <w:ind w:left="0"/>
              <w:rPr>
                <w:lang w:val="pt-BR"/>
              </w:rPr>
            </w:pPr>
          </w:p>
        </w:tc>
      </w:tr>
      <w:tr w:rsidR="7AA7B699" w:rsidTr="0DE8486F" w14:paraId="7D5E7F58">
        <w:trPr>
          <w:trHeight w:val="1093"/>
        </w:trPr>
        <w:tc>
          <w:tcPr>
            <w:tcW w:w="2029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</w:tcPr>
          <w:p w:rsidR="02E3FBA7" w:rsidP="7AA7B699" w:rsidRDefault="02E3FBA7" w14:paraId="3341DB13" w14:textId="2489AE9D">
            <w:pPr>
              <w:pStyle w:val="InfoBlue"/>
              <w:bidi w:val="0"/>
              <w:spacing w:before="0" w:beforeAutospacing="off" w:after="120" w:afterAutospacing="off"/>
              <w:ind w:left="0" w:right="0"/>
              <w:jc w:val="both"/>
              <w:rPr>
                <w:color w:val="auto"/>
                <w:lang w:val="pt-BR"/>
              </w:rPr>
            </w:pPr>
            <w:r w:rsidRPr="0DE8486F" w:rsidR="1FA86228">
              <w:rPr>
                <w:color w:val="auto"/>
              </w:rPr>
              <w:t>- Administrator</w:t>
            </w:r>
          </w:p>
          <w:p w:rsidR="7AA7B699" w:rsidP="7AA7B699" w:rsidRDefault="7AA7B699" w14:paraId="70686953" w14:textId="2489AE9D">
            <w:pPr>
              <w:pStyle w:val="Corpodetexto"/>
              <w:rPr>
                <w:lang w:val="pt-BR"/>
              </w:rPr>
            </w:pPr>
          </w:p>
        </w:tc>
        <w:tc>
          <w:tcPr>
            <w:tcW w:w="6491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</w:tcPr>
          <w:p w:rsidR="4F726076" w:rsidP="7AA7B699" w:rsidRDefault="4F726076" w14:paraId="45B52440" w14:textId="5239091E">
            <w:pPr>
              <w:pStyle w:val="Corpodetexto"/>
              <w:ind w:left="0"/>
              <w:rPr>
                <w:noProof w:val="0"/>
                <w:color w:val="auto"/>
                <w:lang w:val="pt-BR"/>
              </w:rPr>
            </w:pPr>
            <w:r w:rsidRPr="0DE8486F" w:rsidR="6E57CB0D">
              <w:rPr>
                <w:color w:val="auto"/>
              </w:rPr>
              <w:t>Supervisiona as tarefas administrativas “contas a pagar, receber, fluxo de caixa</w:t>
            </w:r>
            <w:r w:rsidRPr="0DE8486F" w:rsidR="7CCBEACE">
              <w:rPr>
                <w:color w:val="auto"/>
              </w:rPr>
              <w:t>, cálculo do preço de venda</w:t>
            </w:r>
            <w:r w:rsidRPr="0DE8486F" w:rsidR="145F3744">
              <w:rPr>
                <w:color w:val="auto"/>
              </w:rPr>
              <w:t>, contratações</w:t>
            </w:r>
            <w:r w:rsidRPr="0DE8486F" w:rsidR="6E57CB0D">
              <w:rPr>
                <w:color w:val="auto"/>
              </w:rPr>
              <w:t xml:space="preserve">”.  Ele garante que a organização opere sem problemas </w:t>
            </w:r>
            <w:r w:rsidRPr="0DE8486F" w:rsidR="6E57CB0D">
              <w:rPr>
                <w:color w:val="auto"/>
              </w:rPr>
              <w:t>e também</w:t>
            </w:r>
            <w:r w:rsidRPr="0DE8486F" w:rsidR="6E57CB0D">
              <w:rPr>
                <w:color w:val="auto"/>
              </w:rPr>
              <w:t xml:space="preserve"> administra as instalações e os funcionários.</w:t>
            </w:r>
          </w:p>
        </w:tc>
      </w:tr>
      <w:tr w:rsidR="7AA7B699" w:rsidTr="0DE8486F" w14:paraId="33C229BB">
        <w:trPr>
          <w:trHeight w:val="1093"/>
        </w:trPr>
        <w:tc>
          <w:tcPr>
            <w:tcW w:w="2029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</w:tcPr>
          <w:p w:rsidR="50AFFF74" w:rsidP="7AA7B699" w:rsidRDefault="50AFFF74" w14:paraId="4F456E80" w14:textId="6CCF92FB">
            <w:pPr>
              <w:pStyle w:val="InfoBlue"/>
              <w:bidi w:val="0"/>
              <w:spacing w:before="0" w:beforeAutospacing="off" w:after="120" w:afterAutospacing="off"/>
              <w:ind w:left="0" w:right="0"/>
              <w:jc w:val="both"/>
              <w:rPr>
                <w:color w:val="auto"/>
                <w:lang w:val="pt-BR"/>
              </w:rPr>
            </w:pPr>
            <w:r w:rsidRPr="0DE8486F" w:rsidR="4E11C295">
              <w:rPr>
                <w:color w:val="auto"/>
              </w:rPr>
              <w:t xml:space="preserve">- </w:t>
            </w:r>
            <w:r w:rsidRPr="0DE8486F" w:rsidR="455315D5">
              <w:rPr>
                <w:color w:val="auto"/>
              </w:rPr>
              <w:t>Instrutor</w:t>
            </w:r>
          </w:p>
          <w:p w:rsidR="7AA7B699" w:rsidP="7AA7B699" w:rsidRDefault="7AA7B699" w14:paraId="506A0ECC" w14:textId="2489AE9D">
            <w:pPr>
              <w:pStyle w:val="Corpodetexto"/>
              <w:rPr>
                <w:lang w:val="pt-BR"/>
              </w:rPr>
            </w:pPr>
          </w:p>
          <w:p w:rsidR="7AA7B699" w:rsidP="7AA7B699" w:rsidRDefault="7AA7B699" w14:paraId="152FABF5" w14:textId="1D2259BE">
            <w:pPr>
              <w:pStyle w:val="Corpodetexto"/>
              <w:rPr>
                <w:lang w:val="pt-BR"/>
              </w:rPr>
            </w:pPr>
          </w:p>
        </w:tc>
        <w:tc>
          <w:tcPr>
            <w:tcW w:w="6491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</w:tcPr>
          <w:p w:rsidR="44859F91" w:rsidP="7AA7B699" w:rsidRDefault="44859F91" w14:paraId="7F8308F7" w14:textId="3BF18630">
            <w:pPr>
              <w:pStyle w:val="Corpodetexto"/>
              <w:bidi w:val="0"/>
              <w:spacing w:before="0" w:beforeAutospacing="off" w:after="120" w:afterAutospacing="off"/>
              <w:ind w:left="0" w:right="0"/>
              <w:jc w:val="left"/>
              <w:rPr>
                <w:noProof w:val="0"/>
                <w:color w:val="auto"/>
                <w:lang w:val="pt-BR" w:eastAsia="en-US"/>
              </w:rPr>
            </w:pPr>
            <w:r w:rsidRPr="0DE8486F" w:rsidR="3EF82E50">
              <w:rPr>
                <w:color w:val="auto"/>
              </w:rPr>
              <w:t>Responsável pelo treinamento dos alunos nas etapas “teórica e prática”, inserção no sistema de notas avaliativas. Aplicação de prova teórica, aprovação e continuidade no treinamento para a etapa prática após aprovação da etapa teórica.</w:t>
            </w:r>
          </w:p>
        </w:tc>
      </w:tr>
    </w:tbl>
    <w:p w:rsidRPr="00E333D8" w:rsidR="00AC607A" w:rsidP="00E333D8" w:rsidRDefault="00AC607A" w14:paraId="476CE572" w14:textId="77777777">
      <w:pPr>
        <w:pStyle w:val="Corpodetexto"/>
        <w:jc w:val="both"/>
        <w:rPr>
          <w:lang w:val="pt-BR"/>
        </w:rPr>
      </w:pPr>
    </w:p>
    <w:p w:rsidR="5AD8CB09" w:rsidP="5AD8CB09" w:rsidRDefault="5AD8CB09" w14:paraId="7D67E3CE" w14:textId="0E504C1E">
      <w:pPr>
        <w:pStyle w:val="Corpodetexto"/>
        <w:jc w:val="both"/>
        <w:rPr>
          <w:lang w:val="pt-BR"/>
        </w:rPr>
      </w:pPr>
    </w:p>
    <w:p w:rsidR="7A413FFD" w:rsidP="5AD8CB09" w:rsidRDefault="7A413FFD" w14:paraId="54F3DE50" w14:textId="13D4FA76">
      <w:pPr>
        <w:pStyle w:val="Ttulo1"/>
        <w:ind w:left="284" w:hanging="284"/>
        <w:jc w:val="both"/>
        <w:rPr>
          <w:sz w:val="20"/>
          <w:szCs w:val="20"/>
          <w:lang w:val="pt-BR"/>
        </w:rPr>
      </w:pPr>
      <w:r w:rsidRPr="5AD8CB09" w:rsidR="7A413FFD">
        <w:rPr>
          <w:sz w:val="20"/>
          <w:szCs w:val="20"/>
        </w:rPr>
        <w:t>Visão Geral do Produto</w:t>
      </w:r>
    </w:p>
    <w:p w:rsidR="7A413FFD" w:rsidP="5AD8CB09" w:rsidRDefault="7A413FFD" w14:paraId="6DD648A7" w14:textId="791D2E51">
      <w:pPr>
        <w:pStyle w:val="Corpodetexto"/>
        <w:ind w:left="284"/>
        <w:rPr>
          <w:i w:val="0"/>
          <w:iCs w:val="0"/>
          <w:noProof w:val="0"/>
          <w:color w:val="auto"/>
          <w:lang w:val="pt-BR" w:eastAsia="en-US"/>
        </w:rPr>
      </w:pPr>
      <w:r w:rsidRPr="5AD8CB09" w:rsidR="7A413FFD">
        <w:rPr>
          <w:i w:val="0"/>
          <w:iCs w:val="0"/>
          <w:color w:val="auto"/>
        </w:rPr>
        <w:t>Gerenciamento de matrícula de alunos: onde o sistema registra os alunos e cadastra eles nos cursos.</w:t>
      </w:r>
    </w:p>
    <w:p w:rsidR="7A413FFD" w:rsidP="5AD8CB09" w:rsidRDefault="7A413FFD" w14:paraId="71AF220C" w14:textId="438077A4">
      <w:pPr>
        <w:pStyle w:val="Corpodetexto"/>
        <w:ind w:left="284"/>
        <w:rPr>
          <w:i w:val="0"/>
          <w:iCs w:val="0"/>
          <w:noProof w:val="0"/>
          <w:color w:val="auto"/>
          <w:lang w:val="pt-BR" w:eastAsia="en-US"/>
        </w:rPr>
      </w:pPr>
      <w:r w:rsidRPr="5AD8CB09" w:rsidR="7A413FFD">
        <w:rPr>
          <w:i w:val="0"/>
          <w:iCs w:val="0"/>
          <w:color w:val="auto"/>
        </w:rPr>
        <w:t>Monitoramento de frequência: onde no sistema os usuários administrativos e professores terão acesso a frequência dos alunos.</w:t>
      </w:r>
    </w:p>
    <w:p w:rsidR="7A413FFD" w:rsidP="5AD8CB09" w:rsidRDefault="7A413FFD" w14:paraId="39C82FF7" w14:textId="56A5BE29">
      <w:pPr>
        <w:pStyle w:val="Corpodetexto"/>
        <w:ind w:left="284"/>
        <w:rPr>
          <w:i w:val="0"/>
          <w:iCs w:val="0"/>
          <w:noProof w:val="0"/>
          <w:color w:val="auto"/>
          <w:lang w:val="pt-BR" w:eastAsia="en-US"/>
        </w:rPr>
      </w:pPr>
      <w:r w:rsidRPr="5AD8CB09" w:rsidR="7A413FFD">
        <w:rPr>
          <w:i w:val="0"/>
          <w:iCs w:val="0"/>
          <w:color w:val="auto"/>
        </w:rPr>
        <w:t>Gerenciamento de notas: Onde no sistema os professores e administradores serão armazenadas as notas dos alunos e poderão ser aprovados e reprovados dependendo dos requisitos propostos.</w:t>
      </w:r>
    </w:p>
    <w:p w:rsidR="7A413FFD" w:rsidP="5AD8CB09" w:rsidRDefault="7A413FFD" w14:paraId="6935A259" w14:textId="00AFFE62">
      <w:pPr>
        <w:pStyle w:val="Corpodetexto"/>
        <w:ind w:left="284"/>
        <w:rPr>
          <w:i w:val="0"/>
          <w:iCs w:val="0"/>
          <w:noProof w:val="0"/>
          <w:color w:val="auto"/>
          <w:lang w:val="pt-BR" w:eastAsia="en-US"/>
        </w:rPr>
      </w:pPr>
      <w:r w:rsidRPr="5AD8CB09" w:rsidR="7A413FFD">
        <w:rPr>
          <w:i w:val="0"/>
          <w:iCs w:val="0"/>
          <w:color w:val="auto"/>
        </w:rPr>
        <w:t>Controle de desempenho: Vamos ter análise de dados dos melhores pilotos para as futuras propostas ou até mesmo venda de informações.</w:t>
      </w:r>
    </w:p>
    <w:p w:rsidR="5AD8CB09" w:rsidP="5AD8CB09" w:rsidRDefault="5AD8CB09" w14:paraId="64B36A82" w14:textId="2B35BD98">
      <w:pPr>
        <w:pStyle w:val="Corpodetexto"/>
        <w:jc w:val="both"/>
        <w:rPr>
          <w:lang w:val="pt-BR"/>
        </w:rPr>
      </w:pPr>
    </w:p>
    <w:p w:rsidR="009B7BB4" w:rsidP="00E333D8" w:rsidRDefault="009B7BB4" w14:paraId="6C993F6E" w14:textId="3214F342">
      <w:pPr>
        <w:pStyle w:val="Ttulo1"/>
        <w:ind w:left="284" w:hanging="284"/>
        <w:jc w:val="both"/>
        <w:rPr>
          <w:sz w:val="20"/>
          <w:szCs w:val="20"/>
          <w:lang w:val="pt-BR"/>
        </w:rPr>
      </w:pPr>
      <w:bookmarkStart w:name="_Toc512930915" w:id="33"/>
      <w:bookmarkStart w:name="_Toc452813590" w:id="34"/>
      <w:bookmarkStart w:name="_Toc436203387" w:id="35"/>
      <w:bookmarkStart w:name="_Toc64929744" w:id="36"/>
      <w:bookmarkEnd w:id="26"/>
      <w:r w:rsidRPr="5AD8CB09" w:rsidR="070EDC45">
        <w:rPr>
          <w:sz w:val="20"/>
          <w:szCs w:val="20"/>
        </w:rPr>
        <w:t>Mapa de Empatia</w:t>
      </w:r>
    </w:p>
    <w:p w:rsidRPr="009B7BB4" w:rsidR="009B7BB4" w:rsidP="7AA7B699" w:rsidRDefault="009B7BB4" w14:paraId="3BACFDCC" w14:textId="005F8F67">
      <w:pPr>
        <w:pStyle w:val="Normal"/>
        <w:rPr>
          <w:lang w:val="pt-BR"/>
        </w:rPr>
      </w:pPr>
    </w:p>
    <w:p w:rsidR="7AA7B699" w:rsidP="7AA7B699" w:rsidRDefault="7AA7B699" w14:paraId="1426E7E6" w14:textId="55413996">
      <w:pPr>
        <w:pStyle w:val="Normal"/>
      </w:pPr>
      <w:r w:rsidR="1EDECBB8">
        <w:drawing>
          <wp:inline wp14:editId="31B313C5" wp14:anchorId="06C99B1A">
            <wp:extent cx="6251968" cy="3273256"/>
            <wp:effectExtent l="0" t="0" r="0" b="0"/>
            <wp:docPr id="114728915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e44d127c6ae4b56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251968" cy="3273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33"/>
      <w:bookmarkEnd w:id="34"/>
      <w:bookmarkEnd w:id="35"/>
      <w:bookmarkEnd w:id="36"/>
    </w:p>
    <w:p w:rsidR="7AA7B699" w:rsidP="0DE8486F" w:rsidRDefault="7AA7B699" w14:paraId="2551210F" w14:textId="650910F6">
      <w:pPr>
        <w:pStyle w:val="Corpodetexto"/>
        <w:ind w:left="284"/>
        <w:rPr>
          <w:i w:val="0"/>
          <w:iCs w:val="0"/>
          <w:noProof w:val="0"/>
          <w:color w:val="auto"/>
          <w:lang w:val="pt-BR" w:eastAsia="en-US"/>
        </w:rPr>
      </w:pPr>
    </w:p>
    <w:p w:rsidR="00F50CBF" w:rsidP="00F50CBF" w:rsidRDefault="00F50CBF" w14:paraId="354792EA" w14:textId="15DBF5E6">
      <w:pPr>
        <w:pStyle w:val="Corpodetexto"/>
        <w:rPr>
          <w:lang w:val="pt-BR"/>
        </w:rPr>
      </w:pPr>
    </w:p>
    <w:p w:rsidR="005B041B" w:rsidP="005B041B" w:rsidRDefault="002E7DBC" w14:paraId="30E97E94" w14:textId="45188D38">
      <w:pPr>
        <w:pStyle w:val="Ttulo1"/>
        <w:ind w:left="284" w:hanging="284"/>
        <w:jc w:val="both"/>
        <w:rPr>
          <w:sz w:val="20"/>
          <w:szCs w:val="20"/>
          <w:lang w:val="pt-BR"/>
        </w:rPr>
      </w:pPr>
      <w:bookmarkStart w:name="_Toc64929746" w:id="37"/>
      <w:r w:rsidRPr="5AD8CB09" w:rsidR="5C31FE72">
        <w:rPr>
          <w:sz w:val="20"/>
          <w:szCs w:val="20"/>
        </w:rPr>
        <w:t>Planejamento Estratégico</w:t>
      </w:r>
      <w:bookmarkEnd w:id="37"/>
    </w:p>
    <w:p w:rsidR="00DB0E20" w:rsidP="002D149C" w:rsidRDefault="002D149C" w14:paraId="0FCDE183" w14:textId="482FAE53">
      <w:pPr>
        <w:pStyle w:val="InfoBlue"/>
        <w:jc w:val="both"/>
        <w:rPr>
          <w:lang w:val="pt-BR"/>
        </w:rPr>
      </w:pPr>
      <w:r w:rsidR="002D149C">
        <w:rPr/>
        <w:t>[</w:t>
      </w:r>
      <w:r w:rsidR="0041180A">
        <w:rPr/>
        <w:t xml:space="preserve">Esta seção apresenta </w:t>
      </w:r>
      <w:r w:rsidR="002D149C">
        <w:rPr/>
        <w:t xml:space="preserve">o Planejamento Estratégico da empresa com enfoque no Projeto, para isso utilize a matriz SWOT. </w:t>
      </w:r>
      <w:r w:rsidR="006E1E80">
        <w:rPr/>
        <w:t>Disciplina de Apoio:</w:t>
      </w:r>
      <w:r w:rsidR="006E1E80">
        <w:rPr/>
        <w:t xml:space="preserve"> </w:t>
      </w:r>
      <w:r w:rsidR="006E1E80">
        <w:rPr/>
        <w:t>Análise do Ambiente e Gestão da Informação</w:t>
      </w:r>
      <w:r w:rsidR="002D149C">
        <w:rPr/>
        <w:t>]</w:t>
      </w:r>
      <w:r w:rsidR="002D149C">
        <w:rPr/>
        <w:t xml:space="preserve">. </w:t>
      </w:r>
    </w:p>
    <w:p w:rsidRPr="002E7DBC" w:rsidR="002E7DBC" w:rsidP="00F50CBF" w:rsidRDefault="002E7DBC" w14:paraId="1E68DA98" w14:textId="77777777">
      <w:pPr>
        <w:pStyle w:val="Corpodetexto"/>
        <w:rPr>
          <w:lang w:val="pt-BR"/>
        </w:rPr>
      </w:pPr>
    </w:p>
    <w:p w:rsidR="6FAAA25D" w:rsidP="6FAAA25D" w:rsidRDefault="6FAAA25D" w14:paraId="0114AECB" w14:textId="06DF5653">
      <w:pPr>
        <w:pStyle w:val="Corpodetexto"/>
        <w:rPr>
          <w:lang w:val="pt-BR"/>
        </w:rPr>
      </w:pPr>
    </w:p>
    <w:p w:rsidR="6FAAA25D" w:rsidP="6FAAA25D" w:rsidRDefault="6FAAA25D" w14:paraId="7DFB5438" w14:textId="2B47C84C">
      <w:pPr>
        <w:pStyle w:val="Corpodetexto"/>
        <w:rPr>
          <w:lang w:val="pt-BR"/>
        </w:rPr>
      </w:pPr>
    </w:p>
    <w:p w:rsidR="6FAAA25D" w:rsidP="6FAAA25D" w:rsidRDefault="6FAAA25D" w14:paraId="6499B24A" w14:textId="4658B6DE">
      <w:pPr>
        <w:pStyle w:val="Corpodetexto"/>
        <w:rPr>
          <w:lang w:val="pt-BR"/>
        </w:rPr>
      </w:pPr>
    </w:p>
    <w:p w:rsidR="6FAAA25D" w:rsidP="6FAAA25D" w:rsidRDefault="6FAAA25D" w14:paraId="02237005" w14:textId="578B6876">
      <w:pPr>
        <w:pStyle w:val="Corpodetexto"/>
        <w:rPr>
          <w:lang w:val="pt-BR"/>
        </w:rPr>
      </w:pPr>
    </w:p>
    <w:p w:rsidR="6FAAA25D" w:rsidP="6FAAA25D" w:rsidRDefault="6FAAA25D" w14:paraId="41A56449" w14:textId="6EE1406C">
      <w:pPr>
        <w:pStyle w:val="Corpodetexto"/>
        <w:rPr>
          <w:lang w:val="pt-BR"/>
        </w:rPr>
      </w:pPr>
    </w:p>
    <w:p w:rsidR="6FAAA25D" w:rsidP="6FAAA25D" w:rsidRDefault="6FAAA25D" w14:paraId="0848D52D" w14:textId="3A1DC43A">
      <w:pPr>
        <w:pStyle w:val="Corpodetexto"/>
        <w:rPr>
          <w:lang w:val="pt-BR"/>
        </w:rPr>
      </w:pPr>
    </w:p>
    <w:p w:rsidR="005B041B" w:rsidP="005B041B" w:rsidRDefault="005B041B" w14:paraId="2803557D" w14:textId="732431F9">
      <w:pPr>
        <w:pStyle w:val="Ttulo1"/>
        <w:ind w:left="284" w:hanging="284"/>
        <w:jc w:val="both"/>
        <w:rPr/>
      </w:pPr>
      <w:bookmarkStart w:name="_Toc64929747" w:id="38"/>
      <w:r w:rsidRPr="12FAF864" w:rsidR="6EAB7BCB">
        <w:rPr>
          <w:sz w:val="20"/>
          <w:szCs w:val="20"/>
        </w:rPr>
        <w:t xml:space="preserve">Definição </w:t>
      </w:r>
      <w:r w:rsidRPr="12FAF864" w:rsidR="070EDC45">
        <w:rPr>
          <w:sz w:val="20"/>
          <w:szCs w:val="20"/>
        </w:rPr>
        <w:t xml:space="preserve">e Especificação </w:t>
      </w:r>
      <w:r w:rsidRPr="12FAF864" w:rsidR="6EAB7BCB">
        <w:rPr>
          <w:sz w:val="20"/>
          <w:szCs w:val="20"/>
        </w:rPr>
        <w:t>dos Requisitos</w:t>
      </w:r>
      <w:bookmarkEnd w:id="38"/>
      <w:r>
        <w:br/>
      </w:r>
      <w:r>
        <w:br/>
      </w:r>
      <w:r w:rsidR="4A0D94CD">
        <w:drawing>
          <wp:inline wp14:editId="7E0975F0" wp14:anchorId="40947E86">
            <wp:extent cx="6366815" cy="4293628"/>
            <wp:effectExtent l="0" t="0" r="0" b="0"/>
            <wp:docPr id="161738643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c1ae95ebaf34d8d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366815" cy="4293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</w:p>
    <w:p w:rsidRPr="002B2DEE" w:rsidR="002B2DEE" w:rsidP="3E129C14" w:rsidRDefault="002B2DEE" w14:paraId="7C7C2CC6" w14:textId="1F20E943">
      <w:pPr>
        <w:pStyle w:val="Normal"/>
        <w:rPr>
          <w:lang w:val="pt-BR"/>
        </w:rPr>
      </w:pPr>
    </w:p>
    <w:p w:rsidRPr="0016687A" w:rsidR="0016687A" w:rsidP="00F50CBF" w:rsidRDefault="0016687A" w14:paraId="345DD587" w14:textId="77777777">
      <w:pPr>
        <w:pStyle w:val="Corpodetexto"/>
        <w:rPr>
          <w:lang w:val="pt-BR"/>
        </w:rPr>
      </w:pPr>
    </w:p>
    <w:p w:rsidRPr="002D5D07" w:rsidR="005B041B" w:rsidP="005B041B" w:rsidRDefault="009A3854" w14:paraId="6D71906F" w14:textId="6F1281B6">
      <w:pPr>
        <w:pStyle w:val="Ttulo1"/>
        <w:ind w:left="284" w:hanging="284"/>
        <w:jc w:val="both"/>
        <w:rPr>
          <w:sz w:val="20"/>
          <w:szCs w:val="20"/>
          <w:lang w:val="pt-BR"/>
        </w:rPr>
      </w:pPr>
      <w:bookmarkStart w:name="_Toc64929749" w:id="39"/>
      <w:r w:rsidRPr="5AD8CB09" w:rsidR="330D11A3">
        <w:rPr>
          <w:sz w:val="20"/>
          <w:szCs w:val="20"/>
        </w:rPr>
        <w:t>Modelo</w:t>
      </w:r>
      <w:r w:rsidRPr="5AD8CB09" w:rsidR="6A1B2AEC">
        <w:rPr>
          <w:sz w:val="20"/>
          <w:szCs w:val="20"/>
        </w:rPr>
        <w:t xml:space="preserve"> Entidade Relacionamento</w:t>
      </w:r>
      <w:bookmarkEnd w:id="39"/>
    </w:p>
    <w:p w:rsidRPr="002D5D07" w:rsidR="00F07422" w:rsidP="00F07422" w:rsidRDefault="00F07422" w14:paraId="4AD1495C" w14:textId="66E5285F">
      <w:pPr>
        <w:pStyle w:val="InfoBlue"/>
        <w:rPr>
          <w:lang w:val="pt-BR"/>
        </w:rPr>
      </w:pPr>
      <w:r w:rsidR="00F07422">
        <w:rPr/>
        <w:t>[</w:t>
      </w:r>
      <w:r w:rsidR="007D09DA">
        <w:rPr/>
        <w:t xml:space="preserve">Esta seção apresenta </w:t>
      </w:r>
      <w:r w:rsidR="00F07422">
        <w:rPr/>
        <w:t xml:space="preserve">o </w:t>
      </w:r>
      <w:r w:rsidR="009A3854">
        <w:rPr/>
        <w:t xml:space="preserve">Modelo </w:t>
      </w:r>
      <w:r w:rsidR="00F07422">
        <w:rPr/>
        <w:t xml:space="preserve">entidade </w:t>
      </w:r>
      <w:r w:rsidR="00F07422">
        <w:rPr/>
        <w:t>relacionamento</w:t>
      </w:r>
      <w:r w:rsidR="009A3854">
        <w:rPr/>
        <w:t>(</w:t>
      </w:r>
      <w:r w:rsidR="009A3854">
        <w:rPr/>
        <w:t>Diagrama E-R + Dicionário de dados da entidade Principal)</w:t>
      </w:r>
      <w:r w:rsidR="00F07422">
        <w:rPr/>
        <w:t xml:space="preserve"> do Projeto, de acordo, com os requisitos definidos no item 7. Disciplina de Apoio: Banco de Dados I – Projeto de Banco de Dados Relacional].</w:t>
      </w:r>
    </w:p>
    <w:p w:rsidRPr="002D5D07" w:rsidR="00F50CBF" w:rsidP="00F50CBF" w:rsidRDefault="00F50CBF" w14:paraId="380F1DDE" w14:textId="77777777">
      <w:pPr>
        <w:pStyle w:val="Corpodetexto"/>
        <w:rPr>
          <w:lang w:val="pt-BR"/>
        </w:rPr>
      </w:pPr>
    </w:p>
    <w:p w:rsidRPr="002D5D07" w:rsidR="00F9494E" w:rsidP="00F9494E" w:rsidRDefault="003531F3" w14:paraId="46C747C0" w14:textId="3733D2B9">
      <w:pPr>
        <w:pStyle w:val="Ttulo1"/>
        <w:ind w:left="284" w:hanging="284"/>
        <w:jc w:val="both"/>
        <w:rPr>
          <w:sz w:val="20"/>
          <w:szCs w:val="20"/>
          <w:lang w:val="pt-BR"/>
        </w:rPr>
      </w:pPr>
      <w:r w:rsidRPr="5AD8CB09" w:rsidR="76C5B074">
        <w:rPr>
          <w:sz w:val="20"/>
          <w:szCs w:val="20"/>
        </w:rPr>
        <w:t xml:space="preserve"> </w:t>
      </w:r>
      <w:bookmarkStart w:name="_Toc64929750" w:id="40"/>
      <w:r w:rsidRPr="5AD8CB09" w:rsidR="6A1B2AEC">
        <w:rPr>
          <w:sz w:val="20"/>
          <w:szCs w:val="20"/>
        </w:rPr>
        <w:t>Modelo Lógico</w:t>
      </w:r>
      <w:bookmarkEnd w:id="40"/>
    </w:p>
    <w:p w:rsidRPr="002D5D07" w:rsidR="00F07422" w:rsidP="003531F3" w:rsidRDefault="00F07422" w14:paraId="23BC2D16" w14:textId="4B790285">
      <w:pPr>
        <w:pStyle w:val="InfoBlue"/>
        <w:rPr>
          <w:lang w:val="pt-BR"/>
        </w:rPr>
      </w:pPr>
      <w:r w:rsidR="00F07422">
        <w:rPr/>
        <w:t>[</w:t>
      </w:r>
      <w:r w:rsidR="007D09DA">
        <w:rPr/>
        <w:t>Esta seção apresenta o</w:t>
      </w:r>
      <w:r w:rsidR="003531F3">
        <w:rPr/>
        <w:t xml:space="preserve"> Modelo Lógico com a estrutura das tabelas</w:t>
      </w:r>
      <w:r w:rsidR="009A3854">
        <w:rPr/>
        <w:t xml:space="preserve"> (esquema de relações ou diagrama lógico relacional)</w:t>
      </w:r>
      <w:r w:rsidR="003531F3">
        <w:rPr/>
        <w:t xml:space="preserve">. </w:t>
      </w:r>
      <w:r w:rsidR="00F07422">
        <w:rPr/>
        <w:t>Disciplina de Apoio: Banco de Dados I – Projeto de Banco de Dados Relacional].</w:t>
      </w:r>
    </w:p>
    <w:p w:rsidRPr="002D5D07" w:rsidR="00F50CBF" w:rsidP="00F50CBF" w:rsidRDefault="00F50CBF" w14:paraId="214DC716" w14:textId="77777777">
      <w:pPr>
        <w:pStyle w:val="Corpodetexto"/>
        <w:rPr>
          <w:lang w:val="pt-BR"/>
        </w:rPr>
      </w:pPr>
    </w:p>
    <w:p w:rsidR="21D88554" w:rsidP="21D88554" w:rsidRDefault="21D88554" w14:paraId="130D1DE6" w14:textId="15AE62FF">
      <w:pPr>
        <w:pStyle w:val="Corpodetexto"/>
        <w:rPr>
          <w:lang w:val="pt-BR"/>
        </w:rPr>
      </w:pPr>
    </w:p>
    <w:p w:rsidR="21D88554" w:rsidP="21D88554" w:rsidRDefault="21D88554" w14:paraId="421CA66E" w14:textId="6B52C3E8">
      <w:pPr>
        <w:pStyle w:val="Corpodetexto"/>
        <w:rPr>
          <w:lang w:val="pt-BR"/>
        </w:rPr>
      </w:pPr>
    </w:p>
    <w:p w:rsidR="21D88554" w:rsidP="21D88554" w:rsidRDefault="21D88554" w14:paraId="76BFCAEB" w14:textId="607649BB">
      <w:pPr>
        <w:pStyle w:val="Corpodetexto"/>
        <w:rPr>
          <w:lang w:val="pt-BR"/>
        </w:rPr>
      </w:pPr>
    </w:p>
    <w:p w:rsidR="76C5B074" w:rsidP="21D88554" w:rsidRDefault="76C5B074" w14:paraId="74DC14BF" w14:textId="70F697AC">
      <w:pPr>
        <w:pStyle w:val="Ttulo1"/>
        <w:ind w:left="284" w:hanging="284"/>
        <w:jc w:val="both"/>
        <w:rPr>
          <w:sz w:val="20"/>
          <w:szCs w:val="20"/>
        </w:rPr>
      </w:pPr>
      <w:r w:rsidRPr="21D88554" w:rsidR="76C5B074">
        <w:rPr>
          <w:sz w:val="20"/>
          <w:szCs w:val="20"/>
        </w:rPr>
        <w:t xml:space="preserve"> </w:t>
      </w:r>
      <w:bookmarkStart w:name="_Toc64929751" w:id="41"/>
      <w:r w:rsidRPr="21D88554" w:rsidR="6A1B2AEC">
        <w:rPr>
          <w:sz w:val="20"/>
          <w:szCs w:val="20"/>
        </w:rPr>
        <w:t>Construção Banco de Dados Relacional</w:t>
      </w:r>
      <w:bookmarkEnd w:id="41"/>
    </w:p>
    <w:p w:rsidR="21D88554" w:rsidP="21D88554" w:rsidRDefault="21D88554" w14:paraId="6449C70A" w14:textId="176DB053">
      <w:pPr>
        <w:pStyle w:val="Normal"/>
      </w:pPr>
    </w:p>
    <w:p w:rsidR="6F8300A7" w:rsidP="21D88554" w:rsidRDefault="6F8300A7" w14:paraId="390E84A4" w14:textId="3285400F">
      <w:pPr>
        <w:pStyle w:val="Normal"/>
      </w:pPr>
      <w:r w:rsidR="6F8300A7">
        <w:rPr/>
        <w:t>DROP TABLE IF EXISTS ALUNO CASCADE;</w:t>
      </w:r>
    </w:p>
    <w:p w:rsidR="6F8300A7" w:rsidP="21D88554" w:rsidRDefault="6F8300A7" w14:paraId="44F91652" w14:textId="13BE4AEA">
      <w:pPr>
        <w:pStyle w:val="Normal"/>
      </w:pPr>
      <w:r w:rsidR="6F8300A7">
        <w:rPr/>
        <w:t>CREATE TABLE ALUNO (</w:t>
      </w:r>
    </w:p>
    <w:p w:rsidR="6F8300A7" w:rsidP="21D88554" w:rsidRDefault="6F8300A7" w14:paraId="0E6E1B7D" w14:textId="0E44F9B0">
      <w:pPr>
        <w:pStyle w:val="Normal"/>
      </w:pPr>
      <w:r w:rsidR="6F8300A7">
        <w:rPr/>
        <w:t>IDALUNO SERIAL PRIMARY KEY NOT NULL,</w:t>
      </w:r>
    </w:p>
    <w:p w:rsidR="6F8300A7" w:rsidP="21D88554" w:rsidRDefault="6F8300A7" w14:paraId="06BDEAF3" w14:textId="0D125F0D">
      <w:pPr>
        <w:pStyle w:val="Normal"/>
      </w:pPr>
      <w:r w:rsidR="6F8300A7">
        <w:rPr/>
        <w:t>NOME VARCHAR(70) NOT NULL,</w:t>
      </w:r>
    </w:p>
    <w:p w:rsidR="6F8300A7" w:rsidP="21D88554" w:rsidRDefault="6F8300A7" w14:paraId="79055291" w14:textId="0F678C37">
      <w:pPr>
        <w:pStyle w:val="Normal"/>
      </w:pPr>
      <w:r w:rsidR="6F8300A7">
        <w:rPr/>
        <w:t>EMAIL VARCHAR(40) NOT NULL,</w:t>
      </w:r>
    </w:p>
    <w:p w:rsidR="6F8300A7" w:rsidP="21D88554" w:rsidRDefault="6F8300A7" w14:paraId="2265B478" w14:textId="4805BC8A">
      <w:pPr>
        <w:pStyle w:val="Normal"/>
      </w:pPr>
      <w:r w:rsidR="6F8300A7">
        <w:rPr/>
        <w:t>CPF VARCHAR(14) UNIQUE NOT NULL,</w:t>
      </w:r>
    </w:p>
    <w:p w:rsidR="6F8300A7" w:rsidP="21D88554" w:rsidRDefault="6F8300A7" w14:paraId="2FAB1CA7" w14:textId="2F796A3C">
      <w:pPr>
        <w:pStyle w:val="Normal"/>
      </w:pPr>
      <w:r w:rsidR="6F8300A7">
        <w:rPr/>
        <w:t xml:space="preserve">  </w:t>
      </w:r>
      <w:r>
        <w:tab/>
      </w:r>
      <w:r w:rsidR="6F8300A7">
        <w:rPr/>
        <w:t xml:space="preserve">GENERO </w:t>
      </w:r>
      <w:r w:rsidR="6F8300A7">
        <w:rPr/>
        <w:t>CHAR(</w:t>
      </w:r>
      <w:r w:rsidR="6F8300A7">
        <w:rPr/>
        <w:t xml:space="preserve">1) NOT NULL </w:t>
      </w:r>
      <w:r w:rsidR="6F8300A7">
        <w:rPr/>
        <w:t>CHECK( GENERO</w:t>
      </w:r>
      <w:r w:rsidR="6F8300A7">
        <w:rPr/>
        <w:t xml:space="preserve"> IN ('M</w:t>
      </w:r>
      <w:r w:rsidR="6F8300A7">
        <w:rPr/>
        <w:t>' ,</w:t>
      </w:r>
      <w:r w:rsidR="6F8300A7">
        <w:rPr/>
        <w:t>'F')),</w:t>
      </w:r>
    </w:p>
    <w:p w:rsidR="6F8300A7" w:rsidP="21D88554" w:rsidRDefault="6F8300A7" w14:paraId="69196C31" w14:textId="5A19469E">
      <w:pPr>
        <w:pStyle w:val="Normal"/>
      </w:pPr>
      <w:r w:rsidR="6F8300A7">
        <w:rPr/>
        <w:t xml:space="preserve"> </w:t>
      </w:r>
      <w:r>
        <w:tab/>
      </w:r>
      <w:r w:rsidR="6F8300A7">
        <w:rPr/>
        <w:t xml:space="preserve"> LOGRADOURO </w:t>
      </w:r>
      <w:r w:rsidR="6F8300A7">
        <w:rPr/>
        <w:t>VARCHAR(</w:t>
      </w:r>
      <w:r w:rsidR="6F8300A7">
        <w:rPr/>
        <w:t>70) NOT NULL,</w:t>
      </w:r>
    </w:p>
    <w:p w:rsidR="6F8300A7" w:rsidP="21D88554" w:rsidRDefault="6F8300A7" w14:paraId="5A2D9668" w14:textId="345FB36A">
      <w:pPr>
        <w:pStyle w:val="Normal"/>
      </w:pPr>
      <w:r w:rsidR="6F8300A7">
        <w:rPr/>
        <w:t xml:space="preserve">  </w:t>
      </w:r>
      <w:r>
        <w:tab/>
      </w:r>
      <w:r w:rsidR="6F8300A7">
        <w:rPr/>
        <w:t xml:space="preserve">CELULAR </w:t>
      </w:r>
      <w:r w:rsidR="6F8300A7">
        <w:rPr/>
        <w:t>VARCHAR(</w:t>
      </w:r>
      <w:r w:rsidR="6F8300A7">
        <w:rPr/>
        <w:t>15) UNIQUE NOT NULL</w:t>
      </w:r>
    </w:p>
    <w:p w:rsidR="6F8300A7" w:rsidP="21D88554" w:rsidRDefault="6F8300A7" w14:paraId="541E3ECA" w14:textId="059407D5">
      <w:pPr>
        <w:pStyle w:val="Normal"/>
      </w:pPr>
      <w:r w:rsidR="6F8300A7">
        <w:rPr/>
        <w:t>);</w:t>
      </w:r>
    </w:p>
    <w:p w:rsidR="6F8300A7" w:rsidP="21D88554" w:rsidRDefault="6F8300A7" w14:paraId="1FD879D5" w14:textId="2FA2397D">
      <w:pPr>
        <w:pStyle w:val="Normal"/>
      </w:pPr>
      <w:r w:rsidR="6F8300A7">
        <w:rPr/>
        <w:t xml:space="preserve"> </w:t>
      </w:r>
    </w:p>
    <w:p w:rsidR="6F8300A7" w:rsidP="21D88554" w:rsidRDefault="6F8300A7" w14:paraId="6A72654D" w14:textId="38777BE8">
      <w:pPr>
        <w:pStyle w:val="Normal"/>
      </w:pPr>
      <w:r w:rsidR="6F8300A7">
        <w:rPr/>
        <w:t>/CRIAÇÃO DA TABELA INSTRUTOR/</w:t>
      </w:r>
    </w:p>
    <w:p w:rsidR="6F8300A7" w:rsidP="21D88554" w:rsidRDefault="6F8300A7" w14:paraId="388598B8" w14:textId="1A2C7ADC">
      <w:pPr>
        <w:pStyle w:val="Normal"/>
      </w:pPr>
      <w:r w:rsidR="6F8300A7">
        <w:rPr/>
        <w:t>DROP TABLE IF EXISTS INSTRUTOR CASCADE;</w:t>
      </w:r>
    </w:p>
    <w:p w:rsidR="6F8300A7" w:rsidP="21D88554" w:rsidRDefault="6F8300A7" w14:paraId="43F0EACB" w14:textId="0050204C">
      <w:pPr>
        <w:pStyle w:val="Normal"/>
      </w:pPr>
      <w:r w:rsidR="6F8300A7">
        <w:rPr/>
        <w:t>CREATE TABLE INSTRUTOR (</w:t>
      </w:r>
    </w:p>
    <w:p w:rsidR="6F8300A7" w:rsidP="21D88554" w:rsidRDefault="6F8300A7" w14:paraId="5B9622EA" w14:textId="29CBAB59">
      <w:pPr>
        <w:pStyle w:val="Normal"/>
      </w:pPr>
      <w:r w:rsidR="6F8300A7">
        <w:rPr/>
        <w:t>IDINSTRUTOR SERIAL PRIMARY KEY NOT NULL,</w:t>
      </w:r>
    </w:p>
    <w:p w:rsidR="6F8300A7" w:rsidP="21D88554" w:rsidRDefault="6F8300A7" w14:paraId="4E55C205" w14:textId="072B7F80">
      <w:pPr>
        <w:pStyle w:val="Normal"/>
      </w:pPr>
      <w:r w:rsidR="6F8300A7">
        <w:rPr/>
        <w:t>NOME VARCHAR(70) NOT NULL,</w:t>
      </w:r>
    </w:p>
    <w:p w:rsidR="6F8300A7" w:rsidP="21D88554" w:rsidRDefault="6F8300A7" w14:paraId="7B48B3FF" w14:textId="036D08E7">
      <w:pPr>
        <w:pStyle w:val="Normal"/>
      </w:pPr>
      <w:r w:rsidR="6F8300A7">
        <w:rPr/>
        <w:t>EMAIL VARCHAR(40) NOT NULL,</w:t>
      </w:r>
    </w:p>
    <w:p w:rsidR="6F8300A7" w:rsidP="21D88554" w:rsidRDefault="6F8300A7" w14:paraId="16AC5B84" w14:textId="3D66F857">
      <w:pPr>
        <w:pStyle w:val="Normal"/>
      </w:pPr>
      <w:r w:rsidR="6F8300A7">
        <w:rPr/>
        <w:t>CPF VARCHAR(15) UNIQUE NOT NULL,</w:t>
      </w:r>
    </w:p>
    <w:p w:rsidR="6F8300A7" w:rsidP="21D88554" w:rsidRDefault="6F8300A7" w14:paraId="54594266" w14:textId="7BCA51BF">
      <w:pPr>
        <w:pStyle w:val="Normal"/>
      </w:pPr>
      <w:r w:rsidR="6F8300A7">
        <w:rPr/>
        <w:t xml:space="preserve">  </w:t>
      </w:r>
      <w:r>
        <w:tab/>
      </w:r>
      <w:r w:rsidR="6F8300A7">
        <w:rPr/>
        <w:t xml:space="preserve">GENERO </w:t>
      </w:r>
      <w:r w:rsidR="6F8300A7">
        <w:rPr/>
        <w:t>CHAR(</w:t>
      </w:r>
      <w:r w:rsidR="6F8300A7">
        <w:rPr/>
        <w:t xml:space="preserve">1) NOT NULL </w:t>
      </w:r>
      <w:r w:rsidR="6F8300A7">
        <w:rPr/>
        <w:t>CHECK( GENERO</w:t>
      </w:r>
      <w:r w:rsidR="6F8300A7">
        <w:rPr/>
        <w:t xml:space="preserve"> IN ('M</w:t>
      </w:r>
      <w:r w:rsidR="6F8300A7">
        <w:rPr/>
        <w:t>' ,</w:t>
      </w:r>
      <w:r w:rsidR="6F8300A7">
        <w:rPr/>
        <w:t>'F')),</w:t>
      </w:r>
    </w:p>
    <w:p w:rsidR="6F8300A7" w:rsidP="21D88554" w:rsidRDefault="6F8300A7" w14:paraId="11EC6388" w14:textId="559503BA">
      <w:pPr>
        <w:pStyle w:val="Normal"/>
      </w:pPr>
      <w:r w:rsidR="6F8300A7">
        <w:rPr/>
        <w:t xml:space="preserve">  </w:t>
      </w:r>
      <w:r>
        <w:tab/>
      </w:r>
      <w:r w:rsidR="6F8300A7">
        <w:rPr/>
        <w:t xml:space="preserve">LOGRADOURO </w:t>
      </w:r>
      <w:r w:rsidR="6F8300A7">
        <w:rPr/>
        <w:t>VARCHAR(</w:t>
      </w:r>
      <w:r w:rsidR="6F8300A7">
        <w:rPr/>
        <w:t>70) NOT NULL,</w:t>
      </w:r>
    </w:p>
    <w:p w:rsidR="6F8300A7" w:rsidP="21D88554" w:rsidRDefault="6F8300A7" w14:paraId="13462DD2" w14:textId="6D2D4F5F">
      <w:pPr>
        <w:pStyle w:val="Normal"/>
      </w:pPr>
      <w:r w:rsidR="6F8300A7">
        <w:rPr/>
        <w:t xml:space="preserve">  </w:t>
      </w:r>
      <w:r>
        <w:tab/>
      </w:r>
      <w:r w:rsidR="6F8300A7">
        <w:rPr/>
        <w:t xml:space="preserve">CELULAR </w:t>
      </w:r>
      <w:r w:rsidR="6F8300A7">
        <w:rPr/>
        <w:t>VARCHAR(</w:t>
      </w:r>
      <w:r w:rsidR="6F8300A7">
        <w:rPr/>
        <w:t>15) NOT NULL,</w:t>
      </w:r>
    </w:p>
    <w:p w:rsidR="6F8300A7" w:rsidP="21D88554" w:rsidRDefault="6F8300A7" w14:paraId="1E1088AB" w14:textId="0887C136">
      <w:pPr>
        <w:pStyle w:val="Normal"/>
      </w:pPr>
      <w:r w:rsidR="6F8300A7">
        <w:rPr/>
        <w:t>VALORHORA NUMERIC (6,2) NOT NULL</w:t>
      </w:r>
    </w:p>
    <w:p w:rsidR="6F8300A7" w:rsidP="21D88554" w:rsidRDefault="6F8300A7" w14:paraId="397E231F" w14:textId="703B0B06">
      <w:pPr>
        <w:pStyle w:val="Normal"/>
      </w:pPr>
      <w:r w:rsidR="6F8300A7">
        <w:rPr/>
        <w:t>);</w:t>
      </w:r>
    </w:p>
    <w:p w:rsidR="6F8300A7" w:rsidP="21D88554" w:rsidRDefault="6F8300A7" w14:paraId="7BD4B478" w14:textId="38E3E3BE">
      <w:pPr>
        <w:pStyle w:val="Normal"/>
      </w:pPr>
      <w:r w:rsidR="6F8300A7">
        <w:rPr/>
        <w:t xml:space="preserve"> </w:t>
      </w:r>
    </w:p>
    <w:p w:rsidR="6F8300A7" w:rsidP="21D88554" w:rsidRDefault="6F8300A7" w14:paraId="5DDA4C35" w14:textId="3CF584C4">
      <w:pPr>
        <w:pStyle w:val="Normal"/>
      </w:pPr>
      <w:r w:rsidR="6F8300A7">
        <w:rPr/>
        <w:t>/CRIAÇÃO DA TABELA CURSO/</w:t>
      </w:r>
    </w:p>
    <w:p w:rsidR="6F8300A7" w:rsidP="21D88554" w:rsidRDefault="6F8300A7" w14:paraId="57EFE451" w14:textId="5E1FEAEE">
      <w:pPr>
        <w:pStyle w:val="Normal"/>
      </w:pPr>
      <w:r w:rsidR="6F8300A7">
        <w:rPr/>
        <w:t>DROP TABLE IF EXISTS CURSO CASCADE;</w:t>
      </w:r>
    </w:p>
    <w:p w:rsidR="6F8300A7" w:rsidP="21D88554" w:rsidRDefault="6F8300A7" w14:paraId="226F25FE" w14:textId="55ED15E3">
      <w:pPr>
        <w:pStyle w:val="Normal"/>
      </w:pPr>
      <w:r w:rsidR="6F8300A7">
        <w:rPr/>
        <w:t>CREATE TABLE CURSO(</w:t>
      </w:r>
    </w:p>
    <w:p w:rsidR="6F8300A7" w:rsidP="21D88554" w:rsidRDefault="6F8300A7" w14:paraId="596BA75E" w14:textId="61A05806">
      <w:pPr>
        <w:pStyle w:val="Normal"/>
      </w:pPr>
      <w:r w:rsidR="6F8300A7">
        <w:rPr/>
        <w:t>IDCURSO SERIAL PRIMARY KEY NOT NULL,</w:t>
      </w:r>
    </w:p>
    <w:p w:rsidR="6F8300A7" w:rsidP="21D88554" w:rsidRDefault="6F8300A7" w14:paraId="21C4DFEB" w14:textId="2B759D05">
      <w:pPr>
        <w:pStyle w:val="Normal"/>
      </w:pPr>
      <w:r w:rsidR="6F8300A7">
        <w:rPr/>
        <w:t>NOME_CURSO VARCHAR(40) NOT NULL,</w:t>
      </w:r>
    </w:p>
    <w:p w:rsidR="6F8300A7" w:rsidP="21D88554" w:rsidRDefault="6F8300A7" w14:paraId="274BBFFA" w14:textId="6DF7710B">
      <w:pPr>
        <w:pStyle w:val="Normal"/>
      </w:pPr>
      <w:r w:rsidR="6F8300A7">
        <w:rPr/>
        <w:t>CARGA_HORARIA VARCHAR (10) NOT NULL,</w:t>
      </w:r>
    </w:p>
    <w:p w:rsidR="6F8300A7" w:rsidP="21D88554" w:rsidRDefault="6F8300A7" w14:paraId="6996895C" w14:textId="31E8FEAD">
      <w:pPr>
        <w:pStyle w:val="Normal"/>
      </w:pPr>
      <w:r w:rsidR="6F8300A7">
        <w:rPr/>
        <w:t>VALOR NUMERIC(6,2) NOT NULL</w:t>
      </w:r>
    </w:p>
    <w:p w:rsidR="6F8300A7" w:rsidP="21D88554" w:rsidRDefault="6F8300A7" w14:paraId="54E51253" w14:textId="1644B390">
      <w:pPr>
        <w:pStyle w:val="Normal"/>
      </w:pPr>
      <w:r w:rsidR="6F8300A7">
        <w:rPr/>
        <w:t>);</w:t>
      </w:r>
    </w:p>
    <w:p w:rsidR="6F8300A7" w:rsidP="21D88554" w:rsidRDefault="6F8300A7" w14:paraId="44A4C6FE" w14:textId="358FCBA6">
      <w:pPr>
        <w:pStyle w:val="Normal"/>
      </w:pPr>
      <w:r w:rsidR="6F8300A7">
        <w:rPr/>
        <w:t xml:space="preserve"> </w:t>
      </w:r>
    </w:p>
    <w:p w:rsidR="6F8300A7" w:rsidP="21D88554" w:rsidRDefault="6F8300A7" w14:paraId="04108538" w14:textId="6E33667B">
      <w:pPr>
        <w:pStyle w:val="Normal"/>
      </w:pPr>
      <w:r w:rsidR="6F8300A7">
        <w:rPr/>
        <w:t>/CRIAÇÃO DA TABELA TURMA/</w:t>
      </w:r>
    </w:p>
    <w:p w:rsidR="6F8300A7" w:rsidP="21D88554" w:rsidRDefault="6F8300A7" w14:paraId="1CA82B7B" w14:textId="3461469F">
      <w:pPr>
        <w:pStyle w:val="Normal"/>
      </w:pPr>
      <w:r w:rsidR="6F8300A7">
        <w:rPr/>
        <w:t>DROP TABLE IF EXISTS TURMA CASCADE;</w:t>
      </w:r>
    </w:p>
    <w:p w:rsidR="6F8300A7" w:rsidP="21D88554" w:rsidRDefault="6F8300A7" w14:paraId="272CF81F" w14:textId="76D309EE">
      <w:pPr>
        <w:pStyle w:val="Normal"/>
      </w:pPr>
      <w:r w:rsidR="6F8300A7">
        <w:rPr/>
        <w:t xml:space="preserve">CREATE TABLE TURMA( </w:t>
      </w:r>
    </w:p>
    <w:p w:rsidR="6F8300A7" w:rsidP="21D88554" w:rsidRDefault="6F8300A7" w14:paraId="5F9EE906" w14:textId="4DFE579F">
      <w:pPr>
        <w:pStyle w:val="Normal"/>
      </w:pPr>
      <w:r w:rsidR="6F8300A7">
        <w:rPr/>
        <w:t>IDTURMA SERIAL PRIMARY KEY NOT NULL,</w:t>
      </w:r>
    </w:p>
    <w:p w:rsidR="6F8300A7" w:rsidP="21D88554" w:rsidRDefault="6F8300A7" w14:paraId="42DF1481" w14:textId="4CC0B7C5">
      <w:pPr>
        <w:pStyle w:val="Normal"/>
      </w:pPr>
      <w:r w:rsidR="6F8300A7">
        <w:rPr/>
        <w:t>ID_CURSO INTEGER NOT NULL,</w:t>
      </w:r>
    </w:p>
    <w:p w:rsidR="6F8300A7" w:rsidP="21D88554" w:rsidRDefault="6F8300A7" w14:paraId="268A90D2" w14:textId="615FB276">
      <w:pPr>
        <w:pStyle w:val="Normal"/>
      </w:pPr>
      <w:r w:rsidR="6F8300A7">
        <w:rPr/>
        <w:t>ID_INSTRUTOR INTEGER NOT NULL,</w:t>
      </w:r>
    </w:p>
    <w:p w:rsidR="6F8300A7" w:rsidP="21D88554" w:rsidRDefault="6F8300A7" w14:paraId="3CB58129" w14:textId="5A4AC823">
      <w:pPr>
        <w:pStyle w:val="Normal"/>
      </w:pPr>
      <w:r w:rsidR="6F8300A7">
        <w:rPr/>
        <w:t>PERIODO CHAR(10) NOT NULL CHECK( PERIODO IN ('MATUTINO','VESPERTINO','NOTURNO')),</w:t>
      </w:r>
    </w:p>
    <w:p w:rsidR="6F8300A7" w:rsidP="21D88554" w:rsidRDefault="6F8300A7" w14:paraId="61ECC668" w14:textId="19EE68F5">
      <w:pPr>
        <w:pStyle w:val="Normal"/>
      </w:pPr>
      <w:r w:rsidR="6F8300A7">
        <w:rPr/>
        <w:t>SALA_TURMA CHAR(1) NOT NULL CHECK ( SALA_TURMA IN ('1','2','3') ),</w:t>
      </w:r>
    </w:p>
    <w:p w:rsidR="6F8300A7" w:rsidP="21D88554" w:rsidRDefault="6F8300A7" w14:paraId="335EDFEF" w14:textId="1D4F8813">
      <w:pPr>
        <w:pStyle w:val="Normal"/>
      </w:pPr>
      <w:r w:rsidR="6F8300A7">
        <w:rPr/>
        <w:t>FOREIGN KEY(ID_CURSO) REFERENCES CURSO(IDCURSO) ON DELETE CASCADE ON UPDATE CASCADE,</w:t>
      </w:r>
    </w:p>
    <w:p w:rsidR="6F8300A7" w:rsidP="21D88554" w:rsidRDefault="6F8300A7" w14:paraId="47310566" w14:textId="7FC10000">
      <w:pPr>
        <w:pStyle w:val="Normal"/>
      </w:pPr>
      <w:r w:rsidR="6F8300A7">
        <w:rPr/>
        <w:t xml:space="preserve">FOREIGN KEY(ID_INSTRUTOR) REFERENCES INSTRUTOR(IDINSTRUTOR) ON DELETE CASCADE ON UPDATE CASCADE </w:t>
      </w:r>
    </w:p>
    <w:p w:rsidR="6F8300A7" w:rsidP="21D88554" w:rsidRDefault="6F8300A7" w14:paraId="20CD2565" w14:textId="154105E5">
      <w:pPr>
        <w:pStyle w:val="Normal"/>
      </w:pPr>
      <w:r w:rsidR="6F8300A7">
        <w:rPr/>
        <w:t>);</w:t>
      </w:r>
    </w:p>
    <w:p w:rsidR="6F8300A7" w:rsidP="21D88554" w:rsidRDefault="6F8300A7" w14:paraId="6E289B3A" w14:textId="5C24DBC4">
      <w:pPr>
        <w:pStyle w:val="Normal"/>
      </w:pPr>
      <w:r w:rsidR="6F8300A7">
        <w:rPr/>
        <w:t xml:space="preserve"> </w:t>
      </w:r>
    </w:p>
    <w:p w:rsidR="6F8300A7" w:rsidP="21D88554" w:rsidRDefault="6F8300A7" w14:paraId="148EFCF3" w14:textId="787FDB95">
      <w:pPr>
        <w:pStyle w:val="Normal"/>
      </w:pPr>
      <w:r w:rsidR="6F8300A7">
        <w:rPr/>
        <w:t>/RELACINAMENTO NXN CRIA-SE OUTRA TABELA COMBINANDO SUAS CHAVES/</w:t>
      </w:r>
    </w:p>
    <w:p w:rsidR="6F8300A7" w:rsidP="21D88554" w:rsidRDefault="6F8300A7" w14:paraId="2F7BDBFF" w14:textId="00D41F57">
      <w:pPr>
        <w:pStyle w:val="Normal"/>
      </w:pPr>
      <w:r w:rsidR="6F8300A7">
        <w:rPr/>
        <w:t>DROP TABLE IF EXISTS CURSO_TURMA CASCADE;</w:t>
      </w:r>
    </w:p>
    <w:p w:rsidR="6F8300A7" w:rsidP="21D88554" w:rsidRDefault="6F8300A7" w14:paraId="5F50EE64" w14:textId="5B4449CE">
      <w:pPr>
        <w:pStyle w:val="Normal"/>
      </w:pPr>
      <w:r w:rsidR="6F8300A7">
        <w:rPr/>
        <w:t>CREATE TABLE CURSO_TURMA (</w:t>
      </w:r>
    </w:p>
    <w:p w:rsidR="6F8300A7" w:rsidP="21D88554" w:rsidRDefault="6F8300A7" w14:paraId="4BE26A54" w14:textId="75699993">
      <w:pPr>
        <w:pStyle w:val="Normal"/>
      </w:pPr>
      <w:r w:rsidR="6F8300A7">
        <w:rPr/>
        <w:t>IDCURSO INTEGER REFERENCES CURSO(IDCURSO),</w:t>
      </w:r>
    </w:p>
    <w:p w:rsidR="6F8300A7" w:rsidP="21D88554" w:rsidRDefault="6F8300A7" w14:paraId="440CA59B" w14:textId="2257A78D">
      <w:pPr>
        <w:pStyle w:val="Normal"/>
      </w:pPr>
      <w:r w:rsidR="6F8300A7">
        <w:rPr/>
        <w:t>IDTURMA INTEGER REFERENCES TURMA(IDTURMA),</w:t>
      </w:r>
    </w:p>
    <w:p w:rsidR="6F8300A7" w:rsidP="21D88554" w:rsidRDefault="6F8300A7" w14:paraId="485ED700" w14:textId="534D43E3">
      <w:pPr>
        <w:pStyle w:val="Normal"/>
      </w:pPr>
      <w:r w:rsidR="6F8300A7">
        <w:rPr/>
        <w:t>PRIMARY KEY (IDCURSO, IDTURMA)</w:t>
      </w:r>
    </w:p>
    <w:p w:rsidR="6F8300A7" w:rsidP="21D88554" w:rsidRDefault="6F8300A7" w14:paraId="593A5BC2" w14:textId="3958FF0B">
      <w:pPr>
        <w:pStyle w:val="Normal"/>
      </w:pPr>
      <w:r w:rsidR="6F8300A7">
        <w:rPr/>
        <w:t>);</w:t>
      </w:r>
    </w:p>
    <w:p w:rsidR="6F8300A7" w:rsidP="21D88554" w:rsidRDefault="6F8300A7" w14:paraId="58F70BFE" w14:textId="42884FB9">
      <w:pPr>
        <w:pStyle w:val="Normal"/>
      </w:pPr>
      <w:r w:rsidR="6F8300A7">
        <w:rPr/>
        <w:t xml:space="preserve"> </w:t>
      </w:r>
    </w:p>
    <w:p w:rsidR="6F8300A7" w:rsidP="21D88554" w:rsidRDefault="6F8300A7" w14:paraId="46C6AFB9" w14:textId="210B9503">
      <w:pPr>
        <w:pStyle w:val="Normal"/>
      </w:pPr>
      <w:r w:rsidR="6F8300A7">
        <w:rPr/>
        <w:t>/CRIAÇÃO DA TABELA HISTORICO/</w:t>
      </w:r>
    </w:p>
    <w:p w:rsidR="6F8300A7" w:rsidP="21D88554" w:rsidRDefault="6F8300A7" w14:paraId="72772848" w14:textId="7F42B316">
      <w:pPr>
        <w:pStyle w:val="Normal"/>
      </w:pPr>
      <w:r w:rsidR="6F8300A7">
        <w:rPr/>
        <w:t>DROP TABLE IF EXISTS HISTORICO CASCADE;</w:t>
      </w:r>
    </w:p>
    <w:p w:rsidR="6F8300A7" w:rsidP="21D88554" w:rsidRDefault="6F8300A7" w14:paraId="16E6768D" w14:textId="7BD92B0C">
      <w:pPr>
        <w:pStyle w:val="Normal"/>
      </w:pPr>
      <w:r w:rsidR="6F8300A7">
        <w:rPr/>
        <w:t>CREATE TABLE HISTORICO(</w:t>
      </w:r>
    </w:p>
    <w:p w:rsidR="6F8300A7" w:rsidP="21D88554" w:rsidRDefault="6F8300A7" w14:paraId="00B157EA" w14:textId="55315408">
      <w:pPr>
        <w:pStyle w:val="Normal"/>
      </w:pPr>
      <w:r w:rsidR="6F8300A7">
        <w:rPr/>
        <w:t>IDHISTORICO SERIAL PRIMARY KEY NOT NULL,</w:t>
      </w:r>
    </w:p>
    <w:p w:rsidR="6F8300A7" w:rsidP="21D88554" w:rsidRDefault="6F8300A7" w14:paraId="63461342" w14:textId="6382F2AD">
      <w:pPr>
        <w:pStyle w:val="Normal"/>
      </w:pPr>
      <w:r w:rsidR="6F8300A7">
        <w:rPr/>
        <w:t>ID_ALUNO INTEGER NOT NULL,</w:t>
      </w:r>
    </w:p>
    <w:p w:rsidR="6F8300A7" w:rsidP="21D88554" w:rsidRDefault="6F8300A7" w14:paraId="0CC5FADF" w14:textId="490D1899">
      <w:pPr>
        <w:pStyle w:val="Normal"/>
      </w:pPr>
      <w:r w:rsidR="6F8300A7">
        <w:rPr/>
        <w:t>NUMERO_DE_VOLTAS SMALLINT NOT NULL,</w:t>
      </w:r>
    </w:p>
    <w:p w:rsidR="6F8300A7" w:rsidP="21D88554" w:rsidRDefault="6F8300A7" w14:paraId="0C25E65F" w14:textId="34FFC95F">
      <w:pPr>
        <w:pStyle w:val="Normal"/>
      </w:pPr>
      <w:r w:rsidR="6F8300A7">
        <w:rPr/>
        <w:t>VELOCIDADE VARCHAR(10) NOT NULL,</w:t>
      </w:r>
    </w:p>
    <w:p w:rsidR="6F8300A7" w:rsidP="21D88554" w:rsidRDefault="6F8300A7" w14:paraId="0139A8D8" w14:textId="24CBABDD">
      <w:pPr>
        <w:pStyle w:val="Normal"/>
      </w:pPr>
      <w:r w:rsidR="6F8300A7">
        <w:rPr/>
        <w:t>TEMPO VARCHAR(10) NOT NULL,</w:t>
      </w:r>
    </w:p>
    <w:p w:rsidR="6F8300A7" w:rsidP="21D88554" w:rsidRDefault="6F8300A7" w14:paraId="67ACD282" w14:textId="57191B62">
      <w:pPr>
        <w:pStyle w:val="Normal"/>
      </w:pPr>
      <w:r w:rsidR="6F8300A7">
        <w:rPr/>
        <w:t>VOLTA_MAIS_RAPIDA SMALLINT NOT NULL,</w:t>
      </w:r>
    </w:p>
    <w:p w:rsidR="6F8300A7" w:rsidP="21D88554" w:rsidRDefault="6F8300A7" w14:paraId="02E2D782" w14:textId="0CF58650">
      <w:pPr>
        <w:pStyle w:val="Normal"/>
      </w:pPr>
      <w:r w:rsidR="6F8300A7">
        <w:rPr/>
        <w:t>NOTA NUMERIC (4,2) NOT NULL,</w:t>
      </w:r>
    </w:p>
    <w:p w:rsidR="6F8300A7" w:rsidP="21D88554" w:rsidRDefault="6F8300A7" w14:paraId="6116CEE6" w14:textId="4E807A75">
      <w:pPr>
        <w:pStyle w:val="Normal"/>
      </w:pPr>
      <w:r w:rsidR="6F8300A7">
        <w:rPr/>
        <w:t>RESULTADO CHAR(10) NOT NULL CHECK( RESULTADO IN ('APROVADO','REPROVADO')),</w:t>
      </w:r>
    </w:p>
    <w:p w:rsidR="6F8300A7" w:rsidP="21D88554" w:rsidRDefault="6F8300A7" w14:paraId="2DB6B3A5" w14:textId="4DBE9F96">
      <w:pPr>
        <w:pStyle w:val="Normal"/>
      </w:pPr>
      <w:r w:rsidR="6F8300A7">
        <w:rPr/>
        <w:t xml:space="preserve">FOREIGN KEY(ID_ALUNO) REFERENCES ALUNO (IDALUNO) ON DELETE CASCADE ON UPDATE CASCADE </w:t>
      </w:r>
    </w:p>
    <w:p w:rsidR="6F8300A7" w:rsidP="21D88554" w:rsidRDefault="6F8300A7" w14:paraId="51E48C70" w14:textId="112B07FD">
      <w:pPr>
        <w:pStyle w:val="Normal"/>
      </w:pPr>
      <w:r w:rsidR="6F8300A7">
        <w:rPr/>
        <w:t>);</w:t>
      </w:r>
    </w:p>
    <w:p w:rsidR="6F8300A7" w:rsidP="21D88554" w:rsidRDefault="6F8300A7" w14:paraId="707A7021" w14:textId="257C14EB">
      <w:pPr>
        <w:pStyle w:val="Normal"/>
      </w:pPr>
      <w:r w:rsidR="6F8300A7">
        <w:rPr/>
        <w:t xml:space="preserve"> </w:t>
      </w:r>
    </w:p>
    <w:p w:rsidR="6F8300A7" w:rsidP="21D88554" w:rsidRDefault="6F8300A7" w14:paraId="6CF0F827" w14:textId="0591E260">
      <w:pPr>
        <w:pStyle w:val="Normal"/>
      </w:pPr>
      <w:r w:rsidR="6F8300A7">
        <w:rPr/>
        <w:t xml:space="preserve"> </w:t>
      </w:r>
    </w:p>
    <w:p w:rsidR="6F8300A7" w:rsidP="21D88554" w:rsidRDefault="6F8300A7" w14:paraId="70A04747" w14:textId="7019CB84">
      <w:pPr>
        <w:pStyle w:val="Normal"/>
      </w:pPr>
      <w:r w:rsidR="6F8300A7">
        <w:rPr/>
        <w:t>/CRIAÇÃO DA TABELA PROVA/</w:t>
      </w:r>
    </w:p>
    <w:p w:rsidR="6F8300A7" w:rsidP="21D88554" w:rsidRDefault="6F8300A7" w14:paraId="448FB40B" w14:textId="3B48BCD6">
      <w:pPr>
        <w:pStyle w:val="Normal"/>
      </w:pPr>
      <w:r w:rsidR="6F8300A7">
        <w:rPr/>
        <w:t>DROP TABLE IF EXISTS PROVA CASCADE;</w:t>
      </w:r>
    </w:p>
    <w:p w:rsidR="6F8300A7" w:rsidP="21D88554" w:rsidRDefault="6F8300A7" w14:paraId="4E621550" w14:textId="6DAE637C">
      <w:pPr>
        <w:pStyle w:val="Normal"/>
      </w:pPr>
      <w:r w:rsidR="6F8300A7">
        <w:rPr/>
        <w:t>CREATE TABLE PROVA(</w:t>
      </w:r>
    </w:p>
    <w:p w:rsidR="6F8300A7" w:rsidP="21D88554" w:rsidRDefault="6F8300A7" w14:paraId="5DC91E84" w14:textId="139C2A6A">
      <w:pPr>
        <w:pStyle w:val="Normal"/>
      </w:pPr>
      <w:r w:rsidR="6F8300A7">
        <w:rPr/>
        <w:t>IDPROVA SERIAL PRIMARY KEY NOT NULL,</w:t>
      </w:r>
    </w:p>
    <w:p w:rsidR="6F8300A7" w:rsidP="21D88554" w:rsidRDefault="6F8300A7" w14:paraId="7BA70750" w14:textId="328F8B00">
      <w:pPr>
        <w:pStyle w:val="Normal"/>
      </w:pPr>
      <w:r w:rsidR="6F8300A7">
        <w:rPr/>
        <w:t>ID_ALUNO INTEGER NOT NULL,</w:t>
      </w:r>
    </w:p>
    <w:p w:rsidR="6F8300A7" w:rsidP="21D88554" w:rsidRDefault="6F8300A7" w14:paraId="1CC1B3AF" w14:textId="4724B0FA">
      <w:pPr>
        <w:pStyle w:val="Normal"/>
      </w:pPr>
      <w:r w:rsidR="6F8300A7">
        <w:rPr/>
        <w:t>NOME_PROVA VARCHAR (80) NOT NULL,</w:t>
      </w:r>
    </w:p>
    <w:p w:rsidR="6F8300A7" w:rsidP="21D88554" w:rsidRDefault="6F8300A7" w14:paraId="136AC22A" w14:textId="144F973C">
      <w:pPr>
        <w:pStyle w:val="Normal"/>
      </w:pPr>
      <w:r w:rsidR="6F8300A7">
        <w:rPr/>
        <w:t>TIPO_PROVA CHAR(7)  NOT NULL CHECK ( TIPO_PROVA IN ('PRÁTICA','TEÓRICA') ),</w:t>
      </w:r>
    </w:p>
    <w:p w:rsidR="6F8300A7" w:rsidP="21D88554" w:rsidRDefault="6F8300A7" w14:paraId="57FF1AE8" w14:textId="32BCFA98">
      <w:pPr>
        <w:pStyle w:val="Normal"/>
      </w:pPr>
      <w:r w:rsidR="6F8300A7">
        <w:rPr/>
        <w:t>NOTA NUMERIC(4,2) NOT NULL,</w:t>
      </w:r>
    </w:p>
    <w:p w:rsidR="6F8300A7" w:rsidP="21D88554" w:rsidRDefault="6F8300A7" w14:paraId="29D2EED6" w14:textId="2F2C6F9D">
      <w:pPr>
        <w:pStyle w:val="Normal"/>
      </w:pPr>
      <w:r w:rsidR="6F8300A7">
        <w:rPr/>
        <w:t>DATA_PROVA DATE NOT NULL,</w:t>
      </w:r>
    </w:p>
    <w:p w:rsidR="6F8300A7" w:rsidP="21D88554" w:rsidRDefault="6F8300A7" w14:paraId="2350D8A9" w14:textId="5AB70942">
      <w:pPr>
        <w:pStyle w:val="Normal"/>
      </w:pPr>
      <w:r w:rsidR="6F8300A7">
        <w:rPr/>
        <w:t>VALOR NUMERIC(6,2) NOT NULL,</w:t>
      </w:r>
    </w:p>
    <w:p w:rsidR="6F8300A7" w:rsidP="21D88554" w:rsidRDefault="6F8300A7" w14:paraId="1990F1A3" w14:textId="622013CB">
      <w:pPr>
        <w:pStyle w:val="Normal"/>
      </w:pPr>
      <w:r w:rsidR="6F8300A7">
        <w:rPr/>
        <w:t>SALA CHAR(1) NOT NULL CHECK ( SALA IN ('0', '1','2','3') ),</w:t>
      </w:r>
    </w:p>
    <w:p w:rsidR="6F8300A7" w:rsidP="21D88554" w:rsidRDefault="6F8300A7" w14:paraId="4EB10D94" w14:textId="571FE2D3">
      <w:pPr>
        <w:pStyle w:val="Normal"/>
      </w:pPr>
      <w:r w:rsidR="6F8300A7">
        <w:rPr/>
        <w:t xml:space="preserve">FOREIGN KEY (ID_ALUNO) REFERENCES ALUNO(IDALUNO) ON DELETE CASCADE ON UPDATE CASCADE </w:t>
      </w:r>
    </w:p>
    <w:p w:rsidR="6F8300A7" w:rsidP="21D88554" w:rsidRDefault="6F8300A7" w14:paraId="317543BC" w14:textId="74A07BAA">
      <w:pPr>
        <w:pStyle w:val="Normal"/>
      </w:pPr>
      <w:r w:rsidR="6F8300A7">
        <w:rPr/>
        <w:t>);</w:t>
      </w:r>
    </w:p>
    <w:p w:rsidR="6F8300A7" w:rsidP="21D88554" w:rsidRDefault="6F8300A7" w14:paraId="785C2F33" w14:textId="750DD7B2">
      <w:pPr>
        <w:pStyle w:val="Normal"/>
      </w:pPr>
      <w:r w:rsidR="6F8300A7">
        <w:rPr/>
        <w:t xml:space="preserve"> </w:t>
      </w:r>
    </w:p>
    <w:p w:rsidR="6F8300A7" w:rsidP="21D88554" w:rsidRDefault="6F8300A7" w14:paraId="1FB03775" w14:textId="293159F0">
      <w:pPr>
        <w:pStyle w:val="Normal"/>
      </w:pPr>
      <w:r w:rsidR="6F8300A7">
        <w:rPr/>
        <w:t>/RELACINAMENTO NXN CRIA-SE OUTRA TABELA COMBINANDO SUAS CHAVES/</w:t>
      </w:r>
    </w:p>
    <w:p w:rsidR="6F8300A7" w:rsidP="21D88554" w:rsidRDefault="6F8300A7" w14:paraId="2F30F097" w14:textId="7A430847">
      <w:pPr>
        <w:pStyle w:val="Normal"/>
      </w:pPr>
      <w:r w:rsidR="6F8300A7">
        <w:rPr/>
        <w:t>DROP TABLE IF EXISTS CURSO_PROVA CASCADE;</w:t>
      </w:r>
    </w:p>
    <w:p w:rsidR="6F8300A7" w:rsidP="21D88554" w:rsidRDefault="6F8300A7" w14:paraId="52C3B034" w14:textId="034B4E53">
      <w:pPr>
        <w:pStyle w:val="Normal"/>
      </w:pPr>
      <w:r w:rsidR="6F8300A7">
        <w:rPr/>
        <w:t>CREATE TABLE CURSO_PROVA (</w:t>
      </w:r>
    </w:p>
    <w:p w:rsidR="6F8300A7" w:rsidP="21D88554" w:rsidRDefault="6F8300A7" w14:paraId="08561DB8" w14:textId="5829E02C">
      <w:pPr>
        <w:pStyle w:val="Normal"/>
      </w:pPr>
      <w:r w:rsidR="6F8300A7">
        <w:rPr/>
        <w:t>IDCURSO INTEGER REFERENCES CURSO(IDCURSO),</w:t>
      </w:r>
    </w:p>
    <w:p w:rsidR="6F8300A7" w:rsidP="21D88554" w:rsidRDefault="6F8300A7" w14:paraId="4F77414B" w14:textId="63F78AF4">
      <w:pPr>
        <w:pStyle w:val="Normal"/>
      </w:pPr>
      <w:r w:rsidR="6F8300A7">
        <w:rPr/>
        <w:t>IDPROVA INTEGER REFERENCES PROVA(IDPROVA),</w:t>
      </w:r>
    </w:p>
    <w:p w:rsidR="6F8300A7" w:rsidP="21D88554" w:rsidRDefault="6F8300A7" w14:paraId="77B5F021" w14:textId="6D4201C5">
      <w:pPr>
        <w:pStyle w:val="Normal"/>
      </w:pPr>
      <w:r w:rsidR="6F8300A7">
        <w:rPr/>
        <w:t>PRIMARY KEY(IDCURSO, IDPROVA)</w:t>
      </w:r>
      <w:r>
        <w:tab/>
      </w:r>
    </w:p>
    <w:p w:rsidR="6F8300A7" w:rsidP="21D88554" w:rsidRDefault="6F8300A7" w14:paraId="7DE4F707" w14:textId="0D8A8EC8">
      <w:pPr>
        <w:pStyle w:val="Normal"/>
      </w:pPr>
      <w:r w:rsidR="6F8300A7">
        <w:rPr/>
        <w:t>);</w:t>
      </w:r>
    </w:p>
    <w:p w:rsidR="6F8300A7" w:rsidP="21D88554" w:rsidRDefault="6F8300A7" w14:paraId="06D3D77A" w14:textId="19D931ED">
      <w:pPr>
        <w:pStyle w:val="Normal"/>
      </w:pPr>
      <w:r w:rsidR="6F8300A7">
        <w:rPr/>
        <w:t xml:space="preserve"> </w:t>
      </w:r>
    </w:p>
    <w:p w:rsidR="6F8300A7" w:rsidP="21D88554" w:rsidRDefault="6F8300A7" w14:paraId="67B88159" w14:textId="4AFCD74D">
      <w:pPr>
        <w:pStyle w:val="Normal"/>
      </w:pPr>
      <w:r w:rsidR="6F8300A7">
        <w:rPr/>
        <w:t xml:space="preserve"> </w:t>
      </w:r>
    </w:p>
    <w:p w:rsidR="6F8300A7" w:rsidP="21D88554" w:rsidRDefault="6F8300A7" w14:paraId="5DC75488" w14:textId="03065ED3">
      <w:pPr>
        <w:pStyle w:val="Normal"/>
      </w:pPr>
      <w:r w:rsidR="6F8300A7">
        <w:rPr/>
        <w:t>/CRIAÇÃO DA TABELA MATRICULA/</w:t>
      </w:r>
    </w:p>
    <w:p w:rsidR="6F8300A7" w:rsidP="21D88554" w:rsidRDefault="6F8300A7" w14:paraId="4313F599" w14:textId="7A3B2380">
      <w:pPr>
        <w:pStyle w:val="Normal"/>
      </w:pPr>
      <w:r w:rsidR="6F8300A7">
        <w:rPr/>
        <w:t>DROP TABLE IF EXISTS MATRICULA CASCADE;</w:t>
      </w:r>
    </w:p>
    <w:p w:rsidR="6F8300A7" w:rsidP="21D88554" w:rsidRDefault="6F8300A7" w14:paraId="12DA5E36" w14:textId="22F661FF">
      <w:pPr>
        <w:pStyle w:val="Normal"/>
      </w:pPr>
      <w:r w:rsidR="6F8300A7">
        <w:rPr/>
        <w:t>CREATE TABLE MATRICULA(</w:t>
      </w:r>
    </w:p>
    <w:p w:rsidR="6F8300A7" w:rsidP="21D88554" w:rsidRDefault="6F8300A7" w14:paraId="085E206C" w14:textId="72E4B309">
      <w:pPr>
        <w:pStyle w:val="Normal"/>
      </w:pPr>
      <w:r w:rsidR="6F8300A7">
        <w:rPr/>
        <w:t>IDMATRICULA INTEGER PRIMARY KEY,</w:t>
      </w:r>
    </w:p>
    <w:p w:rsidR="6F8300A7" w:rsidP="21D88554" w:rsidRDefault="6F8300A7" w14:paraId="76C57897" w14:textId="4C4041B7">
      <w:pPr>
        <w:pStyle w:val="Normal"/>
      </w:pPr>
      <w:r w:rsidR="6F8300A7">
        <w:rPr/>
        <w:t>DATA_MATRICULA DATE NOT NULL,</w:t>
      </w:r>
    </w:p>
    <w:p w:rsidR="6F8300A7" w:rsidP="21D88554" w:rsidRDefault="6F8300A7" w14:paraId="48D92686" w14:textId="43A15C82">
      <w:pPr>
        <w:pStyle w:val="Normal"/>
      </w:pPr>
      <w:r w:rsidR="6F8300A7">
        <w:rPr/>
        <w:t>ID_ALUNO INTEGER NOT NULL,</w:t>
      </w:r>
    </w:p>
    <w:p w:rsidR="6F8300A7" w:rsidP="21D88554" w:rsidRDefault="6F8300A7" w14:paraId="74284715" w14:textId="5EE765EC">
      <w:pPr>
        <w:pStyle w:val="Normal"/>
      </w:pPr>
      <w:r w:rsidR="6F8300A7">
        <w:rPr/>
        <w:t xml:space="preserve">ID_CURSO INTEGER NOT NULL, </w:t>
      </w:r>
    </w:p>
    <w:p w:rsidR="6F8300A7" w:rsidP="21D88554" w:rsidRDefault="6F8300A7" w14:paraId="4CA7179A" w14:textId="2D6BFFAA">
      <w:pPr>
        <w:pStyle w:val="Normal"/>
      </w:pPr>
      <w:r w:rsidR="6F8300A7">
        <w:rPr/>
        <w:t>ID_TURMA INTEGER NOT NULL,</w:t>
      </w:r>
    </w:p>
    <w:p w:rsidR="6F8300A7" w:rsidP="21D88554" w:rsidRDefault="6F8300A7" w14:paraId="4DEE33C1" w14:textId="541FD782">
      <w:pPr>
        <w:pStyle w:val="Normal"/>
      </w:pPr>
      <w:r w:rsidR="6F8300A7">
        <w:rPr/>
        <w:t>ID_HISTORICO INTEGER,</w:t>
      </w:r>
    </w:p>
    <w:p w:rsidR="6F8300A7" w:rsidP="21D88554" w:rsidRDefault="6F8300A7" w14:paraId="029596E4" w14:textId="4DE6FEE3">
      <w:pPr>
        <w:pStyle w:val="Normal"/>
      </w:pPr>
      <w:r w:rsidR="6F8300A7">
        <w:rPr/>
        <w:t>FOREIGN KEY (ID_ALUNO) REFERENCES ALUNO (IDALUNO) ON DELETE CASCADE ON UPDATE CASCADE ,</w:t>
      </w:r>
    </w:p>
    <w:p w:rsidR="6F8300A7" w:rsidP="21D88554" w:rsidRDefault="6F8300A7" w14:paraId="282F9E57" w14:textId="41735BA8">
      <w:pPr>
        <w:pStyle w:val="Normal"/>
      </w:pPr>
      <w:r w:rsidR="6F8300A7">
        <w:rPr/>
        <w:t>FOREIGN KEY (ID_CURSO) REFERENCES CURSO (IDCURSO) ON DELETE CASCADE ON UPDATE CASCADE ,</w:t>
      </w:r>
    </w:p>
    <w:p w:rsidR="6F8300A7" w:rsidP="21D88554" w:rsidRDefault="6F8300A7" w14:paraId="22A0EDD3" w14:textId="0F2C5A71">
      <w:pPr>
        <w:pStyle w:val="Normal"/>
      </w:pPr>
      <w:r w:rsidR="6F8300A7">
        <w:rPr/>
        <w:t>FOREIGN KEY (ID_TURMA) REFERENCES TURMA (IDTURMA) ON DELETE CASCADE ON UPDATE CASCADE ,</w:t>
      </w:r>
    </w:p>
    <w:p w:rsidR="6F8300A7" w:rsidP="21D88554" w:rsidRDefault="6F8300A7" w14:paraId="11618D07" w14:textId="137C081D">
      <w:pPr>
        <w:pStyle w:val="Normal"/>
      </w:pPr>
      <w:r w:rsidR="6F8300A7">
        <w:rPr/>
        <w:t xml:space="preserve">FOREIGN KEY (ID_HISTORICO) REFERENCES HISTORICO (IDHISTORICO) ON DELETE CASCADE ON UPDATE CASCADE </w:t>
      </w:r>
    </w:p>
    <w:p w:rsidR="6F8300A7" w:rsidP="21D88554" w:rsidRDefault="6F8300A7" w14:paraId="5FBFD30C" w14:textId="244BA066">
      <w:pPr>
        <w:pStyle w:val="Normal"/>
      </w:pPr>
      <w:r w:rsidR="6F8300A7">
        <w:rPr/>
        <w:t>);</w:t>
      </w:r>
    </w:p>
    <w:p w:rsidR="21D88554" w:rsidP="21D88554" w:rsidRDefault="21D88554" w14:paraId="168E67C9" w14:textId="7FACEF4D">
      <w:pPr>
        <w:pStyle w:val="Normal"/>
      </w:pPr>
    </w:p>
    <w:p w:rsidR="21D88554" w:rsidP="21D88554" w:rsidRDefault="21D88554" w14:paraId="72361469" w14:textId="26693B1B">
      <w:pPr>
        <w:pStyle w:val="Normal"/>
      </w:pPr>
    </w:p>
    <w:p w:rsidR="21D88554" w:rsidP="21D88554" w:rsidRDefault="21D88554" w14:paraId="1DDEACFF" w14:textId="4B6A357E">
      <w:pPr>
        <w:pStyle w:val="Normal"/>
      </w:pPr>
    </w:p>
    <w:p w:rsidRPr="002D5D07" w:rsidR="00F50CBF" w:rsidP="21D88554" w:rsidRDefault="00F50CBF" w14:paraId="59C7BFF2" w14:textId="77777777">
      <w:pPr>
        <w:pStyle w:val="Corpodetexto"/>
        <w:ind w:left="284"/>
        <w:rPr>
          <w:lang w:val="pt-BR"/>
        </w:rPr>
      </w:pPr>
    </w:p>
    <w:p w:rsidR="21D88554" w:rsidP="21D88554" w:rsidRDefault="21D88554" w14:paraId="7C7C44A5" w14:textId="3EFA570D">
      <w:pPr>
        <w:pStyle w:val="Corpodetexto"/>
        <w:ind w:left="284"/>
        <w:rPr>
          <w:lang w:val="pt-BR"/>
        </w:rPr>
      </w:pPr>
    </w:p>
    <w:p w:rsidRPr="002D5D07" w:rsidR="003531F3" w:rsidP="003531F3" w:rsidRDefault="003531F3" w14:paraId="3D077325" w14:textId="1C047B6E">
      <w:pPr>
        <w:pStyle w:val="Ttulo1"/>
        <w:ind w:left="284" w:hanging="284"/>
        <w:jc w:val="both"/>
        <w:rPr>
          <w:sz w:val="20"/>
          <w:szCs w:val="20"/>
          <w:lang w:val="pt-BR"/>
        </w:rPr>
      </w:pPr>
      <w:r w:rsidRPr="21D88554" w:rsidR="76C5B074">
        <w:rPr>
          <w:sz w:val="20"/>
          <w:szCs w:val="20"/>
        </w:rPr>
        <w:t xml:space="preserve"> </w:t>
      </w:r>
      <w:bookmarkStart w:name="_Toc64929752" w:id="42"/>
      <w:r w:rsidRPr="21D88554" w:rsidR="76C5B074">
        <w:rPr>
          <w:sz w:val="20"/>
          <w:szCs w:val="20"/>
        </w:rPr>
        <w:t>Implementação de Consultas SQL</w:t>
      </w:r>
      <w:bookmarkEnd w:id="42"/>
    </w:p>
    <w:p w:rsidRPr="002D5D07" w:rsidR="00F50CBF" w:rsidP="00F50CBF" w:rsidRDefault="003531F3" w14:paraId="79BB717C" w14:textId="654B86D3">
      <w:pPr>
        <w:pStyle w:val="InfoBlue"/>
        <w:rPr>
          <w:lang w:val="pt-BR"/>
        </w:rPr>
      </w:pPr>
      <w:r w:rsidR="003531F3">
        <w:rPr/>
        <w:t>[</w:t>
      </w:r>
      <w:r w:rsidR="007D09DA">
        <w:rPr/>
        <w:t>Esta seção representa a i</w:t>
      </w:r>
      <w:r w:rsidR="003531F3">
        <w:rPr/>
        <w:t>mplementa</w:t>
      </w:r>
      <w:r w:rsidR="007D09DA">
        <w:rPr/>
        <w:t>ção</w:t>
      </w:r>
      <w:r w:rsidR="003531F3">
        <w:rPr/>
        <w:t xml:space="preserve"> </w:t>
      </w:r>
      <w:r w:rsidR="007D09DA">
        <w:rPr/>
        <w:t>d</w:t>
      </w:r>
      <w:r w:rsidR="003531F3">
        <w:rPr/>
        <w:t xml:space="preserve">as consultas em SQL que atendam os requisitos definidos no item 7. Somente fazer a referência </w:t>
      </w:r>
      <w:r w:rsidR="007D09DA">
        <w:rPr/>
        <w:t>d</w:t>
      </w:r>
      <w:r w:rsidR="003531F3">
        <w:rPr/>
        <w:t>as consultas criadas. Disciplina de Apoio: Banco de Dados I – Projeto de Banco de Dados Relacional].</w:t>
      </w:r>
    </w:p>
    <w:p w:rsidRPr="002D5D07" w:rsidR="00F50CBF" w:rsidP="00F50CBF" w:rsidRDefault="00F50CBF" w14:paraId="3CBF10E5" w14:textId="77777777">
      <w:pPr>
        <w:pStyle w:val="Corpodetexto"/>
        <w:rPr>
          <w:lang w:val="pt-BR"/>
        </w:rPr>
      </w:pPr>
    </w:p>
    <w:p w:rsidRPr="002D5D07" w:rsidR="003531F3" w:rsidP="003531F3" w:rsidRDefault="003531F3" w14:paraId="3DB9D55B" w14:textId="1A2CB257">
      <w:pPr>
        <w:pStyle w:val="Ttulo1"/>
        <w:ind w:left="284" w:hanging="284"/>
        <w:jc w:val="both"/>
        <w:rPr>
          <w:sz w:val="20"/>
          <w:szCs w:val="20"/>
          <w:lang w:val="pt-BR"/>
        </w:rPr>
      </w:pPr>
      <w:r w:rsidRPr="21D88554" w:rsidR="76C5B074">
        <w:rPr>
          <w:sz w:val="20"/>
          <w:szCs w:val="20"/>
        </w:rPr>
        <w:t xml:space="preserve"> </w:t>
      </w:r>
      <w:bookmarkStart w:name="_Toc64929753" w:id="43"/>
      <w:r w:rsidRPr="21D88554" w:rsidR="76C5B074">
        <w:rPr>
          <w:sz w:val="20"/>
          <w:szCs w:val="20"/>
        </w:rPr>
        <w:t xml:space="preserve">Extração de Dados Operacionais com </w:t>
      </w:r>
      <w:r w:rsidRPr="21D88554" w:rsidR="76C5B074">
        <w:rPr>
          <w:sz w:val="20"/>
          <w:szCs w:val="20"/>
        </w:rPr>
        <w:t>Phyton</w:t>
      </w:r>
      <w:bookmarkEnd w:id="43"/>
    </w:p>
    <w:p w:rsidRPr="002D5D07" w:rsidR="003531F3" w:rsidP="003531F3" w:rsidRDefault="007D09DA" w14:paraId="46D003F1" w14:textId="48B4026F">
      <w:pPr>
        <w:pStyle w:val="InfoBlue"/>
        <w:jc w:val="both"/>
        <w:rPr>
          <w:lang w:val="pt-BR"/>
        </w:rPr>
      </w:pPr>
      <w:r w:rsidR="007D09DA">
        <w:rPr/>
        <w:t>[Esta seção representa a i</w:t>
      </w:r>
      <w:r w:rsidR="003531F3">
        <w:rPr/>
        <w:t>mplementa</w:t>
      </w:r>
      <w:r w:rsidR="007D09DA">
        <w:rPr/>
        <w:t>ção</w:t>
      </w:r>
      <w:r w:rsidR="003531F3">
        <w:rPr/>
        <w:t xml:space="preserve"> em </w:t>
      </w:r>
      <w:r w:rsidR="003531F3">
        <w:rPr/>
        <w:t>Phyton</w:t>
      </w:r>
      <w:r w:rsidR="003531F3">
        <w:rPr/>
        <w:t xml:space="preserve"> </w:t>
      </w:r>
      <w:r w:rsidR="007D09DA">
        <w:rPr/>
        <w:t xml:space="preserve">de </w:t>
      </w:r>
      <w:r w:rsidR="003531F3">
        <w:rPr/>
        <w:t>consultas no banco de dados que extraiam dados operacionais definidos</w:t>
      </w:r>
      <w:r w:rsidR="0010715F">
        <w:rPr/>
        <w:t xml:space="preserve"> pelos requisitos apresentados no</w:t>
      </w:r>
      <w:r w:rsidR="003531F3">
        <w:rPr/>
        <w:t xml:space="preserve"> item 7</w:t>
      </w:r>
      <w:r w:rsidR="00F504D8">
        <w:rPr/>
        <w:t>, utilizando uma interface gráfica para o usuário</w:t>
      </w:r>
      <w:r w:rsidR="003531F3">
        <w:rPr/>
        <w:t>.</w:t>
      </w:r>
      <w:r w:rsidR="0010715F">
        <w:rPr/>
        <w:t xml:space="preserve"> Somente fazer a referência da implementação.</w:t>
      </w:r>
      <w:r w:rsidR="003531F3">
        <w:rPr/>
        <w:t xml:space="preserve"> Disciplina de Apoio:</w:t>
      </w:r>
      <w:r w:rsidR="00DD3B22">
        <w:rPr/>
        <w:t xml:space="preserve"> </w:t>
      </w:r>
      <w:r w:rsidR="00DD3B22">
        <w:rPr/>
        <w:t>Algoritmos e Técnicas de Programação</w:t>
      </w:r>
      <w:r w:rsidR="003531F3">
        <w:rPr/>
        <w:t>].</w:t>
      </w:r>
    </w:p>
    <w:p w:rsidRPr="002D5D07" w:rsidR="00F9494E" w:rsidP="00F50CBF" w:rsidRDefault="00F9494E" w14:paraId="48F71190" w14:textId="5EFF20B0">
      <w:pPr>
        <w:pStyle w:val="Corpodetexto"/>
        <w:rPr>
          <w:lang w:val="pt-BR"/>
        </w:rPr>
      </w:pPr>
    </w:p>
    <w:p w:rsidRPr="002D5D07" w:rsidR="00DD3B22" w:rsidP="00DD3B22" w:rsidRDefault="00DD3B22" w14:paraId="6D9A9943" w14:textId="2D64BC53">
      <w:pPr>
        <w:pStyle w:val="Ttulo1"/>
        <w:ind w:left="284" w:hanging="284"/>
        <w:jc w:val="both"/>
        <w:rPr>
          <w:sz w:val="20"/>
          <w:szCs w:val="20"/>
          <w:lang w:val="pt-BR"/>
        </w:rPr>
      </w:pPr>
      <w:bookmarkStart w:name="_Toc64929754" w:id="44"/>
      <w:r w:rsidRPr="21D88554" w:rsidR="7A29BC35">
        <w:rPr>
          <w:sz w:val="20"/>
          <w:szCs w:val="20"/>
        </w:rPr>
        <w:t xml:space="preserve">Extração de Dados Consolidados com Power </w:t>
      </w:r>
      <w:r w:rsidRPr="21D88554" w:rsidR="7A29BC35">
        <w:rPr>
          <w:sz w:val="20"/>
          <w:szCs w:val="20"/>
        </w:rPr>
        <w:t>BI</w:t>
      </w:r>
      <w:bookmarkEnd w:id="44"/>
    </w:p>
    <w:p w:rsidRPr="003531F3" w:rsidR="00DD3B22" w:rsidP="00DD3B22" w:rsidRDefault="007D09DA" w14:paraId="7A194E95" w14:textId="54E24624">
      <w:pPr>
        <w:pStyle w:val="InfoBlue"/>
        <w:jc w:val="both"/>
        <w:rPr>
          <w:lang w:val="pt-BR"/>
        </w:rPr>
      </w:pPr>
      <w:r w:rsidR="007D09DA">
        <w:rPr/>
        <w:t>[Esta seção r</w:t>
      </w:r>
      <w:r w:rsidR="00DD3B22">
        <w:rPr/>
        <w:t>e</w:t>
      </w:r>
      <w:r w:rsidR="007D09DA">
        <w:rPr/>
        <w:t xml:space="preserve">presenta </w:t>
      </w:r>
      <w:r w:rsidR="00DD3B22">
        <w:rPr/>
        <w:t>a con</w:t>
      </w:r>
      <w:r w:rsidR="0010715F">
        <w:rPr/>
        <w:t xml:space="preserve">sulta de dados consolidados com </w:t>
      </w:r>
      <w:r w:rsidR="009A3854">
        <w:rPr/>
        <w:t xml:space="preserve">a ferramenta </w:t>
      </w:r>
      <w:r w:rsidR="0010715F">
        <w:rPr/>
        <w:t xml:space="preserve">Power BI, que atendam os requisitos apresentados no item 7. </w:t>
      </w:r>
      <w:r w:rsidR="00DD3B22">
        <w:rPr/>
        <w:t>Disciplina de Apoio:</w:t>
      </w:r>
      <w:r w:rsidR="00DD3B22">
        <w:rPr/>
        <w:t xml:space="preserve"> </w:t>
      </w:r>
      <w:r w:rsidR="0010715F">
        <w:rPr/>
        <w:t xml:space="preserve">Introdução a Business </w:t>
      </w:r>
      <w:r w:rsidR="0010715F">
        <w:rPr/>
        <w:t>Intelligence</w:t>
      </w:r>
      <w:r w:rsidR="0010715F">
        <w:rPr/>
        <w:t xml:space="preserve"> e Big Data</w:t>
      </w:r>
      <w:r w:rsidR="00DD3B22">
        <w:rPr/>
        <w:t>].</w:t>
      </w:r>
    </w:p>
    <w:p w:rsidR="005B041B" w:rsidP="005B041B" w:rsidRDefault="005B041B" w14:paraId="3B1E440A" w14:textId="6E5C9664">
      <w:pPr>
        <w:rPr>
          <w:lang w:val="pt-BR"/>
        </w:rPr>
      </w:pPr>
    </w:p>
    <w:p w:rsidR="005B041B" w:rsidP="005B041B" w:rsidRDefault="005B041B" w14:paraId="710263AD" w14:textId="77777777">
      <w:pPr>
        <w:rPr>
          <w:lang w:val="pt-BR"/>
        </w:rPr>
      </w:pPr>
    </w:p>
    <w:p w:rsidRPr="005B041B" w:rsidR="005B041B" w:rsidP="005B041B" w:rsidRDefault="005B041B" w14:paraId="11403896" w14:textId="77777777">
      <w:pPr>
        <w:rPr>
          <w:lang w:val="pt-BR"/>
        </w:rPr>
      </w:pPr>
    </w:p>
    <w:p w:rsidRPr="005B041B" w:rsidR="005B041B" w:rsidP="005B041B" w:rsidRDefault="005B041B" w14:paraId="0F39B765" w14:textId="77777777">
      <w:pPr>
        <w:rPr>
          <w:lang w:val="pt-BR"/>
        </w:rPr>
      </w:pPr>
    </w:p>
    <w:p w:rsidR="005B041B" w:rsidP="005B041B" w:rsidRDefault="005B041B" w14:paraId="644CF4C8" w14:textId="775778F7">
      <w:pPr>
        <w:rPr>
          <w:lang w:val="pt-BR"/>
        </w:rPr>
      </w:pPr>
    </w:p>
    <w:p w:rsidRPr="005B041B" w:rsidR="005B041B" w:rsidP="005B041B" w:rsidRDefault="005B041B" w14:paraId="71C8938A" w14:textId="77777777">
      <w:pPr>
        <w:rPr>
          <w:lang w:val="pt-BR"/>
        </w:rPr>
      </w:pPr>
    </w:p>
    <w:p w:rsidRPr="00E333D8" w:rsidR="00AC607A" w:rsidP="00E333D8" w:rsidRDefault="00AC607A" w14:paraId="43C532E7" w14:textId="77777777">
      <w:pPr>
        <w:pStyle w:val="InfoBlue"/>
        <w:jc w:val="both"/>
        <w:rPr>
          <w:lang w:val="pt-BR"/>
        </w:rPr>
      </w:pPr>
    </w:p>
    <w:sectPr w:rsidRPr="00E333D8" w:rsidR="00AC607A">
      <w:headerReference w:type="default" r:id="rId8"/>
      <w:footerReference w:type="default" r:id="rId9"/>
      <w:pgSz w:w="12240" w:h="15840" w:orient="portrait" w:code="1"/>
      <w:pgMar w:top="1417" w:right="1440" w:bottom="141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7055C" w:rsidRDefault="0087055C" w14:paraId="3475E19B" w14:textId="77777777">
      <w:pPr>
        <w:spacing w:line="240" w:lineRule="auto"/>
      </w:pPr>
      <w:r>
        <w:separator/>
      </w:r>
    </w:p>
  </w:endnote>
  <w:endnote w:type="continuationSeparator" w:id="0">
    <w:p w:rsidR="0087055C" w:rsidRDefault="0087055C" w14:paraId="6993E7AE" w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color="auto" w:sz="6" w:space="0"/>
        <w:left w:val="single" w:color="auto" w:sz="6" w:space="0"/>
        <w:bottom w:val="single" w:color="auto" w:sz="6" w:space="0"/>
        <w:right w:val="single" w:color="auto" w:sz="6" w:space="0"/>
        <w:insideH w:val="single" w:color="auto" w:sz="6" w:space="0"/>
        <w:insideV w:val="single" w:color="auto" w:sz="6" w:space="0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AC607A" w:rsidTr="0DE8486F" w14:paraId="57C9E21F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  <w:tcMar/>
        </w:tcPr>
        <w:p w:rsidR="00AC607A" w:rsidRDefault="00AC607A" w14:paraId="6C1E0CEE" w14:textId="218C5CDA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  <w:tcMar/>
        </w:tcPr>
        <w:p w:rsidR="00AC607A" w:rsidRDefault="009C4C6F" w14:paraId="57E2F906" w14:textId="577E762D">
          <w:pPr>
            <w:jc w:val="center"/>
          </w:pPr>
          <w:r w:rsidRPr="0DE8486F" w:rsidR="0DE8486F">
            <w:rPr>
              <w:rFonts w:ascii="Symbol" w:hAnsi="Symbol" w:eastAsia="Symbol" w:cs="Symbol"/>
            </w:rPr>
            <w:t>Ó</w:t>
          </w:r>
          <w:r>
            <w:fldChar w:fldCharType="begin"/>
          </w:r>
          <w:r>
            <w:instrText xml:space="preserve"> DOCPROPERTY "Company"  \* MERGEFORMAT </w:instrText>
          </w:r>
          <w:r>
            <w:fldChar w:fldCharType="separate"/>
          </w:r>
          <w:r w:rsidRPr="0DE8486F" w:rsidR="0DE8486F">
            <w:rPr>
              <w:b w:val="1"/>
              <w:bCs w:val="1"/>
            </w:rPr>
            <w:t xml:space="preserve">&lt;Nome da </w:t>
          </w:r>
          <w:r w:rsidR="0DE8486F">
            <w:rPr/>
            <w:t>Projeto</w:t>
          </w:r>
          <w:r w:rsidR="0DE8486F">
            <w:rPr/>
            <w:t>&gt;</w:t>
          </w:r>
          <w:r>
            <w:fldChar w:fldCharType="end"/>
          </w:r>
          <w:r w:rsidR="0DE8486F">
            <w:rPr/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DE8486F">
            <w:rPr/>
            <w:t>2022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  <w:tcMar/>
        </w:tcPr>
        <w:p w:rsidR="00AC607A" w:rsidRDefault="009C4C6F" w14:paraId="3978510B" w14:textId="77777777">
          <w:pPr>
            <w:jc w:val="right"/>
          </w:pPr>
          <w:r w:rsidR="0DE8486F">
            <w:rPr/>
            <w:t xml:space="preserve">Página </w:t>
          </w:r>
          <w:r w:rsidRPr="0DE8486F">
            <w:rPr>
              <w:rStyle w:val="Nmerodepgina"/>
            </w:rPr>
            <w:fldChar w:fldCharType="begin"/>
          </w:r>
          <w:r w:rsidRPr="0DE8486F">
            <w:rPr>
              <w:rStyle w:val="Nmerodepgina"/>
              <w:lang w:val="pt-BR"/>
            </w:rPr>
            <w:instrText xml:space="preserve"> PAGE </w:instrText>
          </w:r>
          <w:r w:rsidRPr="0DE8486F">
            <w:rPr>
              <w:rStyle w:val="Nmerodepgina"/>
              <w:lang w:val="pt-BR"/>
            </w:rPr>
            <w:fldChar w:fldCharType="separate"/>
          </w:r>
          <w:r w:rsidRPr="0DE8486F" w:rsidR="0DE8486F">
            <w:rPr>
              <w:rStyle w:val="Nmerodepgina"/>
            </w:rPr>
            <w:t>7</w:t>
          </w:r>
          <w:r w:rsidRPr="0DE8486F">
            <w:rPr>
              <w:rStyle w:val="Nmerodepgina"/>
            </w:rPr>
            <w:fldChar w:fldCharType="end"/>
          </w:r>
        </w:p>
      </w:tc>
    </w:tr>
  </w:tbl>
  <w:p w:rsidR="00AC607A" w:rsidRDefault="00AC607A" w14:paraId="76F491E8" w14:textId="7777777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7055C" w:rsidRDefault="0087055C" w14:paraId="3D3D1C90" w14:textId="77777777">
      <w:pPr>
        <w:spacing w:line="240" w:lineRule="auto"/>
      </w:pPr>
      <w:r>
        <w:separator/>
      </w:r>
    </w:p>
  </w:footnote>
  <w:footnote w:type="continuationSeparator" w:id="0">
    <w:p w:rsidR="0087055C" w:rsidRDefault="0087055C" w14:paraId="2B13AA62" w14:textId="7777777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6="http://schemas.microsoft.com/office/drawing/2014/main" xmlns:pic="http://schemas.openxmlformats.org/drawingml/2006/picture" xmlns:a14="http://schemas.microsoft.com/office/drawing/2010/main" mc:Ignorable="w14 w15 w16se w16cid w16 w16cex w16sdtdh wp14">
  <w:p w:rsidR="00AC607A" w:rsidRDefault="00AC607A" w14:paraId="7C0725F6" w14:textId="77777777">
    <w:pPr>
      <w:rPr>
        <w:sz w:val="24"/>
        <w:szCs w:val="24"/>
      </w:rPr>
    </w:pPr>
  </w:p>
  <w:p w:rsidR="00AC607A" w:rsidRDefault="00AC607A" w14:paraId="39484547" w14:textId="77777777">
    <w:pPr>
      <w:pBdr>
        <w:top w:val="single" w:color="auto" w:sz="6" w:space="1"/>
      </w:pBdr>
      <w:rPr>
        <w:sz w:val="24"/>
        <w:szCs w:val="24"/>
      </w:rPr>
    </w:pPr>
  </w:p>
  <w:p w:rsidR="00AC607A" w:rsidP="005A3825" w:rsidRDefault="009B7BB4" w14:paraId="40719CEF" w14:textId="35030426">
    <w:pPr>
      <w:jc w:val="center"/>
      <w:rPr>
        <w:sz w:val="24"/>
        <w:szCs w:val="24"/>
      </w:rPr>
    </w:pPr>
    <w:r w:rsidR="0DE8486F">
      <w:drawing>
        <wp:inline wp14:editId="0DE8486F" wp14:anchorId="4FC2E38C">
          <wp:extent cx="5759449" cy="751840"/>
          <wp:effectExtent l="0" t="0" r="0" b="0"/>
          <wp:docPr id="2" name="Imagem 5" descr="Texto&#10;&#10;Descrição gerada automaticamente" title="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Imagem 5"/>
                  <pic:cNvPicPr/>
                </pic:nvPicPr>
                <pic:blipFill>
                  <a:blip r:embed="Ref5c9ebf4fae4dea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AE0A6E3-40CD-0BB8-9BF2-9D852B15B2CD}"/>
                      </a:ext>
                    </a:extLst>
                  </a:blip>
                  <a:stretch>
                    <a:fillRect/>
                  </a:stretch>
                </pic:blipFill>
                <pic:spPr>
                  <a:xfrm rot="0" flipH="0" flipV="0">
                    <a:off x="0" y="0"/>
                    <a:ext cx="5759449" cy="75184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AC607A" w:rsidRDefault="00AC607A" w14:paraId="619E6533" w14:textId="77777777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558" w:type="dxa"/>
      <w:tblBorders>
        <w:top w:val="single" w:color="auto" w:sz="6" w:space="0"/>
        <w:left w:val="single" w:color="auto" w:sz="6" w:space="0"/>
        <w:bottom w:val="single" w:color="auto" w:sz="6" w:space="0"/>
        <w:right w:val="single" w:color="auto" w:sz="6" w:space="0"/>
        <w:insideH w:val="single" w:color="auto" w:sz="6" w:space="0"/>
        <w:insideV w:val="single" w:color="auto" w:sz="6" w:space="0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C607A" w:rsidTr="0DE8486F" w14:paraId="279AAB39" w14:textId="77777777">
      <w:tc>
        <w:tcPr>
          <w:tcW w:w="6379" w:type="dxa"/>
          <w:tc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</w:tcBorders>
          <w:tcMar/>
        </w:tcPr>
        <w:p w:rsidR="00AC607A" w:rsidRDefault="009C4C6F" w14:paraId="6D545923" w14:textId="77777777">
          <w:r w:rsidRPr="0DE8486F">
            <w:rPr>
              <w:b w:val="1"/>
              <w:bCs w:val="1"/>
            </w:rPr>
            <w:fldChar w:fldCharType="begin"/>
          </w:r>
          <w:r w:rsidRPr="0DE8486F">
            <w:rPr>
              <w:b w:val="1"/>
              <w:bCs w:val="1"/>
            </w:rPr>
            <w:instrText xml:space="preserve"> SUBJECT  \* MERGEFORMAT </w:instrText>
          </w:r>
          <w:r w:rsidRPr="0DE8486F">
            <w:rPr>
              <w:b w:val="1"/>
              <w:bCs w:val="1"/>
            </w:rPr>
            <w:fldChar w:fldCharType="separate"/>
          </w:r>
          <w:r w:rsidR="0DE8486F">
            <w:rPr/>
            <w:t xml:space="preserve">&lt;Nome do </w:t>
          </w:r>
          <w:r w:rsidRPr="0DE8486F" w:rsidR="0DE8486F">
            <w:rPr>
              <w:b w:val="1"/>
              <w:bCs w:val="1"/>
            </w:rPr>
            <w:t>Projeto</w:t>
          </w:r>
          <w:r w:rsidRPr="0DE8486F" w:rsidR="0DE8486F">
            <w:rPr>
              <w:b w:val="1"/>
              <w:bCs w:val="1"/>
            </w:rPr>
            <w:t>&gt;</w:t>
          </w:r>
          <w:r w:rsidRPr="0DE8486F">
            <w:rPr>
              <w:b w:val="1"/>
              <w:bCs w:val="1"/>
            </w:rPr>
            <w:fldChar w:fldCharType="end"/>
          </w:r>
        </w:p>
      </w:tc>
      <w:tc>
        <w:tcPr>
          <w:tcW w:w="3179" w:type="dxa"/>
          <w:tc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</w:tcBorders>
          <w:tcMar/>
        </w:tcPr>
        <w:p w:rsidR="00AC607A" w:rsidRDefault="009C4C6F" w14:paraId="57EC8442" w14:textId="77777777">
          <w:pPr>
            <w:tabs>
              <w:tab w:val="left" w:pos="1135"/>
            </w:tabs>
            <w:spacing w:before="40"/>
            <w:ind w:right="68"/>
          </w:pPr>
          <w:r w:rsidR="0DE8486F">
            <w:rPr/>
            <w:t xml:space="preserve">  </w:t>
          </w:r>
          <w:r w:rsidR="0DE8486F">
            <w:rPr/>
            <w:t>Versão:</w:t>
          </w:r>
          <w:r w:rsidR="0DE8486F">
            <w:rPr/>
            <w:t xml:space="preserve">           &lt;1.0&gt;</w:t>
          </w:r>
        </w:p>
      </w:tc>
    </w:tr>
    <w:tr w:rsidR="00AC607A" w:rsidTr="0DE8486F" w14:paraId="30256AEA" w14:textId="77777777">
      <w:tc>
        <w:tcPr>
          <w:tcW w:w="6379" w:type="dxa"/>
          <w:tc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</w:tcBorders>
          <w:tcMar/>
        </w:tcPr>
        <w:p w:rsidR="00AC607A" w:rsidRDefault="007F047F" w14:paraId="73A77BFA" w14:textId="4D03EC19">
          <w:r w:rsidR="0DE8486F">
            <w:rPr/>
            <w:t>Documento</w:t>
          </w:r>
          <w:r w:rsidR="0DE8486F">
            <w:rPr/>
            <w:t xml:space="preserve"> </w:t>
          </w:r>
          <w:r w:rsidR="0DE8486F">
            <w:rPr/>
            <w:t>Projeto</w:t>
          </w:r>
          <w:r w:rsidR="0DE8486F">
            <w:rPr/>
            <w:t xml:space="preserve"> </w:t>
          </w:r>
          <w:r w:rsidR="0DE8486F">
            <w:rPr/>
            <w:t>Integrador</w:t>
          </w:r>
          <w:r w:rsidR="0DE8486F">
            <w:rPr/>
            <w:t xml:space="preserve"> I</w:t>
          </w:r>
        </w:p>
      </w:tc>
      <w:tc>
        <w:tcPr>
          <w:tcW w:w="3179" w:type="dxa"/>
          <w:tc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</w:tcBorders>
          <w:tcMar/>
        </w:tcPr>
        <w:p w:rsidR="00AC607A" w:rsidRDefault="009C4C6F" w14:paraId="7B4C1097" w14:textId="77777777">
          <w:pPr>
            <w:rPr>
              <w:lang w:val="pt-BR"/>
            </w:rPr>
          </w:pPr>
          <w:r w:rsidR="0DE8486F">
            <w:rPr/>
            <w:t xml:space="preserve">  </w:t>
          </w:r>
          <w:r w:rsidR="0DE8486F">
            <w:rPr/>
            <w:t>Data:  &lt;</w:t>
          </w:r>
          <w:r w:rsidR="0DE8486F">
            <w:rPr/>
            <w:t>dd</w:t>
          </w:r>
          <w:r w:rsidR="0DE8486F">
            <w:rPr/>
            <w:t>/</w:t>
          </w:r>
          <w:r w:rsidR="0DE8486F">
            <w:rPr/>
            <w:t>mmm</w:t>
          </w:r>
          <w:r w:rsidR="0DE8486F">
            <w:rPr/>
            <w:t>/aa&gt;</w:t>
          </w:r>
        </w:p>
      </w:tc>
    </w:tr>
  </w:tbl>
  <w:p w:rsidR="00AC607A" w:rsidRDefault="00AC607A" w14:paraId="4A6DE228" w14:textId="77777777">
    <w:pPr>
      <w:pStyle w:val="Cabealho"/>
      <w:rPr>
        <w:lang w:val="pt-BR"/>
      </w:rPr>
    </w:pPr>
  </w:p>
</w:hdr>
</file>

<file path=word/intelligence2.xml><?xml version="1.0" encoding="utf-8"?>
<int2:intelligence xmlns:int2="http://schemas.microsoft.com/office/intelligence/2020/intelligence">
  <int2:observations>
    <int2:textHash int2:hashCode="GAmDYLTXLmsZde" int2:id="FcrTp8Q3">
      <int2:state int2:type="LegacyProofing" int2:value="Rejected"/>
    </int2:textHash>
    <int2:textHash int2:hashCode="2HxEgETe+3ePMx" int2:id="9nKl6vjh">
      <int2:state int2:type="LegacyProofing" int2:value="Rejected"/>
    </int2:textHash>
    <int2:textHash int2:hashCode="gUSP4nMke1M7nw" int2:id="a6KLyGX0">
      <int2:state int2:type="LegacyProofing" int2:value="Rejected"/>
    </int2:textHash>
    <int2:textHash int2:hashCode="nq1HqCoNJZhfIv" int2:id="LSUfVk0v">
      <int2:state int2:type="LegacyProofing" int2:value="Rejected"/>
    </int2:textHash>
    <int2:textHash int2:hashCode="cbIRYf+h5lFrzA" int2:id="rfcXdaaJ">
      <int2:state int2:type="LegacyProofing" int2:value="Rejected"/>
    </int2:textHash>
    <int2:textHash int2:hashCode="M1zhaz/kA0bMOv" int2:id="r5bZQvfa">
      <int2:state int2:type="LegacyProofing" int2:value="Rejected"/>
    </int2:textHash>
    <int2:textHash int2:hashCode="PG3ht92RRl1Dfv" int2:id="SsjuxqjY">
      <int2:state int2:type="LegacyProofing" int2:value="Rejected"/>
    </int2:textHash>
    <int2:textHash int2:hashCode="0ESehgd0SYQ3d9" int2:id="MqORMKhS">
      <int2:state int2:type="LegacyProofing" int2:value="Rejected"/>
    </int2:textHash>
    <int2:textHash int2:hashCode="Ny6gjKsz5xwCxl" int2:id="hY9RLlB9">
      <int2:state int2:type="LegacyProofing" int2:value="Rejected"/>
    </int2:textHash>
    <int2:textHash int2:hashCode="gULC4hvi3Gjy51" int2:id="PdIkbexT">
      <int2:state int2:type="LegacyProofing" int2:value="Rejected"/>
    </int2:textHash>
    <int2:textHash int2:hashCode="Uk8l/rcR+Og3uJ" int2:id="ieOT6AEf">
      <int2:state int2:type="LegacyProofing" int2:value="Rejected"/>
    </int2:textHash>
    <int2:textHash int2:hashCode="0cOpER/4TnnVcw" int2:id="7F8jrhp4">
      <int2:state int2:type="LegacyProofing" int2:value="Rejected"/>
    </int2:textHash>
    <int2:textHash int2:hashCode="JuyNAPtrVUZrOh" int2:id="Z95C2Xqm">
      <int2:state int2:type="LegacyProofing" int2:value="Rejected"/>
    </int2:textHash>
    <int2:textHash int2:hashCode="wuLWYhM03IkLvY" int2:id="9RS0mhh9">
      <int2:state int2:type="LegacyProofing" int2:value="Rejected"/>
    </int2:textHash>
    <int2:textHash int2:hashCode="LUaTin6o96XUH6" int2:id="WLyQxtYM">
      <int2:state int2:type="LegacyProofing" int2:value="Rejected"/>
    </int2:textHash>
    <int2:textHash int2:hashCode="BILR8eBZn00U9+" int2:id="wznlTp54">
      <int2:state int2:type="LegacyProofing" int2:value="Rejected"/>
    </int2:textHash>
    <int2:textHash int2:hashCode="MibsvmUCE6Sc0D" int2:id="aCcOr2lA">
      <int2:state int2:type="LegacyProofing" int2:value="Rejected"/>
    </int2:textHash>
    <int2:textHash int2:hashCode="9SFwJsueJmO7mu" int2:id="3ANhwLIf">
      <int2:state int2:type="LegacyProofing" int2:value="Rejected"/>
    </int2:textHash>
    <int2:textHash int2:hashCode="SC573VtdUyOcjC" int2:id="TSIxNhnz">
      <int2:state int2:type="LegacyProofing" int2:value="Rejected"/>
    </int2:textHash>
    <int2:textHash int2:hashCode="ZV+DvnUS5bWzuk" int2:id="Ugr8MK2G">
      <int2:state int2:type="LegacyProofing" int2:value="Rejected"/>
    </int2:textHash>
    <int2:textHash int2:hashCode="7scSHr9kHG6TjZ" int2:id="5aFaH5hp">
      <int2:state int2:type="LegacyProofing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31">
    <w:nsid w:val="25728ea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0">
    <w:nsid w:val="64db8d2d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9">
    <w:nsid w:val="4980110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Ttulo1"/>
      <w:lvlText w:val="%1."/>
      <w:lvlJc w:val="left"/>
      <w:pPr>
        <w:ind/>
      </w:pPr>
    </w:lvl>
    <w:lvl w:ilvl="1">
      <w:start w:val="1"/>
      <w:numFmt w:val="decimal"/>
      <w:pStyle w:val="Ttulo2"/>
      <w:lvlText w:val="%1.%2"/>
      <w:lvlJc w:val="left"/>
    </w:lvl>
    <w:lvl w:ilvl="2">
      <w:start w:val="1"/>
      <w:numFmt w:val="decimal"/>
      <w:pStyle w:val="Ttulo3"/>
      <w:lvlText w:val="%1.%2.%3"/>
      <w:lvlJc w:val="left"/>
    </w:lvl>
    <w:lvl w:ilvl="3">
      <w:start w:val="1"/>
      <w:numFmt w:val="decimal"/>
      <w:pStyle w:val="Ttulo4"/>
      <w:lvlText w:val="%1.%2.%3.%4"/>
      <w:lvlJc w:val="left"/>
    </w:lvl>
    <w:lvl w:ilvl="4">
      <w:start w:val="1"/>
      <w:numFmt w:val="decimal"/>
      <w:pStyle w:val="Ttulo5"/>
      <w:lvlText w:val="%1.%2.%3.%4.%5"/>
      <w:lvlJc w:val="left"/>
    </w:lvl>
    <w:lvl w:ilvl="5">
      <w:start w:val="1"/>
      <w:numFmt w:val="decimal"/>
      <w:pStyle w:val="Ttulo6"/>
      <w:lvlText w:val="%1.%2.%3.%4.%5.%6"/>
      <w:lvlJc w:val="left"/>
    </w:lvl>
    <w:lvl w:ilvl="6">
      <w:start w:val="1"/>
      <w:numFmt w:val="decimal"/>
      <w:pStyle w:val="Ttulo7"/>
      <w:lvlText w:val="%1.%2.%3.%4.%5.%6.%7"/>
      <w:lvlJc w:val="left"/>
    </w:lvl>
    <w:lvl w:ilvl="7">
      <w:start w:val="1"/>
      <w:numFmt w:val="decimal"/>
      <w:pStyle w:val="Ttulo8"/>
      <w:lvlText w:val="%1.%2.%3.%4.%5.%6.%7.%8"/>
      <w:lvlJc w:val="left"/>
    </w:lvl>
    <w:lvl w:ilvl="8">
      <w:start w:val="1"/>
      <w:numFmt w:val="decimal"/>
      <w:pStyle w:val="Ttulo9"/>
      <w:lvlText w:val="%1.%2.%3.%4.%5.%6.%7.%8.%9"/>
      <w:lvlJc w:val="left"/>
    </w:lvl>
  </w:abstractNum>
  <w:abstractNum w:abstractNumId="1" w15:restartNumberingAfterBreak="0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0224753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381113C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0A11709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17CB6D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2443A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236767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25B671FF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27DF582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2D4B6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31DD2C45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32982B5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3375481C"/>
    <w:multiLevelType w:val="multi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369D547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398C0069"/>
    <w:multiLevelType w:val="multilevel"/>
    <w:tmpl w:val="28E8AA08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hint="default"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hint="default" w:ascii="Times New Roman" w:hAnsi="Times New Roman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hint="default"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hint="default" w:ascii="Times New Roman" w:hAnsi="Times New Roman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hint="default"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hint="default" w:ascii="Times New Roman" w:hAnsi="Times New Roman"/>
      </w:rPr>
    </w:lvl>
  </w:abstractNum>
  <w:abstractNum w:abstractNumId="16" w15:restartNumberingAfterBreak="0">
    <w:nsid w:val="42B97F7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49E170D0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4F64732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52DF7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59F314B7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5D26324F"/>
    <w:multiLevelType w:val="multilevel"/>
    <w:tmpl w:val="5F70C9DC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2" w15:restartNumberingAfterBreak="0">
    <w:nsid w:val="647235F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6D2F7D46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 w15:restartNumberingAfterBreak="0">
    <w:nsid w:val="71F21F2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 w15:restartNumberingAfterBreak="0">
    <w:nsid w:val="743601F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 w15:restartNumberingAfterBreak="0">
    <w:nsid w:val="756150C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 w15:restartNumberingAfterBreak="0">
    <w:nsid w:val="7BE434D7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8" w15:restartNumberingAfterBreak="0">
    <w:nsid w:val="7C9362FF"/>
    <w:multiLevelType w:val="multilevel"/>
    <w:tmpl w:val="23B07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Times New Roman" w:hAnsi="Times New Roman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Times New Roman" w:hAnsi="Times New Roman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Times New Roman" w:hAnsi="Times New Roman"/>
      </w:rPr>
    </w:lvl>
  </w:abstractNum>
  <w:num w:numId="37">
    <w:abstractNumId w:val="31"/>
  </w:num>
  <w:num w:numId="36">
    <w:abstractNumId w:val="30"/>
  </w:num>
  <w:num w:numId="35">
    <w:abstractNumId w:val="29"/>
  </w:num>
  <w:num w:numId="1" w16cid:durableId="1911187998">
    <w:abstractNumId w:val="0"/>
  </w:num>
  <w:num w:numId="2" w16cid:durableId="2040467635">
    <w:abstractNumId w:val="1"/>
    <w:lvlOverride w:ilvl="0">
      <w:lvl w:ilvl="0">
        <w:start w:val="1"/>
        <w:numFmt w:val="bullet"/>
        <w:lvlText w:val=""/>
        <w:lvlJc w:val="left"/>
        <w:pPr>
          <w:ind w:left="1080" w:hanging="360"/>
        </w:pPr>
        <w:rPr>
          <w:rFonts w:hint="default" w:ascii="Symbol" w:hAnsi="Symbol"/>
        </w:rPr>
      </w:lvl>
    </w:lvlOverride>
  </w:num>
  <w:num w:numId="3" w16cid:durableId="207841366">
    <w:abstractNumId w:val="3"/>
  </w:num>
  <w:num w:numId="4" w16cid:durableId="1928223230">
    <w:abstractNumId w:val="13"/>
  </w:num>
  <w:num w:numId="5" w16cid:durableId="2055155135">
    <w:abstractNumId w:val="27"/>
  </w:num>
  <w:num w:numId="6" w16cid:durableId="255942296">
    <w:abstractNumId w:val="19"/>
  </w:num>
  <w:num w:numId="7" w16cid:durableId="2145806305">
    <w:abstractNumId w:val="18"/>
  </w:num>
  <w:num w:numId="8" w16cid:durableId="1594361633">
    <w:abstractNumId w:val="1"/>
    <w:lvlOverride w:ilvl="0">
      <w:lvl w:ilvl="0">
        <w:numFmt w:val="bullet"/>
        <w:lvlText w:val=""/>
        <w:lvlJc w:val="left"/>
        <w:pPr>
          <w:ind w:left="720" w:hanging="360"/>
        </w:pPr>
        <w:rPr>
          <w:rFonts w:hint="default" w:ascii="Symbol" w:hAnsi="Symbol"/>
        </w:rPr>
      </w:lvl>
    </w:lvlOverride>
  </w:num>
  <w:num w:numId="9" w16cid:durableId="1463384993">
    <w:abstractNumId w:val="2"/>
  </w:num>
  <w:num w:numId="10" w16cid:durableId="1167330311">
    <w:abstractNumId w:val="26"/>
  </w:num>
  <w:num w:numId="11" w16cid:durableId="146020992">
    <w:abstractNumId w:val="4"/>
  </w:num>
  <w:num w:numId="12" w16cid:durableId="118108751">
    <w:abstractNumId w:val="14"/>
  </w:num>
  <w:num w:numId="13" w16cid:durableId="206918580">
    <w:abstractNumId w:val="12"/>
  </w:num>
  <w:num w:numId="14" w16cid:durableId="191303101">
    <w:abstractNumId w:val="25"/>
  </w:num>
  <w:num w:numId="15" w16cid:durableId="1773164582">
    <w:abstractNumId w:val="11"/>
  </w:num>
  <w:num w:numId="16" w16cid:durableId="1275476589">
    <w:abstractNumId w:val="5"/>
  </w:num>
  <w:num w:numId="17" w16cid:durableId="1286350420">
    <w:abstractNumId w:val="24"/>
  </w:num>
  <w:num w:numId="18" w16cid:durableId="1794521970">
    <w:abstractNumId w:val="17"/>
  </w:num>
  <w:num w:numId="19" w16cid:durableId="1106001133">
    <w:abstractNumId w:val="6"/>
  </w:num>
  <w:num w:numId="20" w16cid:durableId="629240717">
    <w:abstractNumId w:val="16"/>
  </w:num>
  <w:num w:numId="21" w16cid:durableId="1708406375">
    <w:abstractNumId w:val="10"/>
  </w:num>
  <w:num w:numId="22" w16cid:durableId="2133553365">
    <w:abstractNumId w:val="23"/>
  </w:num>
  <w:num w:numId="23" w16cid:durableId="1696342239">
    <w:abstractNumId w:val="9"/>
  </w:num>
  <w:num w:numId="24" w16cid:durableId="575940410">
    <w:abstractNumId w:val="8"/>
  </w:num>
  <w:num w:numId="25" w16cid:durableId="643507055">
    <w:abstractNumId w:val="7"/>
  </w:num>
  <w:num w:numId="26" w16cid:durableId="1087504910">
    <w:abstractNumId w:val="20"/>
  </w:num>
  <w:num w:numId="27" w16cid:durableId="1111900621">
    <w:abstractNumId w:val="22"/>
  </w:num>
  <w:num w:numId="28" w16cid:durableId="821196868">
    <w:abstractNumId w:val="28"/>
  </w:num>
  <w:num w:numId="29" w16cid:durableId="667890">
    <w:abstractNumId w:val="15"/>
  </w:num>
  <w:num w:numId="30" w16cid:durableId="124859852">
    <w:abstractNumId w:val="0"/>
  </w:num>
  <w:num w:numId="31" w16cid:durableId="1713923361">
    <w:abstractNumId w:val="0"/>
  </w:num>
  <w:num w:numId="32" w16cid:durableId="1632252286">
    <w:abstractNumId w:val="0"/>
  </w:num>
  <w:num w:numId="33" w16cid:durableId="897588634">
    <w:abstractNumId w:val="0"/>
  </w:num>
  <w:num w:numId="34" w16cid:durableId="537010908">
    <w:abstractNumId w:val="2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75"/>
  <w:attachedTemplate r:id="rId1"/>
  <w:trackRevisions w:val="false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695"/>
    <w:rsid w:val="0010715F"/>
    <w:rsid w:val="00164E16"/>
    <w:rsid w:val="0016687A"/>
    <w:rsid w:val="001C310F"/>
    <w:rsid w:val="002B2DEE"/>
    <w:rsid w:val="002D149C"/>
    <w:rsid w:val="002D5D07"/>
    <w:rsid w:val="002E7DBC"/>
    <w:rsid w:val="003531F3"/>
    <w:rsid w:val="0041180A"/>
    <w:rsid w:val="004A1815"/>
    <w:rsid w:val="00553461"/>
    <w:rsid w:val="005A3825"/>
    <w:rsid w:val="005B041B"/>
    <w:rsid w:val="005B5695"/>
    <w:rsid w:val="00677C20"/>
    <w:rsid w:val="00686D28"/>
    <w:rsid w:val="006B7BD8"/>
    <w:rsid w:val="006E1E80"/>
    <w:rsid w:val="00734D1E"/>
    <w:rsid w:val="007511CA"/>
    <w:rsid w:val="007A201A"/>
    <w:rsid w:val="007D09DA"/>
    <w:rsid w:val="007F047F"/>
    <w:rsid w:val="0081792E"/>
    <w:rsid w:val="0087055C"/>
    <w:rsid w:val="008966A4"/>
    <w:rsid w:val="009A3854"/>
    <w:rsid w:val="009B7BB4"/>
    <w:rsid w:val="009C4C6F"/>
    <w:rsid w:val="00AC607A"/>
    <w:rsid w:val="00D7CE7E"/>
    <w:rsid w:val="00DB0E20"/>
    <w:rsid w:val="00DD3B22"/>
    <w:rsid w:val="00E333D8"/>
    <w:rsid w:val="00F07422"/>
    <w:rsid w:val="00F504D8"/>
    <w:rsid w:val="00F50CBF"/>
    <w:rsid w:val="00F67A7C"/>
    <w:rsid w:val="00F9494E"/>
    <w:rsid w:val="01378FB9"/>
    <w:rsid w:val="014E35F1"/>
    <w:rsid w:val="01B4917D"/>
    <w:rsid w:val="0208FBAA"/>
    <w:rsid w:val="02330ABF"/>
    <w:rsid w:val="0247F2B0"/>
    <w:rsid w:val="02B4A930"/>
    <w:rsid w:val="02BDEBB8"/>
    <w:rsid w:val="02E3FBA7"/>
    <w:rsid w:val="02EE137C"/>
    <w:rsid w:val="030FB6B3"/>
    <w:rsid w:val="033AED7C"/>
    <w:rsid w:val="04292159"/>
    <w:rsid w:val="045FAC79"/>
    <w:rsid w:val="048D7EDC"/>
    <w:rsid w:val="04CDABDC"/>
    <w:rsid w:val="04F10207"/>
    <w:rsid w:val="05119A4B"/>
    <w:rsid w:val="053F19F5"/>
    <w:rsid w:val="06238CC6"/>
    <w:rsid w:val="0673D19F"/>
    <w:rsid w:val="06FBFC4D"/>
    <w:rsid w:val="070EDC45"/>
    <w:rsid w:val="07759F66"/>
    <w:rsid w:val="077C6196"/>
    <w:rsid w:val="07A94DCB"/>
    <w:rsid w:val="07D83B48"/>
    <w:rsid w:val="0866FCE8"/>
    <w:rsid w:val="08907557"/>
    <w:rsid w:val="08BA681E"/>
    <w:rsid w:val="08C0C772"/>
    <w:rsid w:val="091CC4AC"/>
    <w:rsid w:val="094D92CC"/>
    <w:rsid w:val="0982A6F7"/>
    <w:rsid w:val="0A5BBD0F"/>
    <w:rsid w:val="0A78F028"/>
    <w:rsid w:val="0AA7E6D6"/>
    <w:rsid w:val="0AB16FA9"/>
    <w:rsid w:val="0AF430CA"/>
    <w:rsid w:val="0B474365"/>
    <w:rsid w:val="0B9FDB51"/>
    <w:rsid w:val="0BA6F8DD"/>
    <w:rsid w:val="0C02BE34"/>
    <w:rsid w:val="0C148C98"/>
    <w:rsid w:val="0C17BF85"/>
    <w:rsid w:val="0C90A33B"/>
    <w:rsid w:val="0CECE96C"/>
    <w:rsid w:val="0D9AD69C"/>
    <w:rsid w:val="0DE8486F"/>
    <w:rsid w:val="0DE9E2C4"/>
    <w:rsid w:val="0E19A016"/>
    <w:rsid w:val="0E3ED96E"/>
    <w:rsid w:val="0E5B65C5"/>
    <w:rsid w:val="0E8A6017"/>
    <w:rsid w:val="0E9C0B42"/>
    <w:rsid w:val="0EF200FC"/>
    <w:rsid w:val="0F4C2D5A"/>
    <w:rsid w:val="0F9C15CF"/>
    <w:rsid w:val="10B1884E"/>
    <w:rsid w:val="111FE931"/>
    <w:rsid w:val="112BC5BA"/>
    <w:rsid w:val="119DFF72"/>
    <w:rsid w:val="11D14D69"/>
    <w:rsid w:val="123EAEF4"/>
    <w:rsid w:val="127F5ABA"/>
    <w:rsid w:val="12BBB992"/>
    <w:rsid w:val="12C0C257"/>
    <w:rsid w:val="12FAF864"/>
    <w:rsid w:val="131060E0"/>
    <w:rsid w:val="131AA8EA"/>
    <w:rsid w:val="1323343B"/>
    <w:rsid w:val="13537FD0"/>
    <w:rsid w:val="1354A8E4"/>
    <w:rsid w:val="13A3F209"/>
    <w:rsid w:val="13E92910"/>
    <w:rsid w:val="145F3744"/>
    <w:rsid w:val="14735198"/>
    <w:rsid w:val="1493BC81"/>
    <w:rsid w:val="149DEE40"/>
    <w:rsid w:val="14DF7D1F"/>
    <w:rsid w:val="14F24B8D"/>
    <w:rsid w:val="155E05C6"/>
    <w:rsid w:val="156775CD"/>
    <w:rsid w:val="15769730"/>
    <w:rsid w:val="161E18EC"/>
    <w:rsid w:val="163B1DCF"/>
    <w:rsid w:val="163DC39A"/>
    <w:rsid w:val="167C213B"/>
    <w:rsid w:val="16AFFA7F"/>
    <w:rsid w:val="170C4CB5"/>
    <w:rsid w:val="1737DDB4"/>
    <w:rsid w:val="175CCB49"/>
    <w:rsid w:val="17EC70A4"/>
    <w:rsid w:val="1899C144"/>
    <w:rsid w:val="18BC9A33"/>
    <w:rsid w:val="18E89BB1"/>
    <w:rsid w:val="190D7FC5"/>
    <w:rsid w:val="192873C8"/>
    <w:rsid w:val="193140C3"/>
    <w:rsid w:val="19555BD6"/>
    <w:rsid w:val="19BC9266"/>
    <w:rsid w:val="1A91DB5F"/>
    <w:rsid w:val="1A92C954"/>
    <w:rsid w:val="1A948995"/>
    <w:rsid w:val="1AB6537A"/>
    <w:rsid w:val="1AC2920F"/>
    <w:rsid w:val="1B7E86BC"/>
    <w:rsid w:val="1BEC19AF"/>
    <w:rsid w:val="1C4F9169"/>
    <w:rsid w:val="1D1D41E5"/>
    <w:rsid w:val="1DC2EAD5"/>
    <w:rsid w:val="1E1713F0"/>
    <w:rsid w:val="1E23A2FE"/>
    <w:rsid w:val="1EB500E5"/>
    <w:rsid w:val="1EC25455"/>
    <w:rsid w:val="1EDECBB8"/>
    <w:rsid w:val="1F074016"/>
    <w:rsid w:val="1F251F82"/>
    <w:rsid w:val="1F6DE44D"/>
    <w:rsid w:val="1FA86228"/>
    <w:rsid w:val="1FC1157B"/>
    <w:rsid w:val="1FEEE3E8"/>
    <w:rsid w:val="20B8604D"/>
    <w:rsid w:val="20CAAD6E"/>
    <w:rsid w:val="2172A3B1"/>
    <w:rsid w:val="21790938"/>
    <w:rsid w:val="21D88554"/>
    <w:rsid w:val="22CC8E15"/>
    <w:rsid w:val="23561A99"/>
    <w:rsid w:val="237455B5"/>
    <w:rsid w:val="25149084"/>
    <w:rsid w:val="25691044"/>
    <w:rsid w:val="25AAC6DC"/>
    <w:rsid w:val="25CD11CB"/>
    <w:rsid w:val="25CF50F1"/>
    <w:rsid w:val="25F48EBD"/>
    <w:rsid w:val="26933CFE"/>
    <w:rsid w:val="26958788"/>
    <w:rsid w:val="27AE33B3"/>
    <w:rsid w:val="282E3DCA"/>
    <w:rsid w:val="28327742"/>
    <w:rsid w:val="28C8B467"/>
    <w:rsid w:val="28D76EA7"/>
    <w:rsid w:val="29B8B7EC"/>
    <w:rsid w:val="2A255497"/>
    <w:rsid w:val="2A898921"/>
    <w:rsid w:val="2AC149C9"/>
    <w:rsid w:val="2ACCB089"/>
    <w:rsid w:val="2B219ED7"/>
    <w:rsid w:val="2B6A1804"/>
    <w:rsid w:val="2B9D1EAF"/>
    <w:rsid w:val="2C234967"/>
    <w:rsid w:val="2C342490"/>
    <w:rsid w:val="2C4A12ED"/>
    <w:rsid w:val="2C72C9DC"/>
    <w:rsid w:val="2C7FFE82"/>
    <w:rsid w:val="2D01AEED"/>
    <w:rsid w:val="2D0584CA"/>
    <w:rsid w:val="2D3AF547"/>
    <w:rsid w:val="2D5C3E38"/>
    <w:rsid w:val="2D9F72EB"/>
    <w:rsid w:val="2F221AEF"/>
    <w:rsid w:val="2F3B434C"/>
    <w:rsid w:val="2F4E45AB"/>
    <w:rsid w:val="2F557F00"/>
    <w:rsid w:val="2FAB0216"/>
    <w:rsid w:val="300CF538"/>
    <w:rsid w:val="302718B9"/>
    <w:rsid w:val="3039B060"/>
    <w:rsid w:val="304E5BA1"/>
    <w:rsid w:val="30BB0873"/>
    <w:rsid w:val="30E61F10"/>
    <w:rsid w:val="312D12A2"/>
    <w:rsid w:val="3132D50C"/>
    <w:rsid w:val="314A7477"/>
    <w:rsid w:val="325425D9"/>
    <w:rsid w:val="326AA962"/>
    <w:rsid w:val="3271F5FC"/>
    <w:rsid w:val="32CAED6F"/>
    <w:rsid w:val="330D11A3"/>
    <w:rsid w:val="331B8A6D"/>
    <w:rsid w:val="334495FA"/>
    <w:rsid w:val="335AB0C5"/>
    <w:rsid w:val="33D2A1C3"/>
    <w:rsid w:val="3402321B"/>
    <w:rsid w:val="340E668D"/>
    <w:rsid w:val="340EB46F"/>
    <w:rsid w:val="3426B3D5"/>
    <w:rsid w:val="351560E5"/>
    <w:rsid w:val="367902E4"/>
    <w:rsid w:val="3707B50D"/>
    <w:rsid w:val="374B505D"/>
    <w:rsid w:val="3770F4D3"/>
    <w:rsid w:val="37E4C51C"/>
    <w:rsid w:val="37F408D9"/>
    <w:rsid w:val="38BF2564"/>
    <w:rsid w:val="38D0EABB"/>
    <w:rsid w:val="399074D6"/>
    <w:rsid w:val="39C63190"/>
    <w:rsid w:val="39EC58F3"/>
    <w:rsid w:val="3A2199E7"/>
    <w:rsid w:val="3A44AF00"/>
    <w:rsid w:val="3A8D4A39"/>
    <w:rsid w:val="3A9B1779"/>
    <w:rsid w:val="3B56D17F"/>
    <w:rsid w:val="3B589089"/>
    <w:rsid w:val="3B924E58"/>
    <w:rsid w:val="3C39EA00"/>
    <w:rsid w:val="3C49FA79"/>
    <w:rsid w:val="3C782DCA"/>
    <w:rsid w:val="3C99A716"/>
    <w:rsid w:val="3D6A857D"/>
    <w:rsid w:val="3D6E4B71"/>
    <w:rsid w:val="3D93D240"/>
    <w:rsid w:val="3D95920D"/>
    <w:rsid w:val="3D987D85"/>
    <w:rsid w:val="3DB596B5"/>
    <w:rsid w:val="3DE03657"/>
    <w:rsid w:val="3E129C14"/>
    <w:rsid w:val="3E4EA84F"/>
    <w:rsid w:val="3E72E362"/>
    <w:rsid w:val="3E8D350F"/>
    <w:rsid w:val="3E9A69F9"/>
    <w:rsid w:val="3EC86C51"/>
    <w:rsid w:val="3EF82E50"/>
    <w:rsid w:val="3F389CF8"/>
    <w:rsid w:val="3F72DA98"/>
    <w:rsid w:val="3F7CE224"/>
    <w:rsid w:val="3F80593F"/>
    <w:rsid w:val="404DB8A4"/>
    <w:rsid w:val="405760FF"/>
    <w:rsid w:val="406A12C7"/>
    <w:rsid w:val="40B700AC"/>
    <w:rsid w:val="40CDBB58"/>
    <w:rsid w:val="412AECC6"/>
    <w:rsid w:val="418EC20C"/>
    <w:rsid w:val="41BE5E2D"/>
    <w:rsid w:val="424150DB"/>
    <w:rsid w:val="425DBE72"/>
    <w:rsid w:val="428DC29D"/>
    <w:rsid w:val="42B2D3B3"/>
    <w:rsid w:val="43763682"/>
    <w:rsid w:val="43980E01"/>
    <w:rsid w:val="44035317"/>
    <w:rsid w:val="4435545A"/>
    <w:rsid w:val="447B6EA6"/>
    <w:rsid w:val="44859F91"/>
    <w:rsid w:val="448DC1AC"/>
    <w:rsid w:val="449BFE8A"/>
    <w:rsid w:val="455315D5"/>
    <w:rsid w:val="456F1CEC"/>
    <w:rsid w:val="456F658A"/>
    <w:rsid w:val="46C739FB"/>
    <w:rsid w:val="46CF3C23"/>
    <w:rsid w:val="4831D907"/>
    <w:rsid w:val="484CECBF"/>
    <w:rsid w:val="4899AE25"/>
    <w:rsid w:val="490B5007"/>
    <w:rsid w:val="491F86DB"/>
    <w:rsid w:val="493D0D7A"/>
    <w:rsid w:val="49413C5A"/>
    <w:rsid w:val="496FC372"/>
    <w:rsid w:val="49BAB3F1"/>
    <w:rsid w:val="49D2E3F2"/>
    <w:rsid w:val="49F60B5D"/>
    <w:rsid w:val="4A0D94CD"/>
    <w:rsid w:val="4A6C9E8D"/>
    <w:rsid w:val="4A8B6D81"/>
    <w:rsid w:val="4ADD1753"/>
    <w:rsid w:val="4B15F317"/>
    <w:rsid w:val="4B280CE3"/>
    <w:rsid w:val="4BD073C3"/>
    <w:rsid w:val="4C1B7C86"/>
    <w:rsid w:val="4C64B882"/>
    <w:rsid w:val="4C78E7B4"/>
    <w:rsid w:val="4DCB1878"/>
    <w:rsid w:val="4DCB1959"/>
    <w:rsid w:val="4E11C295"/>
    <w:rsid w:val="4E14B815"/>
    <w:rsid w:val="4E2A7263"/>
    <w:rsid w:val="4E5A6B84"/>
    <w:rsid w:val="4E5E323C"/>
    <w:rsid w:val="4EA65515"/>
    <w:rsid w:val="4ED5473E"/>
    <w:rsid w:val="4F3DC6FF"/>
    <w:rsid w:val="4F726076"/>
    <w:rsid w:val="4F760F1C"/>
    <w:rsid w:val="4FAC4EFE"/>
    <w:rsid w:val="4FB08876"/>
    <w:rsid w:val="4FFD0573"/>
    <w:rsid w:val="50347F64"/>
    <w:rsid w:val="50587FB9"/>
    <w:rsid w:val="50AFFF74"/>
    <w:rsid w:val="5113D762"/>
    <w:rsid w:val="515B2C50"/>
    <w:rsid w:val="516895DA"/>
    <w:rsid w:val="51AEC38C"/>
    <w:rsid w:val="51DDF5D7"/>
    <w:rsid w:val="51FD5859"/>
    <w:rsid w:val="527C4B81"/>
    <w:rsid w:val="52FDE386"/>
    <w:rsid w:val="53792428"/>
    <w:rsid w:val="5397A95A"/>
    <w:rsid w:val="53E1CE4B"/>
    <w:rsid w:val="5407504D"/>
    <w:rsid w:val="541C2EE4"/>
    <w:rsid w:val="547FC021"/>
    <w:rsid w:val="54D6CC86"/>
    <w:rsid w:val="550294F1"/>
    <w:rsid w:val="55989266"/>
    <w:rsid w:val="55DF69B5"/>
    <w:rsid w:val="56FC7B93"/>
    <w:rsid w:val="57026616"/>
    <w:rsid w:val="57300192"/>
    <w:rsid w:val="5787CCA0"/>
    <w:rsid w:val="5820A218"/>
    <w:rsid w:val="5859D907"/>
    <w:rsid w:val="585DD5BC"/>
    <w:rsid w:val="5919BC54"/>
    <w:rsid w:val="5939ECCA"/>
    <w:rsid w:val="5953C8BC"/>
    <w:rsid w:val="59959C26"/>
    <w:rsid w:val="5996F943"/>
    <w:rsid w:val="59A24BA6"/>
    <w:rsid w:val="59D21241"/>
    <w:rsid w:val="5A0F0DD5"/>
    <w:rsid w:val="5A3E023D"/>
    <w:rsid w:val="5AC3A252"/>
    <w:rsid w:val="5AD8CB09"/>
    <w:rsid w:val="5AF33B1D"/>
    <w:rsid w:val="5B01B36D"/>
    <w:rsid w:val="5B244191"/>
    <w:rsid w:val="5B30FD09"/>
    <w:rsid w:val="5B6B0DB0"/>
    <w:rsid w:val="5BA2762A"/>
    <w:rsid w:val="5C0DC7EF"/>
    <w:rsid w:val="5C1A20CE"/>
    <w:rsid w:val="5C23DBA4"/>
    <w:rsid w:val="5C31FE72"/>
    <w:rsid w:val="5C38726B"/>
    <w:rsid w:val="5C91D870"/>
    <w:rsid w:val="5D1E6B0D"/>
    <w:rsid w:val="5D25D37D"/>
    <w:rsid w:val="5D4A4CFC"/>
    <w:rsid w:val="5D4F9AA7"/>
    <w:rsid w:val="5D656C9C"/>
    <w:rsid w:val="5DD5CDE2"/>
    <w:rsid w:val="5E9215AB"/>
    <w:rsid w:val="5F14E53E"/>
    <w:rsid w:val="5F56EDCA"/>
    <w:rsid w:val="60291832"/>
    <w:rsid w:val="60786A40"/>
    <w:rsid w:val="60B76F43"/>
    <w:rsid w:val="60BE6EBF"/>
    <w:rsid w:val="6166C055"/>
    <w:rsid w:val="620C8F21"/>
    <w:rsid w:val="634037EE"/>
    <w:rsid w:val="638A2985"/>
    <w:rsid w:val="63ADF283"/>
    <w:rsid w:val="640337D1"/>
    <w:rsid w:val="6457A3A1"/>
    <w:rsid w:val="645CAFB9"/>
    <w:rsid w:val="646005F6"/>
    <w:rsid w:val="64997152"/>
    <w:rsid w:val="64D6173A"/>
    <w:rsid w:val="65629A12"/>
    <w:rsid w:val="6577DB6C"/>
    <w:rsid w:val="66875B74"/>
    <w:rsid w:val="67481713"/>
    <w:rsid w:val="678DC6D9"/>
    <w:rsid w:val="67AA12E0"/>
    <w:rsid w:val="67EEFFCE"/>
    <w:rsid w:val="68400B8E"/>
    <w:rsid w:val="695C53AF"/>
    <w:rsid w:val="698E65E2"/>
    <w:rsid w:val="69E09609"/>
    <w:rsid w:val="6A1B2AEC"/>
    <w:rsid w:val="6AAC50A0"/>
    <w:rsid w:val="6AD372CC"/>
    <w:rsid w:val="6AF3EA98"/>
    <w:rsid w:val="6B08B845"/>
    <w:rsid w:val="6B24E3B3"/>
    <w:rsid w:val="6B3E27A0"/>
    <w:rsid w:val="6B5DCEF3"/>
    <w:rsid w:val="6B806F65"/>
    <w:rsid w:val="6B89C110"/>
    <w:rsid w:val="6BC962FC"/>
    <w:rsid w:val="6D73BD1F"/>
    <w:rsid w:val="6D7C5FAC"/>
    <w:rsid w:val="6D951974"/>
    <w:rsid w:val="6E0AB7B8"/>
    <w:rsid w:val="6E2B8B5A"/>
    <w:rsid w:val="6E57CB0D"/>
    <w:rsid w:val="6E95790F"/>
    <w:rsid w:val="6EAB7BCB"/>
    <w:rsid w:val="6F233E54"/>
    <w:rsid w:val="6F8300A7"/>
    <w:rsid w:val="6F9D0986"/>
    <w:rsid w:val="6F9F6A61"/>
    <w:rsid w:val="6FAAA25D"/>
    <w:rsid w:val="6FBA7683"/>
    <w:rsid w:val="70156369"/>
    <w:rsid w:val="7016059D"/>
    <w:rsid w:val="70B76AA0"/>
    <w:rsid w:val="70E7182E"/>
    <w:rsid w:val="70EA714B"/>
    <w:rsid w:val="710F8E93"/>
    <w:rsid w:val="7115BEA8"/>
    <w:rsid w:val="7150F526"/>
    <w:rsid w:val="71A4BE04"/>
    <w:rsid w:val="71B1D5FE"/>
    <w:rsid w:val="71D9AA13"/>
    <w:rsid w:val="720BA3CD"/>
    <w:rsid w:val="72577C83"/>
    <w:rsid w:val="72F4B15C"/>
    <w:rsid w:val="73750CB3"/>
    <w:rsid w:val="7437DBF0"/>
    <w:rsid w:val="7442C5F4"/>
    <w:rsid w:val="747E6AF1"/>
    <w:rsid w:val="74C03872"/>
    <w:rsid w:val="750A9B22"/>
    <w:rsid w:val="751B1AB5"/>
    <w:rsid w:val="75355E1B"/>
    <w:rsid w:val="75AC9A3E"/>
    <w:rsid w:val="7688488A"/>
    <w:rsid w:val="76C5B074"/>
    <w:rsid w:val="7705BD14"/>
    <w:rsid w:val="77A6939C"/>
    <w:rsid w:val="77BFC670"/>
    <w:rsid w:val="77DC9CB9"/>
    <w:rsid w:val="782E1AFC"/>
    <w:rsid w:val="788EFDA9"/>
    <w:rsid w:val="78B25BCB"/>
    <w:rsid w:val="78F698CB"/>
    <w:rsid w:val="7A29BC35"/>
    <w:rsid w:val="7A413FFD"/>
    <w:rsid w:val="7A6200F4"/>
    <w:rsid w:val="7AA7B699"/>
    <w:rsid w:val="7B2EF93B"/>
    <w:rsid w:val="7B3E8C47"/>
    <w:rsid w:val="7C2AF203"/>
    <w:rsid w:val="7C2B4081"/>
    <w:rsid w:val="7C5EA59B"/>
    <w:rsid w:val="7C768BBC"/>
    <w:rsid w:val="7CB8908B"/>
    <w:rsid w:val="7CCBEACE"/>
    <w:rsid w:val="7CEC84C4"/>
    <w:rsid w:val="7D50AC85"/>
    <w:rsid w:val="7DB3957C"/>
    <w:rsid w:val="7DBA0767"/>
    <w:rsid w:val="7DF06AF4"/>
    <w:rsid w:val="7E1269C0"/>
    <w:rsid w:val="7EC1079C"/>
    <w:rsid w:val="7EE801BD"/>
    <w:rsid w:val="7EEEED0E"/>
    <w:rsid w:val="7F01832E"/>
    <w:rsid w:val="7F080B84"/>
    <w:rsid w:val="7F1C49BA"/>
    <w:rsid w:val="7F39AB8F"/>
    <w:rsid w:val="7F5F0734"/>
    <w:rsid w:val="7F8C3B55"/>
    <w:rsid w:val="7F98C5CE"/>
    <w:rsid w:val="7F9FE813"/>
    <w:rsid w:val="7FCAF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81AD349"/>
  <w15:chartTrackingRefBased/>
  <w15:docId w15:val="{CD9BEEEC-F7F9-4DE1-9614-B0FB3A80F39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Times New Roman" w:hAnsi="Times New Roman" w:eastAsia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uiPriority w:val="0"/>
    <w:name w:val="Normal"/>
    <w:qFormat/>
    <w:rsid w:val="0DE8486F"/>
    <w:rPr>
      <w:noProof w:val="0"/>
      <w:lang w:eastAsia="en-US"/>
    </w:rPr>
    <w:pPr>
      <w:widowControl w:val="0"/>
      <w:spacing w:line="240" w:lineRule="atLeast"/>
    </w:pPr>
  </w:style>
  <w:style w:type="paragraph" w:styleId="Ttulo1">
    <w:uiPriority w:val="1"/>
    <w:name w:val="heading 1"/>
    <w:basedOn w:val="Normal"/>
    <w:next w:val="Normal"/>
    <w:qFormat/>
    <w:rsid w:val="0DE8486F"/>
    <w:rPr>
      <w:rFonts w:ascii="Arial" w:hAnsi="Arial" w:eastAsia="Times New Roman" w:cs="Times New Roman"/>
      <w:b w:val="1"/>
      <w:bCs w:val="1"/>
      <w:sz w:val="24"/>
      <w:szCs w:val="24"/>
    </w:rPr>
    <w:pPr>
      <w:keepNext w:val="1"/>
      <w:numPr>
        <w:ilvl w:val="0"/>
        <w:numId w:val="1"/>
      </w:numPr>
      <w:spacing w:before="120" w:after="60"/>
      <w:outlineLvl w:val="0"/>
    </w:pPr>
  </w:style>
  <w:style w:type="paragraph" w:styleId="Ttulo2">
    <w:uiPriority w:val="1"/>
    <w:name w:val="heading 2"/>
    <w:basedOn w:val="Ttulo1"/>
    <w:next w:val="Normal"/>
    <w:qFormat/>
    <w:rsid w:val="0DE8486F"/>
    <w:rPr>
      <w:sz w:val="20"/>
      <w:szCs w:val="20"/>
    </w:rPr>
    <w:pPr>
      <w:outlineLvl w:val="1"/>
    </w:pPr>
  </w:style>
  <w:style w:type="paragraph" w:styleId="Ttulo3">
    <w:uiPriority w:val="1"/>
    <w:name w:val="heading 3"/>
    <w:basedOn w:val="Ttulo1"/>
    <w:next w:val="Normal"/>
    <w:qFormat/>
    <w:rsid w:val="0DE8486F"/>
    <w:rPr>
      <w:b w:val="0"/>
      <w:bCs w:val="0"/>
      <w:i w:val="1"/>
      <w:iCs w:val="1"/>
      <w:sz w:val="20"/>
      <w:szCs w:val="20"/>
    </w:rPr>
    <w:pPr>
      <w:outlineLvl w:val="2"/>
    </w:pPr>
  </w:style>
  <w:style w:type="paragraph" w:styleId="Ttulo4">
    <w:uiPriority w:val="1"/>
    <w:name w:val="heading 4"/>
    <w:basedOn w:val="Ttulo1"/>
    <w:next w:val="Normal"/>
    <w:qFormat/>
    <w:rsid w:val="0DE8486F"/>
    <w:rPr>
      <w:b w:val="0"/>
      <w:bCs w:val="0"/>
      <w:sz w:val="20"/>
      <w:szCs w:val="20"/>
    </w:rPr>
    <w:pPr>
      <w:outlineLvl w:val="3"/>
    </w:pPr>
  </w:style>
  <w:style w:type="paragraph" w:styleId="Ttulo5">
    <w:uiPriority w:val="1"/>
    <w:name w:val="heading 5"/>
    <w:basedOn w:val="Normal"/>
    <w:next w:val="Normal"/>
    <w:qFormat/>
    <w:rsid w:val="0DE8486F"/>
    <w:rPr>
      <w:sz w:val="22"/>
      <w:szCs w:val="22"/>
    </w:rPr>
    <w:pPr>
      <w:numPr>
        <w:ilvl w:val="4"/>
        <w:numId w:val="1"/>
      </w:numPr>
      <w:spacing w:before="240" w:after="60"/>
      <w:ind w:left="2880"/>
      <w:outlineLvl w:val="4"/>
    </w:pPr>
  </w:style>
  <w:style w:type="paragraph" w:styleId="Ttulo6">
    <w:uiPriority w:val="1"/>
    <w:name w:val="heading 6"/>
    <w:basedOn w:val="Normal"/>
    <w:next w:val="Normal"/>
    <w:qFormat/>
    <w:rsid w:val="0DE8486F"/>
    <w:rPr>
      <w:i w:val="1"/>
      <w:iCs w:val="1"/>
      <w:sz w:val="22"/>
      <w:szCs w:val="22"/>
    </w:rPr>
    <w:pPr>
      <w:numPr>
        <w:ilvl w:val="5"/>
        <w:numId w:val="1"/>
      </w:numPr>
      <w:spacing w:before="240" w:after="60"/>
      <w:ind w:left="2880"/>
      <w:outlineLvl w:val="5"/>
    </w:pPr>
  </w:style>
  <w:style w:type="paragraph" w:styleId="Ttulo7">
    <w:uiPriority w:val="1"/>
    <w:name w:val="heading 7"/>
    <w:basedOn w:val="Normal"/>
    <w:next w:val="Normal"/>
    <w:qFormat/>
    <w:rsid w:val="0DE8486F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uiPriority w:val="1"/>
    <w:name w:val="heading 8"/>
    <w:basedOn w:val="Normal"/>
    <w:next w:val="Normal"/>
    <w:qFormat/>
    <w:rsid w:val="0DE8486F"/>
    <w:rPr>
      <w:i w:val="1"/>
      <w:iCs w:val="1"/>
    </w:rPr>
    <w:pPr>
      <w:numPr>
        <w:ilvl w:val="7"/>
        <w:numId w:val="1"/>
      </w:numPr>
      <w:spacing w:before="240" w:after="60"/>
      <w:ind w:left="2880"/>
      <w:outlineLvl w:val="7"/>
    </w:pPr>
  </w:style>
  <w:style w:type="paragraph" w:styleId="Ttulo9">
    <w:uiPriority w:val="1"/>
    <w:name w:val="heading 9"/>
    <w:basedOn w:val="Normal"/>
    <w:next w:val="Normal"/>
    <w:qFormat/>
    <w:rsid w:val="0DE8486F"/>
    <w:rPr>
      <w:b w:val="1"/>
      <w:bCs w:val="1"/>
      <w:i w:val="1"/>
      <w:iCs w:val="1"/>
      <w:sz w:val="18"/>
      <w:szCs w:val="18"/>
    </w:rPr>
    <w:pPr>
      <w:numPr>
        <w:ilvl w:val="8"/>
        <w:numId w:val="1"/>
      </w:numPr>
      <w:spacing w:before="240" w:after="60"/>
      <w:ind w:left="2880"/>
      <w:outlineLvl w:val="8"/>
    </w:p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Paragraph2" w:customStyle="true">
    <w:uiPriority w:val="1"/>
    <w:name w:val="Paragraph2"/>
    <w:basedOn w:val="Normal"/>
    <w:rsid w:val="0DE8486F"/>
    <w:rPr>
      <w:color w:val="000000" w:themeColor="text1" w:themeTint="FF" w:themeShade="FF"/>
      <w:lang w:val="en-AU"/>
    </w:rPr>
    <w:pPr>
      <w:spacing w:before="80"/>
      <w:ind w:left="720"/>
      <w:jc w:val="both"/>
    </w:pPr>
  </w:style>
  <w:style w:type="paragraph" w:styleId="Ttulo">
    <w:uiPriority w:val="1"/>
    <w:name w:val="Title"/>
    <w:basedOn w:val="Normal"/>
    <w:next w:val="Normal"/>
    <w:qFormat/>
    <w:rsid w:val="0DE8486F"/>
    <w:rPr>
      <w:rFonts w:ascii="Arial" w:hAnsi="Arial" w:eastAsia="Times New Roman" w:cs="Times New Roman"/>
      <w:b w:val="1"/>
      <w:bCs w:val="1"/>
      <w:sz w:val="36"/>
      <w:szCs w:val="36"/>
    </w:rPr>
    <w:pPr>
      <w:spacing w:lineRule="auto"/>
      <w:jc w:val="center"/>
    </w:pPr>
  </w:style>
  <w:style w:type="paragraph" w:styleId="Subttulo">
    <w:uiPriority w:val="1"/>
    <w:name w:val="Subtitle"/>
    <w:basedOn w:val="Normal"/>
    <w:qFormat/>
    <w:rsid w:val="0DE8486F"/>
    <w:rPr>
      <w:rFonts w:ascii="Arial" w:hAnsi="Arial" w:eastAsia="Times New Roman" w:cs="Times New Roman"/>
      <w:i w:val="1"/>
      <w:iCs w:val="1"/>
      <w:sz w:val="36"/>
      <w:szCs w:val="36"/>
      <w:lang w:val="en-AU"/>
    </w:rPr>
    <w:pPr>
      <w:spacing w:after="60"/>
      <w:jc w:val="center"/>
    </w:pPr>
  </w:style>
  <w:style w:type="paragraph" w:styleId="Recuonormal">
    <w:uiPriority w:val="1"/>
    <w:name w:val="Normal Indent"/>
    <w:basedOn w:val="Normal"/>
    <w:semiHidden/>
    <w:rsid w:val="0DE8486F"/>
    <w:pPr>
      <w:ind w:left="900" w:hanging="900"/>
    </w:pPr>
  </w:style>
  <w:style w:type="paragraph" w:styleId="Sumrio1">
    <w:uiPriority w:val="39"/>
    <w:name w:val="toc 1"/>
    <w:basedOn w:val="Normal"/>
    <w:next w:val="Normal"/>
    <w:rsid w:val="0DE8486F"/>
    <w:pPr>
      <w:tabs>
        <w:tab w:val="left" w:leader="none" w:pos="426"/>
        <w:tab w:val="right" w:leader="none" w:pos="9360"/>
      </w:tabs>
      <w:spacing w:before="240" w:after="60"/>
      <w:ind w:right="720"/>
    </w:pPr>
  </w:style>
  <w:style w:type="paragraph" w:styleId="Sumrio2">
    <w:uiPriority w:val="39"/>
    <w:name w:val="toc 2"/>
    <w:basedOn w:val="Normal"/>
    <w:next w:val="Normal"/>
    <w:rsid w:val="0DE8486F"/>
    <w:pPr>
      <w:tabs>
        <w:tab w:val="right" w:leader="none" w:pos="9360"/>
      </w:tabs>
      <w:ind w:left="432" w:right="720"/>
    </w:pPr>
  </w:style>
  <w:style w:type="paragraph" w:styleId="Sumrio3">
    <w:uiPriority w:val="1"/>
    <w:name w:val="toc 3"/>
    <w:basedOn w:val="Normal"/>
    <w:next w:val="Normal"/>
    <w:semiHidden/>
    <w:rsid w:val="0DE8486F"/>
    <w:pPr>
      <w:tabs>
        <w:tab w:val="left" w:leader="none" w:pos="1440"/>
        <w:tab w:val="right" w:leader="none" w:pos="9360"/>
      </w:tabs>
      <w:ind w:left="864"/>
    </w:pPr>
  </w:style>
  <w:style w:type="paragraph" w:styleId="Cabealho">
    <w:uiPriority w:val="1"/>
    <w:name w:val="header"/>
    <w:basedOn w:val="Normal"/>
    <w:semiHidden/>
    <w:rsid w:val="0DE8486F"/>
    <w:pPr>
      <w:tabs>
        <w:tab w:val="center" w:leader="none" w:pos="4320"/>
        <w:tab w:val="right" w:leader="none" w:pos="8640"/>
      </w:tabs>
    </w:pPr>
  </w:style>
  <w:style w:type="paragraph" w:styleId="Rodap">
    <w:uiPriority w:val="1"/>
    <w:name w:val="footer"/>
    <w:basedOn w:val="Normal"/>
    <w:semiHidden/>
    <w:rsid w:val="0DE8486F"/>
    <w:pPr>
      <w:tabs>
        <w:tab w:val="center" w:leader="none" w:pos="4320"/>
        <w:tab w:val="right" w:leader="none" w:pos="8640"/>
      </w:tabs>
    </w:pPr>
  </w:style>
  <w:style w:type="character" w:styleId="Nmerodepgina">
    <w:name w:val="page number"/>
    <w:basedOn w:val="Fontepargpadro"/>
    <w:semiHidden/>
  </w:style>
  <w:style w:type="paragraph" w:styleId="Bullet2" w:customStyle="true">
    <w:uiPriority w:val="1"/>
    <w:name w:val="Bullet2"/>
    <w:basedOn w:val="Normal"/>
    <w:rsid w:val="0DE8486F"/>
    <w:rPr>
      <w:color w:val="000080"/>
    </w:rPr>
    <w:pPr>
      <w:ind w:left="1440" w:hanging="360"/>
    </w:pPr>
  </w:style>
  <w:style w:type="paragraph" w:styleId="Paragraph1" w:customStyle="true">
    <w:uiPriority w:val="1"/>
    <w:name w:val="Paragraph1"/>
    <w:basedOn w:val="Normal"/>
    <w:rsid w:val="0DE8486F"/>
    <w:pPr>
      <w:spacing w:before="80" w:lineRule="auto"/>
      <w:jc w:val="both"/>
    </w:pPr>
  </w:style>
  <w:style w:type="paragraph" w:styleId="Tabletext" w:customStyle="true">
    <w:uiPriority w:val="1"/>
    <w:name w:val="Tabletext"/>
    <w:basedOn w:val="Normal"/>
    <w:rsid w:val="0DE8486F"/>
    <w:pPr>
      <w:spacing w:after="120"/>
    </w:pPr>
  </w:style>
  <w:style w:type="paragraph" w:styleId="Corpodetexto">
    <w:uiPriority w:val="1"/>
    <w:name w:val="Body Text"/>
    <w:basedOn w:val="Normal"/>
    <w:semiHidden/>
    <w:rsid w:val="0DE8486F"/>
    <w:pPr>
      <w:spacing w:after="120"/>
      <w:ind w:left="720"/>
    </w:pPr>
  </w:style>
  <w:style w:type="paragraph" w:styleId="Paragraph3" w:customStyle="true">
    <w:uiPriority w:val="1"/>
    <w:name w:val="Paragraph3"/>
    <w:basedOn w:val="Normal"/>
    <w:rsid w:val="0DE8486F"/>
    <w:pPr>
      <w:spacing w:before="80" w:lineRule="auto"/>
      <w:ind w:left="1530"/>
      <w:jc w:val="both"/>
    </w:pPr>
  </w:style>
  <w:style w:type="paragraph" w:styleId="Bullet1" w:customStyle="true">
    <w:uiPriority w:val="1"/>
    <w:name w:val="Bullet1"/>
    <w:basedOn w:val="Normal"/>
    <w:rsid w:val="0DE8486F"/>
    <w:pPr>
      <w:ind w:left="720" w:hanging="432"/>
    </w:pPr>
  </w:style>
  <w:style w:type="character" w:styleId="Refdenotaderodap">
    <w:name w:val="footnote reference"/>
    <w:basedOn w:val="Fontepargpadro"/>
    <w:semiHidden/>
    <w:rPr>
      <w:sz w:val="20"/>
      <w:szCs w:val="20"/>
      <w:vertAlign w:val="superscript"/>
    </w:rPr>
  </w:style>
  <w:style w:type="paragraph" w:styleId="Textodenotaderodap">
    <w:uiPriority w:val="1"/>
    <w:name w:val="footnote text"/>
    <w:basedOn w:val="Normal"/>
    <w:semiHidden/>
    <w:rsid w:val="0DE8486F"/>
    <w:rPr>
      <w:sz w:val="16"/>
      <w:szCs w:val="16"/>
    </w:rPr>
    <w:pPr>
      <w:keepNext w:val="1"/>
      <w:spacing w:before="40" w:after="40"/>
      <w:ind w:left="360" w:hanging="360"/>
    </w:pPr>
  </w:style>
  <w:style w:type="paragraph" w:styleId="MapadoDocumento">
    <w:uiPriority w:val="1"/>
    <w:name w:val="Document Map"/>
    <w:basedOn w:val="Normal"/>
    <w:semiHidden/>
    <w:rsid w:val="0DE8486F"/>
  </w:style>
  <w:style w:type="paragraph" w:styleId="Paragraph4" w:customStyle="true">
    <w:uiPriority w:val="1"/>
    <w:name w:val="Paragraph4"/>
    <w:basedOn w:val="Normal"/>
    <w:rsid w:val="0DE8486F"/>
    <w:pPr>
      <w:spacing w:before="80" w:lineRule="auto"/>
      <w:ind w:left="2250"/>
      <w:jc w:val="both"/>
    </w:pPr>
  </w:style>
  <w:style w:type="paragraph" w:styleId="Sumrio4">
    <w:uiPriority w:val="1"/>
    <w:name w:val="toc 4"/>
    <w:basedOn w:val="Normal"/>
    <w:next w:val="Normal"/>
    <w:semiHidden/>
    <w:rsid w:val="0DE8486F"/>
    <w:pPr>
      <w:ind w:left="600"/>
    </w:pPr>
  </w:style>
  <w:style w:type="paragraph" w:styleId="Sumrio5">
    <w:uiPriority w:val="1"/>
    <w:name w:val="toc 5"/>
    <w:basedOn w:val="Normal"/>
    <w:next w:val="Normal"/>
    <w:semiHidden/>
    <w:rsid w:val="0DE8486F"/>
    <w:pPr>
      <w:ind w:left="800"/>
    </w:pPr>
  </w:style>
  <w:style w:type="paragraph" w:styleId="Sumrio6">
    <w:uiPriority w:val="1"/>
    <w:name w:val="toc 6"/>
    <w:basedOn w:val="Normal"/>
    <w:next w:val="Normal"/>
    <w:semiHidden/>
    <w:rsid w:val="0DE8486F"/>
    <w:pPr>
      <w:ind w:left="1000"/>
    </w:pPr>
  </w:style>
  <w:style w:type="paragraph" w:styleId="Sumrio7">
    <w:uiPriority w:val="1"/>
    <w:name w:val="toc 7"/>
    <w:basedOn w:val="Normal"/>
    <w:next w:val="Normal"/>
    <w:semiHidden/>
    <w:rsid w:val="0DE8486F"/>
    <w:pPr>
      <w:ind w:left="1200"/>
    </w:pPr>
  </w:style>
  <w:style w:type="paragraph" w:styleId="Sumrio8">
    <w:uiPriority w:val="1"/>
    <w:name w:val="toc 8"/>
    <w:basedOn w:val="Normal"/>
    <w:next w:val="Normal"/>
    <w:semiHidden/>
    <w:rsid w:val="0DE8486F"/>
    <w:pPr>
      <w:ind w:left="1400"/>
    </w:pPr>
  </w:style>
  <w:style w:type="paragraph" w:styleId="Sumrio9">
    <w:uiPriority w:val="1"/>
    <w:name w:val="toc 9"/>
    <w:basedOn w:val="Normal"/>
    <w:next w:val="Normal"/>
    <w:semiHidden/>
    <w:rsid w:val="0DE8486F"/>
    <w:pPr>
      <w:ind w:left="1600"/>
    </w:pPr>
  </w:style>
  <w:style w:type="paragraph" w:styleId="MainTitle" w:customStyle="true">
    <w:uiPriority w:val="1"/>
    <w:name w:val="Main Title"/>
    <w:basedOn w:val="Normal"/>
    <w:rsid w:val="0DE8486F"/>
    <w:rPr>
      <w:rFonts w:ascii="Arial" w:hAnsi="Arial" w:eastAsia="Times New Roman" w:cs="Times New Roman"/>
      <w:b w:val="1"/>
      <w:bCs w:val="1"/>
      <w:sz w:val="32"/>
      <w:szCs w:val="32"/>
    </w:rPr>
    <w:pPr>
      <w:spacing w:before="480" w:after="60" w:lineRule="auto"/>
      <w:jc w:val="center"/>
    </w:pPr>
  </w:style>
  <w:style w:type="paragraph" w:styleId="Recuodecorpodetexto">
    <w:uiPriority w:val="1"/>
    <w:name w:val="Body Text Indent"/>
    <w:basedOn w:val="Normal"/>
    <w:semiHidden/>
    <w:rsid w:val="0DE8486F"/>
    <w:rPr>
      <w:i w:val="1"/>
      <w:iCs w:val="1"/>
      <w:color w:val="0000FF"/>
      <w:u w:val="single"/>
    </w:rPr>
    <w:pPr>
      <w:ind w:left="720"/>
    </w:pPr>
  </w:style>
  <w:style w:type="paragraph" w:styleId="Body" w:customStyle="true">
    <w:uiPriority w:val="1"/>
    <w:name w:val="Body"/>
    <w:basedOn w:val="Normal"/>
    <w:rsid w:val="0DE8486F"/>
    <w:pPr>
      <w:widowControl w:val="1"/>
      <w:spacing w:before="120" w:lineRule="auto"/>
      <w:jc w:val="both"/>
    </w:pPr>
  </w:style>
  <w:style w:type="paragraph" w:styleId="Bullet" w:customStyle="true">
    <w:uiPriority w:val="1"/>
    <w:name w:val="Bullet"/>
    <w:basedOn w:val="Normal"/>
    <w:rsid w:val="0DE8486F"/>
    <w:pPr>
      <w:widowControl w:val="1"/>
      <w:numPr>
        <w:ilvl w:val="0"/>
        <w:numId w:val="34"/>
      </w:numPr>
      <w:tabs>
        <w:tab w:val="left" w:leader="none" w:pos="720"/>
        <w:tab w:val="num" w:leader="none" w:pos="720"/>
      </w:tabs>
      <w:spacing w:before="120" w:lineRule="auto"/>
      <w:ind w:left="720" w:right="360" w:hanging="720"/>
      <w:jc w:val="both"/>
    </w:pPr>
  </w:style>
  <w:style w:type="paragraph" w:styleId="InfoBlue" w:customStyle="true">
    <w:uiPriority w:val="1"/>
    <w:name w:val="InfoBlue"/>
    <w:basedOn w:val="Normal"/>
    <w:next w:val="Corpodetexto"/>
    <w:rsid w:val="0DE8486F"/>
    <w:rPr>
      <w:i w:val="1"/>
      <w:iCs w:val="1"/>
      <w:color w:val="0000FF"/>
    </w:rPr>
    <w:pPr>
      <w:widowControl w:val="1"/>
      <w:tabs>
        <w:tab w:val="left" w:leader="none" w:pos="540"/>
        <w:tab w:val="left" w:leader="none" w:pos="1260"/>
      </w:tabs>
      <w:spacing w:after="120"/>
    </w:pPr>
  </w:style>
  <w:style w:type="character" w:styleId="Hyperlink">
    <w:name w:val="Hyperlink"/>
    <w:basedOn w:val="Fontepargpadro"/>
    <w:semiHidden/>
    <w:rPr>
      <w:color w:val="0000FF"/>
      <w:u w:val="single"/>
    </w:rPr>
  </w:style>
  <w:style w:type="paragraph" w:styleId="infoblue0" w:customStyle="true">
    <w:uiPriority w:val="1"/>
    <w:name w:val="infoblue"/>
    <w:basedOn w:val="Normal"/>
    <w:rsid w:val="0DE8486F"/>
    <w:rPr>
      <w:sz w:val="24"/>
      <w:szCs w:val="24"/>
    </w:rPr>
    <w:pPr>
      <w:widowControl w:val="1"/>
      <w:spacing w:before="100" w:after="100" w:lineRule="auto"/>
    </w:pPr>
  </w:style>
  <w:style w:type="character" w:styleId="tw4winNone" w:customStyle="1">
    <w:name w:val="tw4winNone"/>
    <w:basedOn w:val="Fontepargpadro"/>
  </w:style>
  <w:style w:type="character" w:styleId="tw4winExternal" w:customStyle="1">
    <w:name w:val="tw4winExternal"/>
    <w:basedOn w:val="Fontepargpadro"/>
    <w:rPr>
      <w:rFonts w:ascii="Courier New" w:hAnsi="Courier New"/>
      <w:noProof/>
      <w:color w:val="808080"/>
    </w:rPr>
  </w:style>
  <w:style w:type="character" w:styleId="tw4winInternal" w:customStyle="1">
    <w:name w:val="tw4winInternal"/>
    <w:basedOn w:val="Fontepargpadro"/>
    <w:rPr>
      <w:rFonts w:ascii="Courier New" w:hAnsi="Courier New"/>
      <w:noProof/>
      <w:color w:val="FF0000"/>
    </w:rPr>
  </w:style>
  <w:style w:type="character" w:styleId="tw4winMark" w:customStyle="1">
    <w:name w:val="tw4winMark"/>
    <w:rPr>
      <w:rFonts w:ascii="Courier New" w:hAnsi="Courier New"/>
      <w:vanish/>
      <w:color w:val="800080"/>
      <w:sz w:val="24"/>
      <w:szCs w:val="24"/>
      <w:vertAlign w:val="subscript"/>
    </w:rPr>
  </w:style>
  <w:style w:type="character" w:styleId="tw4winError" w:customStyle="1">
    <w:name w:val="tw4winError"/>
    <w:rPr>
      <w:rFonts w:ascii="Courier New" w:hAnsi="Courier New"/>
      <w:color w:val="00FF00"/>
      <w:sz w:val="40"/>
      <w:szCs w:val="40"/>
    </w:rPr>
  </w:style>
  <w:style w:type="character" w:styleId="tw4winTerm" w:customStyle="1">
    <w:name w:val="tw4winTerm"/>
    <w:rPr>
      <w:color w:val="0000FF"/>
    </w:rPr>
  </w:style>
  <w:style w:type="character" w:styleId="tw4winPopup" w:customStyle="1">
    <w:name w:val="tw4winPopup"/>
    <w:rPr>
      <w:rFonts w:ascii="Courier New" w:hAnsi="Courier New"/>
      <w:noProof/>
      <w:color w:val="008000"/>
    </w:rPr>
  </w:style>
  <w:style w:type="character" w:styleId="tw4winJump" w:customStyle="1">
    <w:name w:val="tw4winJump"/>
    <w:rPr>
      <w:rFonts w:ascii="Courier New" w:hAnsi="Courier New"/>
      <w:noProof/>
      <w:color w:val="008080"/>
    </w:rPr>
  </w:style>
  <w:style w:type="character" w:styleId="DONOTTRANSLATE" w:customStyle="1">
    <w:name w:val="DO_NOT_TRANSLATE"/>
    <w:rPr>
      <w:rFonts w:ascii="Courier New" w:hAnsi="Courier New"/>
      <w:noProof/>
      <w:color w:val="800000"/>
    </w:rPr>
  </w:style>
  <w:style w:type="paragraph" w:styleId="Default" w:customStyle="1">
    <w:name w:val="Default"/>
    <w:uiPriority w:val="99"/>
    <w:rsid w:val="00F07422"/>
    <w:pPr>
      <w:autoSpaceDE w:val="0"/>
      <w:autoSpaceDN w:val="0"/>
      <w:adjustRightInd w:val="0"/>
    </w:pPr>
    <w:rPr>
      <w:rFonts w:ascii="Arial" w:hAnsi="Arial" w:cs="Arial" w:eastAsiaTheme="minorHAnsi"/>
      <w:color w:val="000000"/>
      <w:sz w:val="24"/>
      <w:szCs w:val="24"/>
      <w:lang w:eastAsia="en-US"/>
    </w:rPr>
  </w:style>
  <w:style w:type="paragraph" w:styleId="Quote">
    <w:uiPriority w:val="29"/>
    <w:name w:val="Quote"/>
    <w:basedOn w:val="Normal"/>
    <w:next w:val="Normal"/>
    <w:link w:val="QuoteChar"/>
    <w:qFormat/>
    <w:rsid w:val="0DE8486F"/>
    <w:rPr>
      <w:i w:val="1"/>
      <w:iCs w:val="1"/>
      <w:color w:val="404040" w:themeColor="text1" w:themeTint="BF" w:themeShade="FF"/>
    </w:rPr>
    <w:pPr>
      <w:spacing w:before="200"/>
      <w:ind w:left="864" w:right="864"/>
      <w:jc w:val="center"/>
    </w:pPr>
  </w:style>
  <w:style w:type="paragraph" w:styleId="IntenseQuote">
    <w:uiPriority w:val="30"/>
    <w:name w:val="Intense Quote"/>
    <w:basedOn w:val="Normal"/>
    <w:next w:val="Normal"/>
    <w:link w:val="IntenseQuoteChar"/>
    <w:qFormat/>
    <w:rsid w:val="0DE8486F"/>
    <w:rPr>
      <w:i w:val="1"/>
      <w:iCs w:val="1"/>
      <w:color w:val="4472C4" w:themeColor="accent1" w:themeTint="FF" w:themeShade="FF"/>
    </w:rPr>
    <w:pPr>
      <w:spacing w:before="360" w:after="360"/>
      <w:ind w:left="864" w:right="864"/>
      <w:jc w:val="center"/>
    </w:pPr>
  </w:style>
  <w:style w:type="paragraph" w:styleId="ListParagraph">
    <w:uiPriority w:val="34"/>
    <w:name w:val="List Paragraph"/>
    <w:basedOn w:val="Normal"/>
    <w:qFormat/>
    <w:rsid w:val="0DE8486F"/>
    <w:pPr>
      <w:spacing/>
      <w:ind w:left="720"/>
      <w:contextualSpacing/>
    </w:pPr>
  </w:style>
  <w:style w:type="character" w:styleId="QuoteChar" w:customStyle="true">
    <w:uiPriority w:val="29"/>
    <w:name w:val="Quote Char"/>
    <w:basedOn w:val="Fontepargpadro"/>
    <w:link w:val="Quote"/>
    <w:rsid w:val="0DE8486F"/>
    <w:rPr>
      <w:i w:val="1"/>
      <w:iCs w:val="1"/>
      <w:noProof w:val="0"/>
      <w:color w:val="404040" w:themeColor="text1" w:themeTint="BF" w:themeShade="FF"/>
      <w:lang w:val="pt-BR"/>
    </w:rPr>
  </w:style>
  <w:style w:type="character" w:styleId="IntenseQuoteChar" w:customStyle="true">
    <w:uiPriority w:val="30"/>
    <w:name w:val="Intense Quote Char"/>
    <w:basedOn w:val="Fontepargpadro"/>
    <w:link w:val="IntenseQuote"/>
    <w:rsid w:val="0DE8486F"/>
    <w:rPr>
      <w:i w:val="1"/>
      <w:iCs w:val="1"/>
      <w:noProof w:val="0"/>
      <w:color w:val="4472C4" w:themeColor="accent1" w:themeTint="FF" w:themeShade="FF"/>
      <w:lang w:val="pt-BR"/>
    </w:rPr>
  </w:style>
  <w:style w:type="paragraph" w:styleId="EndnoteText">
    <w:uiPriority w:val="99"/>
    <w:name w:val="endnote text"/>
    <w:basedOn w:val="Normal"/>
    <w:semiHidden/>
    <w:unhideWhenUsed/>
    <w:link w:val="EndnoteTextChar"/>
    <w:rsid w:val="0DE8486F"/>
    <w:rPr>
      <w:sz w:val="20"/>
      <w:szCs w:val="20"/>
    </w:rPr>
    <w:pPr>
      <w:spacing w:after="0" w:lineRule="auto"/>
    </w:pPr>
  </w:style>
  <w:style w:type="character" w:styleId="EndnoteTextChar" w:customStyle="true">
    <w:uiPriority w:val="99"/>
    <w:name w:val="Endnote Text Char"/>
    <w:basedOn w:val="Fontepargpadro"/>
    <w:semiHidden/>
    <w:link w:val="EndnoteText"/>
    <w:rsid w:val="0DE8486F"/>
    <w:rPr>
      <w:noProof w:val="0"/>
      <w:sz w:val="20"/>
      <w:szCs w:val="20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2.xml" Id="rId8" /><Relationship Type="http://schemas.openxmlformats.org/officeDocument/2006/relationships/customXml" Target="../customXml/item2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customXml" Target="../customXml/item1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theme" Target="theme/theme1.xml" Id="rId11" /><Relationship Type="http://schemas.openxmlformats.org/officeDocument/2006/relationships/footnotes" Target="footnotes.xml" Id="rId5" /><Relationship Type="http://schemas.openxmlformats.org/officeDocument/2006/relationships/fontTable" Target="fontTable.xml" Id="rId10" /><Relationship Type="http://schemas.openxmlformats.org/officeDocument/2006/relationships/webSettings" Target="webSettings.xml" Id="rId4" /><Relationship Type="http://schemas.openxmlformats.org/officeDocument/2006/relationships/footer" Target="footer1.xml" Id="rId9" /><Relationship Type="http://schemas.openxmlformats.org/officeDocument/2006/relationships/customXml" Target="../customXml/item3.xml" Id="rId14" /><Relationship Type="http://schemas.microsoft.com/office/2020/10/relationships/intelligence" Target="intelligence2.xml" Id="Rb59bb584c3ef4205" /><Relationship Type="http://schemas.openxmlformats.org/officeDocument/2006/relationships/hyperlink" Target="https://fatecspgov.sharepoint.com/:p:/r/sites/PI-GRUPO39/Shared%20Documents/General/Mapa%20de%20Empatia.pptx?d=w23e6469a5f24447cb7719507bf248e03&amp;csf=1&amp;web=1&amp;e=AZ4ytP" TargetMode="External" Id="Rb445df6b85354c53" /><Relationship Type="http://schemas.openxmlformats.org/officeDocument/2006/relationships/hyperlink" Target="https://fatecspgov.sharepoint.com/:x:/r/sites/PI-GRUPO39/Shared%20Documents/General/Cart%C3%A3o%20de%20hist%C3%B3ria%20topico%207.xlsx?d=w606a0a93f9aa43d5898c76a99884a802&amp;csf=1&amp;web=1&amp;e=HeJKbU" TargetMode="External" Id="Re243e385e29749d9" /><Relationship Type="http://schemas.openxmlformats.org/officeDocument/2006/relationships/image" Target="/media/image6.png" Id="Rae44d127c6ae4b56" /><Relationship Type="http://schemas.openxmlformats.org/officeDocument/2006/relationships/image" Target="/media/image5.png" Id="R0c1ae95ebaf34d8d" /></Relationships>
</file>

<file path=word/_rels/header1.xml.rels>&#65279;<?xml version="1.0" encoding="utf-8"?><Relationships xmlns="http://schemas.openxmlformats.org/package/2006/relationships"><Relationship Type="http://schemas.openxmlformats.org/officeDocument/2006/relationships/image" Target="/media/image4.png" Id="Ref5c9ebf4fae4dea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paul\AppData\Local\Temp\Temp1_Material%20RUP%20-%20Oficial.zip\rup_wd_tmpl\req\rup_vision_sp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6E35812089B734D91EAA291CBA3AAB8" ma:contentTypeVersion="12" ma:contentTypeDescription="Crie um novo documento." ma:contentTypeScope="" ma:versionID="bfeb2e3ad926c3230a39b3ed381bd836">
  <xsd:schema xmlns:xsd="http://www.w3.org/2001/XMLSchema" xmlns:xs="http://www.w3.org/2001/XMLSchema" xmlns:p="http://schemas.microsoft.com/office/2006/metadata/properties" xmlns:ns2="2cf9187d-8d26-48aa-b51a-02fd7482876d" xmlns:ns3="b99ef547-56c4-4060-a7d8-ba0c62154251" targetNamespace="http://schemas.microsoft.com/office/2006/metadata/properties" ma:root="true" ma:fieldsID="dd3c263649059edeabb1701af6c705ee" ns2:_="" ns3:_="">
    <xsd:import namespace="2cf9187d-8d26-48aa-b51a-02fd7482876d"/>
    <xsd:import namespace="b99ef547-56c4-4060-a7d8-ba0c6215425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f9187d-8d26-48aa-b51a-02fd7482876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Marcações de imagem" ma:readOnly="false" ma:fieldId="{5cf76f15-5ced-4ddc-b409-7134ff3c332f}" ma:taxonomyMulti="true" ma:sspId="0ef6089c-5148-4909-88ac-65974e5b7eb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99ef547-56c4-4060-a7d8-ba0c62154251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14" nillable="true" ma:displayName="Taxonomy Catch All Column" ma:hidden="true" ma:list="{865c0812-b582-417b-879a-c9c5eec1b69f}" ma:internalName="TaxCatchAll" ma:showField="CatchAllData" ma:web="b99ef547-56c4-4060-a7d8-ba0c6215425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2cf9187d-8d26-48aa-b51a-02fd7482876d">
      <Terms xmlns="http://schemas.microsoft.com/office/infopath/2007/PartnerControls"/>
    </lcf76f155ced4ddcb4097134ff3c332f>
    <TaxCatchAll xmlns="b99ef547-56c4-4060-a7d8-ba0c62154251" xsi:nil="true"/>
  </documentManagement>
</p:properties>
</file>

<file path=customXml/itemProps1.xml><?xml version="1.0" encoding="utf-8"?>
<ds:datastoreItem xmlns:ds="http://schemas.openxmlformats.org/officeDocument/2006/customXml" ds:itemID="{0ADA93D9-4A17-4E81-93DB-419D4C3E5DEC}"/>
</file>

<file path=customXml/itemProps2.xml><?xml version="1.0" encoding="utf-8"?>
<ds:datastoreItem xmlns:ds="http://schemas.openxmlformats.org/officeDocument/2006/customXml" ds:itemID="{370EE677-51E4-497F-8A1E-A564E665BCF9}"/>
</file>

<file path=customXml/itemProps3.xml><?xml version="1.0" encoding="utf-8"?>
<ds:datastoreItem xmlns:ds="http://schemas.openxmlformats.org/officeDocument/2006/customXml" ds:itemID="{B31541C8-155B-4446-AB78-9A14FC1BA45E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rup_vision_sp.dot</ap:Template>
  <ap:Application>Microsoft Word for the web</ap:Application>
  <ap:DocSecurity>0</ap:DocSecurity>
  <ap:ScaleCrop>false</ap:ScaleCrop>
  <ap:Company>&lt;Nome da Empresa&gt;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Visão (Projeto Pequeno)</dc:title>
  <dc:subject>&lt;Nome do Projeto&gt;</dc:subject>
  <dc:creator>Ana Paula G. Serra</dc:creator>
  <keywords/>
  <dc:description/>
  <lastModifiedBy>DIEGO HANS MULLER</lastModifiedBy>
  <revision>14</revision>
  <lastPrinted>2001-03-15T17:26:00.0000000Z</lastPrinted>
  <dcterms:created xsi:type="dcterms:W3CDTF">2022-08-24T02:02:00.0000000Z</dcterms:created>
  <dcterms:modified xsi:type="dcterms:W3CDTF">2022-12-09T11:42:41.8276361Z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0x010100F6E35812089B734D91EAA291CBA3AAB8</vt:lpwstr>
  </property>
  <property fmtid="{D5CDD505-2E9C-101B-9397-08002B2CF9AE}" pid="3" name="MediaServiceImageTags">
    <vt:lpwstr/>
  </property>
</Properties>
</file>